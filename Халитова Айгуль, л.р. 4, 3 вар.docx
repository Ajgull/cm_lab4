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E43F1" w14:textId="77777777" w:rsidR="00412E62" w:rsidRPr="009A64A4" w:rsidRDefault="00565652" w:rsidP="00412E62">
      <w:pPr>
        <w:pStyle w:val="af4"/>
        <w:rPr>
          <w:b/>
          <w:szCs w:val="28"/>
        </w:rPr>
      </w:pPr>
      <w:r w:rsidRPr="009A64A4">
        <w:rPr>
          <w:b/>
          <w:szCs w:val="28"/>
        </w:rPr>
        <w:t>ФГБ</w:t>
      </w:r>
      <w:r w:rsidR="00412E62" w:rsidRPr="009A64A4">
        <w:rPr>
          <w:b/>
          <w:szCs w:val="28"/>
        </w:rPr>
        <w:t>ОУ</w:t>
      </w:r>
      <w:r w:rsidR="005C1D67" w:rsidRPr="009A64A4">
        <w:rPr>
          <w:b/>
          <w:szCs w:val="28"/>
        </w:rPr>
        <w:t xml:space="preserve"> </w:t>
      </w:r>
      <w:r w:rsidR="00412E62" w:rsidRPr="009A64A4">
        <w:rPr>
          <w:b/>
          <w:szCs w:val="28"/>
        </w:rPr>
        <w:t>ВО</w:t>
      </w:r>
    </w:p>
    <w:p w14:paraId="11515A88" w14:textId="77777777" w:rsidR="00412E62" w:rsidRPr="009A64A4" w:rsidRDefault="00412E62" w:rsidP="00412E62">
      <w:pPr>
        <w:pStyle w:val="af4"/>
        <w:rPr>
          <w:b/>
          <w:szCs w:val="28"/>
        </w:rPr>
      </w:pPr>
      <w:r w:rsidRPr="009A64A4">
        <w:rPr>
          <w:b/>
          <w:szCs w:val="28"/>
        </w:rPr>
        <w:t>Уфимский государственный авиационный технический университет</w:t>
      </w:r>
    </w:p>
    <w:p w14:paraId="790ACF1F" w14:textId="77777777" w:rsidR="00412E62" w:rsidRPr="009A64A4" w:rsidRDefault="00412E62" w:rsidP="00BA4779">
      <w:pPr>
        <w:pStyle w:val="af4"/>
        <w:rPr>
          <w:b/>
          <w:szCs w:val="28"/>
        </w:rPr>
      </w:pPr>
      <w:r w:rsidRPr="009A64A4">
        <w:rPr>
          <w:b/>
          <w:szCs w:val="28"/>
        </w:rPr>
        <w:t>Кафедра Информатики</w:t>
      </w:r>
    </w:p>
    <w:p w14:paraId="2EB8CF8D" w14:textId="77777777" w:rsidR="00412E62" w:rsidRPr="009A64A4" w:rsidRDefault="00412E62" w:rsidP="00412E62">
      <w:pPr>
        <w:rPr>
          <w:sz w:val="28"/>
          <w:szCs w:val="28"/>
        </w:rPr>
      </w:pPr>
    </w:p>
    <w:p w14:paraId="02FF0E4C" w14:textId="77777777" w:rsidR="00412E62" w:rsidRPr="009A64A4" w:rsidRDefault="00412E62" w:rsidP="00412E62">
      <w:pPr>
        <w:rPr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96"/>
        <w:gridCol w:w="496"/>
        <w:gridCol w:w="496"/>
      </w:tblGrid>
      <w:tr w:rsidR="00412E62" w:rsidRPr="009A64A4" w14:paraId="497C98C9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42452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1E8225CD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01F0E2F2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113F1D9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3D5F85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14A18B93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14743BE7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4A2ADAE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691D4694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23299A79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0E17CD5B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422DD4C8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7348C363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12</w:t>
            </w:r>
          </w:p>
        </w:tc>
      </w:tr>
      <w:tr w:rsidR="00412E62" w:rsidRPr="009A64A4" w14:paraId="078C7A75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FE3F8B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D8A03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888682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1177B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D2A7A8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1AA64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0D3FC3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F7F4FC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223521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0101D6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545FB3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8C29F2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D5F996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12BC456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287FD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67B23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72C3EB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76E094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366E81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DE2D1D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199C98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D5FDE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79DB3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DC6A9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6F2A60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5D8660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9D02F8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50E798DE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F67D1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8FEB03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DBC02E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0C8439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DD5D25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EF44A2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CCE54A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29235E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E2AB15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6E228F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49E40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6BD635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A97E98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73C187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063E6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3E6553E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51C87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C83A856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1DDCCC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5069B2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97A25D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E0A95A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71CEF4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C136F8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AB2D0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1EAE68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B9A3DA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0E471A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847808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3FFDB81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38BA3B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F13A1A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F2C7FA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929B4D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00B2B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797F6B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BE1E8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497206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4C240A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B37BDA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472BDB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7876535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E96756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2E539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4A942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F22D8E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6E851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992AE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B34650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414C73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C2A49C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5CA91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6CEA1E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025112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90ED10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0118ADB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8CB62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454F5C3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091C6A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37EED9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76E0D3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FE539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ED8D84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FEE56F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58B118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32C530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67A8F2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6D2DA4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20CD37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5E75B5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CC4CF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CA6FA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7CEC0DD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6DBAF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4E5172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3B5FBF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79154C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D6D584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6DFEE9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7D1C2A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52503F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815F4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D48D73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272AD6F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1D1A4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0645A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04ED8C8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83589E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8F797B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3D832D0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6C643E1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CADCCB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2929D4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1DA7C997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48ED6CD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577441E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</w:tcPr>
          <w:p w14:paraId="2211FD3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675BE88B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62C08" w14:textId="77777777" w:rsidR="00412E62" w:rsidRPr="009A64A4" w:rsidRDefault="00412E62" w:rsidP="00412E6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0354086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9D1F9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7655C6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2696255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69228F1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6DD7FFB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27A8061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009BBBD2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1810B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EAADCDE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BE82C5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14FA74B4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</w:tbl>
    <w:p w14:paraId="4BF4FD74" w14:textId="77777777" w:rsidR="00412E62" w:rsidRPr="009A64A4" w:rsidRDefault="00412E62" w:rsidP="00412E62">
      <w:pPr>
        <w:rPr>
          <w:sz w:val="28"/>
          <w:szCs w:val="28"/>
        </w:rPr>
      </w:pPr>
    </w:p>
    <w:p w14:paraId="174B230A" w14:textId="77777777" w:rsidR="00D318C1" w:rsidRPr="009A64A4" w:rsidRDefault="00412E62" w:rsidP="00D318C1">
      <w:pPr>
        <w:tabs>
          <w:tab w:val="center" w:pos="1080"/>
          <w:tab w:val="center" w:pos="4680"/>
          <w:tab w:val="center" w:pos="8460"/>
        </w:tabs>
        <w:rPr>
          <w:sz w:val="28"/>
          <w:szCs w:val="28"/>
          <w:u w:val="single"/>
        </w:rPr>
      </w:pPr>
      <w:r w:rsidRPr="009A64A4">
        <w:rPr>
          <w:sz w:val="28"/>
          <w:szCs w:val="28"/>
        </w:rPr>
        <w:tab/>
      </w:r>
    </w:p>
    <w:p w14:paraId="7AF86A6A" w14:textId="47F1FEFE" w:rsidR="00412E62" w:rsidRPr="009A64A4" w:rsidRDefault="00412E62" w:rsidP="00412E62">
      <w:pPr>
        <w:rPr>
          <w:sz w:val="28"/>
          <w:szCs w:val="28"/>
        </w:rPr>
      </w:pPr>
    </w:p>
    <w:p w14:paraId="32D29A35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  <w:r w:rsidRPr="009A64A4">
        <w:rPr>
          <w:b/>
          <w:sz w:val="28"/>
          <w:szCs w:val="28"/>
        </w:rPr>
        <w:t xml:space="preserve">Дисциплина: </w:t>
      </w:r>
      <w:r w:rsidRPr="009A64A4">
        <w:rPr>
          <w:sz w:val="28"/>
          <w:szCs w:val="28"/>
        </w:rPr>
        <w:t>Численные методы</w:t>
      </w:r>
    </w:p>
    <w:p w14:paraId="5472BCA4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0BBD42A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0C7415F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0723CBDB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03504B15" w14:textId="2A3D3096" w:rsidR="009A64A4" w:rsidRPr="009A64A4" w:rsidRDefault="009A64A4" w:rsidP="009A64A4">
      <w:pPr>
        <w:jc w:val="center"/>
        <w:rPr>
          <w:b/>
          <w:sz w:val="28"/>
          <w:szCs w:val="28"/>
        </w:rPr>
      </w:pPr>
      <w:r w:rsidRPr="009A64A4">
        <w:rPr>
          <w:b/>
          <w:sz w:val="28"/>
          <w:szCs w:val="28"/>
        </w:rPr>
        <w:t xml:space="preserve">Отчет по лабораторной работе № </w:t>
      </w:r>
      <w:r w:rsidR="003551D4">
        <w:rPr>
          <w:b/>
          <w:sz w:val="28"/>
          <w:szCs w:val="28"/>
        </w:rPr>
        <w:t>4</w:t>
      </w:r>
    </w:p>
    <w:p w14:paraId="3A5D12C9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1FA67EAB" w14:textId="77777777" w:rsidR="009A64A4" w:rsidRPr="009A64A4" w:rsidRDefault="009A64A4" w:rsidP="009A64A4">
      <w:pPr>
        <w:jc w:val="center"/>
        <w:rPr>
          <w:b/>
          <w:sz w:val="28"/>
          <w:szCs w:val="28"/>
        </w:rPr>
      </w:pPr>
    </w:p>
    <w:p w14:paraId="515621D7" w14:textId="19519F4F" w:rsidR="009A64A4" w:rsidRPr="003551D4" w:rsidRDefault="009A64A4" w:rsidP="009A64A4">
      <w:pPr>
        <w:jc w:val="center"/>
        <w:rPr>
          <w:sz w:val="28"/>
          <w:szCs w:val="28"/>
        </w:rPr>
      </w:pPr>
      <w:r w:rsidRPr="003551D4">
        <w:rPr>
          <w:b/>
          <w:sz w:val="28"/>
          <w:szCs w:val="28"/>
        </w:rPr>
        <w:t xml:space="preserve">Тема: </w:t>
      </w:r>
      <w:r w:rsidRPr="003551D4">
        <w:rPr>
          <w:sz w:val="28"/>
          <w:szCs w:val="28"/>
        </w:rPr>
        <w:t>«</w:t>
      </w:r>
      <w:r w:rsidR="003551D4" w:rsidRPr="003551D4">
        <w:rPr>
          <w:sz w:val="28"/>
          <w:szCs w:val="28"/>
        </w:rPr>
        <w:t>Решение нелинейных уравнений и их систем</w:t>
      </w:r>
      <w:r w:rsidRPr="003551D4">
        <w:rPr>
          <w:sz w:val="28"/>
          <w:szCs w:val="28"/>
        </w:rPr>
        <w:t>»</w:t>
      </w:r>
    </w:p>
    <w:p w14:paraId="29D0301D" w14:textId="60C0B9F7" w:rsidR="009A64A4" w:rsidRPr="009A64A4" w:rsidRDefault="009A64A4" w:rsidP="00412E62">
      <w:pPr>
        <w:rPr>
          <w:sz w:val="28"/>
          <w:szCs w:val="28"/>
        </w:rPr>
      </w:pPr>
    </w:p>
    <w:p w14:paraId="5CAB2E11" w14:textId="2E132D40" w:rsidR="009A64A4" w:rsidRPr="009A64A4" w:rsidRDefault="009A64A4" w:rsidP="00412E62">
      <w:pPr>
        <w:rPr>
          <w:sz w:val="28"/>
          <w:szCs w:val="28"/>
        </w:rPr>
      </w:pPr>
    </w:p>
    <w:p w14:paraId="30BBB962" w14:textId="77777777" w:rsidR="009A64A4" w:rsidRPr="009A64A4" w:rsidRDefault="009A64A4" w:rsidP="00412E62">
      <w:pPr>
        <w:rPr>
          <w:sz w:val="28"/>
          <w:szCs w:val="28"/>
        </w:rPr>
      </w:pPr>
    </w:p>
    <w:p w14:paraId="27176B15" w14:textId="77777777" w:rsidR="00412E62" w:rsidRPr="009A64A4" w:rsidRDefault="00412E62" w:rsidP="00412E62">
      <w:pPr>
        <w:rPr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"/>
        <w:gridCol w:w="1385"/>
        <w:gridCol w:w="276"/>
        <w:gridCol w:w="2620"/>
        <w:gridCol w:w="1666"/>
        <w:gridCol w:w="1377"/>
        <w:gridCol w:w="1356"/>
      </w:tblGrid>
      <w:tr w:rsidR="00412E62" w:rsidRPr="009A64A4" w14:paraId="234CD402" w14:textId="77777777">
        <w:trPr>
          <w:cantSplit/>
          <w:trHeight w:val="297"/>
          <w:jc w:val="center"/>
        </w:trPr>
        <w:tc>
          <w:tcPr>
            <w:tcW w:w="954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73C0CC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Группа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B8267B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A9046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1A43A6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Фамилия </w:t>
            </w:r>
            <w:r w:rsidR="0079203E" w:rsidRPr="009A64A4">
              <w:rPr>
                <w:sz w:val="28"/>
                <w:szCs w:val="28"/>
              </w:rPr>
              <w:t>И</w:t>
            </w:r>
            <w:r w:rsidRPr="009A64A4">
              <w:rPr>
                <w:sz w:val="28"/>
                <w:szCs w:val="28"/>
              </w:rPr>
              <w:t>.</w:t>
            </w:r>
            <w:r w:rsidR="0079203E" w:rsidRPr="009A64A4">
              <w:rPr>
                <w:sz w:val="28"/>
                <w:szCs w:val="28"/>
              </w:rPr>
              <w:t xml:space="preserve"> О</w:t>
            </w:r>
            <w:r w:rsidRPr="009A64A4">
              <w:rPr>
                <w:sz w:val="28"/>
                <w:szCs w:val="28"/>
              </w:rPr>
              <w:t>.</w:t>
            </w:r>
          </w:p>
        </w:tc>
        <w:tc>
          <w:tcPr>
            <w:tcW w:w="166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FA2108B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Подпись</w:t>
            </w:r>
          </w:p>
        </w:tc>
        <w:tc>
          <w:tcPr>
            <w:tcW w:w="137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61A227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Дата</w:t>
            </w:r>
          </w:p>
        </w:tc>
        <w:tc>
          <w:tcPr>
            <w:tcW w:w="135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7967D2C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Оценка</w:t>
            </w:r>
          </w:p>
        </w:tc>
      </w:tr>
      <w:tr w:rsidR="00412E62" w:rsidRPr="009A64A4" w14:paraId="77F892E3" w14:textId="77777777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E0E1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1F7F7D" w14:textId="00A62CAA" w:rsidR="00412E62" w:rsidRPr="009A64A4" w:rsidRDefault="000C4847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МКН-</w:t>
            </w:r>
            <w:r w:rsidR="009A64A4" w:rsidRPr="009A64A4">
              <w:rPr>
                <w:sz w:val="28"/>
                <w:szCs w:val="28"/>
              </w:rPr>
              <w:t>3</w:t>
            </w:r>
            <w:r w:rsidRPr="009A64A4">
              <w:rPr>
                <w:sz w:val="28"/>
                <w:szCs w:val="28"/>
              </w:rPr>
              <w:t>18Б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AD745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14B76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6" w:type="dxa"/>
            <w:vMerge/>
            <w:tcMar>
              <w:left w:w="0" w:type="dxa"/>
              <w:right w:w="0" w:type="dxa"/>
            </w:tcMar>
            <w:vAlign w:val="center"/>
          </w:tcPr>
          <w:p w14:paraId="0E4895BB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vMerge/>
            <w:tcMar>
              <w:left w:w="0" w:type="dxa"/>
              <w:right w:w="0" w:type="dxa"/>
            </w:tcMar>
            <w:vAlign w:val="center"/>
          </w:tcPr>
          <w:p w14:paraId="11A4F2B0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  <w:vMerge/>
            <w:tcMar>
              <w:left w:w="0" w:type="dxa"/>
              <w:right w:w="0" w:type="dxa"/>
            </w:tcMar>
            <w:vAlign w:val="center"/>
          </w:tcPr>
          <w:p w14:paraId="7FFF15E9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</w:tr>
      <w:tr w:rsidR="00412E62" w:rsidRPr="009A64A4" w14:paraId="3857EE2D" w14:textId="77777777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28096D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FE50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33BA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C498A3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2081C0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E891A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E88EE" w14:textId="77777777" w:rsidR="00412E62" w:rsidRPr="009A64A4" w:rsidRDefault="00412E62" w:rsidP="00412E62">
            <w:pPr>
              <w:jc w:val="center"/>
              <w:rPr>
                <w:sz w:val="28"/>
                <w:szCs w:val="28"/>
              </w:rPr>
            </w:pPr>
          </w:p>
        </w:tc>
      </w:tr>
      <w:tr w:rsidR="00412E62" w:rsidRPr="009A64A4" w14:paraId="416F6FA0" w14:textId="77777777">
        <w:trPr>
          <w:trHeight w:val="563"/>
          <w:jc w:val="center"/>
        </w:trPr>
        <w:tc>
          <w:tcPr>
            <w:tcW w:w="2615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058F46A" w14:textId="77777777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Студент</w:t>
            </w:r>
          </w:p>
        </w:tc>
        <w:tc>
          <w:tcPr>
            <w:tcW w:w="2620" w:type="dxa"/>
            <w:tcMar>
              <w:left w:w="0" w:type="dxa"/>
              <w:right w:w="0" w:type="dxa"/>
            </w:tcMar>
            <w:vAlign w:val="center"/>
          </w:tcPr>
          <w:p w14:paraId="0FA5459A" w14:textId="2448525D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 </w:t>
            </w:r>
            <w:r w:rsidR="000C4847" w:rsidRPr="009A64A4">
              <w:rPr>
                <w:sz w:val="28"/>
                <w:szCs w:val="28"/>
              </w:rPr>
              <w:t>Халитова А.А.</w:t>
            </w:r>
          </w:p>
        </w:tc>
        <w:tc>
          <w:tcPr>
            <w:tcW w:w="1666" w:type="dxa"/>
            <w:tcMar>
              <w:left w:w="0" w:type="dxa"/>
              <w:right w:w="0" w:type="dxa"/>
            </w:tcMar>
            <w:vAlign w:val="center"/>
          </w:tcPr>
          <w:p w14:paraId="526BD62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Mar>
              <w:left w:w="0" w:type="dxa"/>
              <w:right w:w="0" w:type="dxa"/>
            </w:tcMar>
            <w:vAlign w:val="center"/>
          </w:tcPr>
          <w:p w14:paraId="0E043CCA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Mar>
              <w:left w:w="0" w:type="dxa"/>
              <w:right w:w="0" w:type="dxa"/>
            </w:tcMar>
            <w:vAlign w:val="center"/>
          </w:tcPr>
          <w:p w14:paraId="539CCCF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6B2EEAE3" w14:textId="77777777">
        <w:trPr>
          <w:trHeight w:val="557"/>
          <w:jc w:val="center"/>
        </w:trPr>
        <w:tc>
          <w:tcPr>
            <w:tcW w:w="2615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A35CC" w14:textId="77777777" w:rsidR="00412E62" w:rsidRPr="009A64A4" w:rsidRDefault="0056565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EC9CB" w14:textId="5ADAFB99" w:rsidR="00412E62" w:rsidRPr="009A64A4" w:rsidRDefault="00412E62" w:rsidP="00412E62">
            <w:pPr>
              <w:rPr>
                <w:sz w:val="28"/>
                <w:szCs w:val="28"/>
              </w:rPr>
            </w:pPr>
            <w:r w:rsidRPr="009A64A4">
              <w:rPr>
                <w:sz w:val="28"/>
                <w:szCs w:val="28"/>
              </w:rPr>
              <w:t xml:space="preserve"> </w:t>
            </w:r>
            <w:r w:rsidR="009A64A4" w:rsidRPr="009A64A4">
              <w:rPr>
                <w:sz w:val="28"/>
                <w:szCs w:val="28"/>
              </w:rPr>
              <w:t>Феоктистов Б.А.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06628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BBFE93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21290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  <w:tr w:rsidR="00412E62" w:rsidRPr="009A64A4" w14:paraId="7904EC84" w14:textId="77777777">
        <w:trPr>
          <w:trHeight w:val="551"/>
          <w:jc w:val="center"/>
        </w:trPr>
        <w:tc>
          <w:tcPr>
            <w:tcW w:w="2615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1F5F8B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262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453F7E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66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45AF859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0F6301F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  <w:tc>
          <w:tcPr>
            <w:tcW w:w="135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FA0DB2C" w14:textId="77777777" w:rsidR="00412E62" w:rsidRPr="009A64A4" w:rsidRDefault="00412E62" w:rsidP="00412E62">
            <w:pPr>
              <w:rPr>
                <w:sz w:val="28"/>
                <w:szCs w:val="28"/>
              </w:rPr>
            </w:pPr>
          </w:p>
        </w:tc>
      </w:tr>
    </w:tbl>
    <w:p w14:paraId="4CF2735F" w14:textId="77777777" w:rsidR="00412E62" w:rsidRPr="009A64A4" w:rsidRDefault="00412E62" w:rsidP="00412E62">
      <w:pPr>
        <w:rPr>
          <w:sz w:val="28"/>
          <w:szCs w:val="28"/>
        </w:rPr>
      </w:pPr>
    </w:p>
    <w:p w14:paraId="0C40E140" w14:textId="77777777" w:rsidR="00412E62" w:rsidRPr="009A64A4" w:rsidRDefault="00412E62" w:rsidP="00412E62">
      <w:pPr>
        <w:rPr>
          <w:sz w:val="28"/>
          <w:szCs w:val="28"/>
        </w:rPr>
      </w:pPr>
    </w:p>
    <w:p w14:paraId="300E10A5" w14:textId="77777777" w:rsidR="00412E62" w:rsidRPr="009A64A4" w:rsidRDefault="00412E62" w:rsidP="00412E62">
      <w:pPr>
        <w:rPr>
          <w:sz w:val="28"/>
          <w:szCs w:val="28"/>
        </w:rPr>
      </w:pPr>
    </w:p>
    <w:p w14:paraId="26A14CDB" w14:textId="0F59E296" w:rsidR="00412E62" w:rsidRPr="009A64A4" w:rsidRDefault="00412E62" w:rsidP="00412E62">
      <w:pPr>
        <w:jc w:val="center"/>
        <w:rPr>
          <w:b/>
          <w:bCs/>
          <w:sz w:val="28"/>
          <w:szCs w:val="28"/>
        </w:rPr>
      </w:pPr>
      <w:r w:rsidRPr="009A64A4">
        <w:rPr>
          <w:b/>
          <w:bCs/>
          <w:sz w:val="28"/>
          <w:szCs w:val="28"/>
        </w:rPr>
        <w:t>Уфа 20</w:t>
      </w:r>
      <w:r w:rsidR="00413982" w:rsidRPr="009A64A4">
        <w:rPr>
          <w:b/>
          <w:bCs/>
          <w:sz w:val="28"/>
          <w:szCs w:val="28"/>
          <w:lang w:val="en-US"/>
        </w:rPr>
        <w:t>2</w:t>
      </w:r>
      <w:r w:rsidR="009A64A4" w:rsidRPr="009A64A4">
        <w:rPr>
          <w:b/>
          <w:bCs/>
          <w:sz w:val="28"/>
          <w:szCs w:val="28"/>
        </w:rPr>
        <w:t>4</w:t>
      </w:r>
      <w:r w:rsidRPr="009A64A4">
        <w:rPr>
          <w:b/>
          <w:bCs/>
          <w:sz w:val="28"/>
          <w:szCs w:val="28"/>
        </w:rPr>
        <w:t xml:space="preserve"> г.</w:t>
      </w:r>
    </w:p>
    <w:p w14:paraId="150E28E8" w14:textId="77777777" w:rsidR="005C5152" w:rsidRDefault="005C5152">
      <w:pPr>
        <w:pStyle w:val="a9"/>
        <w:ind w:firstLine="0"/>
        <w:sectPr w:rsidR="005C5152" w:rsidSect="00412E62">
          <w:headerReference w:type="default" r:id="rId8"/>
          <w:footerReference w:type="default" r:id="rId9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5B43FA5C" w14:textId="77777777" w:rsidR="005C5152" w:rsidRDefault="005C5152" w:rsidP="00A147E5">
      <w:pPr>
        <w:pStyle w:val="a9"/>
        <w:ind w:hanging="24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53357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86269" w14:textId="0470F4CC" w:rsidR="00AB4518" w:rsidRDefault="00AB4518">
          <w:pPr>
            <w:pStyle w:val="aff"/>
          </w:pPr>
        </w:p>
        <w:p w14:paraId="66EC7FF8" w14:textId="3224FB3B" w:rsidR="00A0407D" w:rsidRDefault="00AB451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3723537" w:history="1">
            <w:r w:rsidR="00A0407D" w:rsidRPr="00C85FB6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A040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07D" w:rsidRPr="00C85FB6">
              <w:rPr>
                <w:rStyle w:val="ad"/>
                <w:noProof/>
              </w:rPr>
              <w:t>Введение</w:t>
            </w:r>
            <w:r w:rsidR="00A0407D">
              <w:rPr>
                <w:noProof/>
                <w:webHidden/>
              </w:rPr>
              <w:tab/>
            </w:r>
            <w:r w:rsidR="00A0407D">
              <w:rPr>
                <w:noProof/>
                <w:webHidden/>
              </w:rPr>
              <w:fldChar w:fldCharType="begin"/>
            </w:r>
            <w:r w:rsidR="00A0407D">
              <w:rPr>
                <w:noProof/>
                <w:webHidden/>
              </w:rPr>
              <w:instrText xml:space="preserve"> PAGEREF _Toc183723537 \h </w:instrText>
            </w:r>
            <w:r w:rsidR="00A0407D">
              <w:rPr>
                <w:noProof/>
                <w:webHidden/>
              </w:rPr>
            </w:r>
            <w:r w:rsidR="00A0407D">
              <w:rPr>
                <w:noProof/>
                <w:webHidden/>
              </w:rPr>
              <w:fldChar w:fldCharType="separate"/>
            </w:r>
            <w:r w:rsidR="00A0407D">
              <w:rPr>
                <w:noProof/>
                <w:webHidden/>
              </w:rPr>
              <w:t>2</w:t>
            </w:r>
            <w:r w:rsidR="00A0407D">
              <w:rPr>
                <w:noProof/>
                <w:webHidden/>
              </w:rPr>
              <w:fldChar w:fldCharType="end"/>
            </w:r>
          </w:hyperlink>
        </w:p>
        <w:p w14:paraId="19F63CE4" w14:textId="43853022" w:rsidR="00A0407D" w:rsidRDefault="00BB6A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38" w:history="1">
            <w:r w:rsidR="00A0407D" w:rsidRPr="00C85FB6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A040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07D" w:rsidRPr="00C85FB6">
              <w:rPr>
                <w:rStyle w:val="ad"/>
                <w:noProof/>
              </w:rPr>
              <w:t>Теоретическая часть</w:t>
            </w:r>
            <w:r w:rsidR="00A0407D">
              <w:rPr>
                <w:noProof/>
                <w:webHidden/>
              </w:rPr>
              <w:tab/>
            </w:r>
            <w:r w:rsidR="00A0407D">
              <w:rPr>
                <w:noProof/>
                <w:webHidden/>
              </w:rPr>
              <w:fldChar w:fldCharType="begin"/>
            </w:r>
            <w:r w:rsidR="00A0407D">
              <w:rPr>
                <w:noProof/>
                <w:webHidden/>
              </w:rPr>
              <w:instrText xml:space="preserve"> PAGEREF _Toc183723538 \h </w:instrText>
            </w:r>
            <w:r w:rsidR="00A0407D">
              <w:rPr>
                <w:noProof/>
                <w:webHidden/>
              </w:rPr>
            </w:r>
            <w:r w:rsidR="00A0407D">
              <w:rPr>
                <w:noProof/>
                <w:webHidden/>
              </w:rPr>
              <w:fldChar w:fldCharType="separate"/>
            </w:r>
            <w:r w:rsidR="00A0407D">
              <w:rPr>
                <w:noProof/>
                <w:webHidden/>
              </w:rPr>
              <w:t>3</w:t>
            </w:r>
            <w:r w:rsidR="00A0407D">
              <w:rPr>
                <w:noProof/>
                <w:webHidden/>
              </w:rPr>
              <w:fldChar w:fldCharType="end"/>
            </w:r>
          </w:hyperlink>
        </w:p>
        <w:p w14:paraId="168AAA9B" w14:textId="6BAF1009" w:rsidR="00A0407D" w:rsidRDefault="00BB6A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39" w:history="1">
            <w:r w:rsidR="00A0407D" w:rsidRPr="00C85FB6">
              <w:rPr>
                <w:rStyle w:val="ad"/>
                <w:noProof/>
              </w:rPr>
              <w:t>2.1</w:t>
            </w:r>
            <w:r w:rsidR="00A040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07D" w:rsidRPr="00C85FB6">
              <w:rPr>
                <w:rStyle w:val="ad"/>
                <w:noProof/>
              </w:rPr>
              <w:t>Различные способы решения нелинейных уравнений.</w:t>
            </w:r>
            <w:r w:rsidR="00A0407D">
              <w:rPr>
                <w:noProof/>
                <w:webHidden/>
              </w:rPr>
              <w:tab/>
            </w:r>
            <w:r w:rsidR="00A0407D">
              <w:rPr>
                <w:noProof/>
                <w:webHidden/>
              </w:rPr>
              <w:fldChar w:fldCharType="begin"/>
            </w:r>
            <w:r w:rsidR="00A0407D">
              <w:rPr>
                <w:noProof/>
                <w:webHidden/>
              </w:rPr>
              <w:instrText xml:space="preserve"> PAGEREF _Toc183723539 \h </w:instrText>
            </w:r>
            <w:r w:rsidR="00A0407D">
              <w:rPr>
                <w:noProof/>
                <w:webHidden/>
              </w:rPr>
            </w:r>
            <w:r w:rsidR="00A0407D">
              <w:rPr>
                <w:noProof/>
                <w:webHidden/>
              </w:rPr>
              <w:fldChar w:fldCharType="separate"/>
            </w:r>
            <w:r w:rsidR="00A0407D">
              <w:rPr>
                <w:noProof/>
                <w:webHidden/>
              </w:rPr>
              <w:t>3</w:t>
            </w:r>
            <w:r w:rsidR="00A0407D">
              <w:rPr>
                <w:noProof/>
                <w:webHidden/>
              </w:rPr>
              <w:fldChar w:fldCharType="end"/>
            </w:r>
          </w:hyperlink>
        </w:p>
        <w:p w14:paraId="60BFC37D" w14:textId="429F6905" w:rsidR="00A0407D" w:rsidRDefault="00BB6A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0" w:history="1">
            <w:r w:rsidR="00A0407D" w:rsidRPr="00C85FB6">
              <w:rPr>
                <w:rStyle w:val="ad"/>
                <w:noProof/>
              </w:rPr>
              <w:t>2.2</w:t>
            </w:r>
            <w:r w:rsidR="00A040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07D" w:rsidRPr="00C85FB6">
              <w:rPr>
                <w:rStyle w:val="ad"/>
                <w:noProof/>
              </w:rPr>
              <w:t>Решение системы двух нелинейных уравнений методом простых итераций</w:t>
            </w:r>
            <w:r w:rsidR="00A0407D">
              <w:rPr>
                <w:noProof/>
                <w:webHidden/>
              </w:rPr>
              <w:tab/>
            </w:r>
            <w:r w:rsidR="00A0407D">
              <w:rPr>
                <w:noProof/>
                <w:webHidden/>
              </w:rPr>
              <w:fldChar w:fldCharType="begin"/>
            </w:r>
            <w:r w:rsidR="00A0407D">
              <w:rPr>
                <w:noProof/>
                <w:webHidden/>
              </w:rPr>
              <w:instrText xml:space="preserve"> PAGEREF _Toc183723540 \h </w:instrText>
            </w:r>
            <w:r w:rsidR="00A0407D">
              <w:rPr>
                <w:noProof/>
                <w:webHidden/>
              </w:rPr>
            </w:r>
            <w:r w:rsidR="00A0407D">
              <w:rPr>
                <w:noProof/>
                <w:webHidden/>
              </w:rPr>
              <w:fldChar w:fldCharType="separate"/>
            </w:r>
            <w:r w:rsidR="00A0407D">
              <w:rPr>
                <w:noProof/>
                <w:webHidden/>
              </w:rPr>
              <w:t>4</w:t>
            </w:r>
            <w:r w:rsidR="00A0407D">
              <w:rPr>
                <w:noProof/>
                <w:webHidden/>
              </w:rPr>
              <w:fldChar w:fldCharType="end"/>
            </w:r>
          </w:hyperlink>
        </w:p>
        <w:p w14:paraId="37BB81AE" w14:textId="015BDE23" w:rsidR="00A0407D" w:rsidRDefault="00BB6A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1" w:history="1">
            <w:r w:rsidR="00A0407D" w:rsidRPr="00C85FB6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A040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07D" w:rsidRPr="00C85FB6">
              <w:rPr>
                <w:rStyle w:val="ad"/>
                <w:noProof/>
              </w:rPr>
              <w:t>Практическая часть</w:t>
            </w:r>
            <w:r w:rsidR="00A0407D">
              <w:rPr>
                <w:noProof/>
                <w:webHidden/>
              </w:rPr>
              <w:tab/>
            </w:r>
            <w:r w:rsidR="00A0407D">
              <w:rPr>
                <w:noProof/>
                <w:webHidden/>
              </w:rPr>
              <w:fldChar w:fldCharType="begin"/>
            </w:r>
            <w:r w:rsidR="00A0407D">
              <w:rPr>
                <w:noProof/>
                <w:webHidden/>
              </w:rPr>
              <w:instrText xml:space="preserve"> PAGEREF _Toc183723541 \h </w:instrText>
            </w:r>
            <w:r w:rsidR="00A0407D">
              <w:rPr>
                <w:noProof/>
                <w:webHidden/>
              </w:rPr>
            </w:r>
            <w:r w:rsidR="00A0407D">
              <w:rPr>
                <w:noProof/>
                <w:webHidden/>
              </w:rPr>
              <w:fldChar w:fldCharType="separate"/>
            </w:r>
            <w:r w:rsidR="00A0407D">
              <w:rPr>
                <w:noProof/>
                <w:webHidden/>
              </w:rPr>
              <w:t>6</w:t>
            </w:r>
            <w:r w:rsidR="00A0407D">
              <w:rPr>
                <w:noProof/>
                <w:webHidden/>
              </w:rPr>
              <w:fldChar w:fldCharType="end"/>
            </w:r>
          </w:hyperlink>
        </w:p>
        <w:p w14:paraId="2F6ABFF0" w14:textId="7A25DB81" w:rsidR="00A0407D" w:rsidRDefault="00BB6A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2" w:history="1">
            <w:r w:rsidR="00A0407D" w:rsidRPr="00C85FB6">
              <w:rPr>
                <w:rStyle w:val="ad"/>
                <w:noProof/>
              </w:rPr>
              <w:t>3.1</w:t>
            </w:r>
            <w:r w:rsidR="00A040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07D" w:rsidRPr="00C85FB6">
              <w:rPr>
                <w:rStyle w:val="ad"/>
                <w:noProof/>
              </w:rPr>
              <w:t>Задание 1.</w:t>
            </w:r>
            <w:r w:rsidR="00A0407D">
              <w:rPr>
                <w:noProof/>
                <w:webHidden/>
              </w:rPr>
              <w:tab/>
            </w:r>
            <w:r w:rsidR="00A0407D">
              <w:rPr>
                <w:noProof/>
                <w:webHidden/>
              </w:rPr>
              <w:fldChar w:fldCharType="begin"/>
            </w:r>
            <w:r w:rsidR="00A0407D">
              <w:rPr>
                <w:noProof/>
                <w:webHidden/>
              </w:rPr>
              <w:instrText xml:space="preserve"> PAGEREF _Toc183723542 \h </w:instrText>
            </w:r>
            <w:r w:rsidR="00A0407D">
              <w:rPr>
                <w:noProof/>
                <w:webHidden/>
              </w:rPr>
            </w:r>
            <w:r w:rsidR="00A0407D">
              <w:rPr>
                <w:noProof/>
                <w:webHidden/>
              </w:rPr>
              <w:fldChar w:fldCharType="separate"/>
            </w:r>
            <w:r w:rsidR="00A0407D">
              <w:rPr>
                <w:noProof/>
                <w:webHidden/>
              </w:rPr>
              <w:t>6</w:t>
            </w:r>
            <w:r w:rsidR="00A0407D">
              <w:rPr>
                <w:noProof/>
                <w:webHidden/>
              </w:rPr>
              <w:fldChar w:fldCharType="end"/>
            </w:r>
          </w:hyperlink>
        </w:p>
        <w:p w14:paraId="2D5217DB" w14:textId="5DF4C415" w:rsidR="00A0407D" w:rsidRDefault="00BB6A9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3" w:history="1">
            <w:r w:rsidR="00A0407D" w:rsidRPr="00C85FB6">
              <w:rPr>
                <w:rStyle w:val="ad"/>
                <w:noProof/>
              </w:rPr>
              <w:t>3.2</w:t>
            </w:r>
            <w:r w:rsidR="00A040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07D" w:rsidRPr="00C85FB6">
              <w:rPr>
                <w:rStyle w:val="ad"/>
                <w:noProof/>
              </w:rPr>
              <w:t>Задание 2</w:t>
            </w:r>
            <w:r w:rsidR="00A0407D">
              <w:rPr>
                <w:noProof/>
                <w:webHidden/>
              </w:rPr>
              <w:tab/>
            </w:r>
            <w:r w:rsidR="00A0407D">
              <w:rPr>
                <w:noProof/>
                <w:webHidden/>
              </w:rPr>
              <w:fldChar w:fldCharType="begin"/>
            </w:r>
            <w:r w:rsidR="00A0407D">
              <w:rPr>
                <w:noProof/>
                <w:webHidden/>
              </w:rPr>
              <w:instrText xml:space="preserve"> PAGEREF _Toc183723543 \h </w:instrText>
            </w:r>
            <w:r w:rsidR="00A0407D">
              <w:rPr>
                <w:noProof/>
                <w:webHidden/>
              </w:rPr>
            </w:r>
            <w:r w:rsidR="00A0407D">
              <w:rPr>
                <w:noProof/>
                <w:webHidden/>
              </w:rPr>
              <w:fldChar w:fldCharType="separate"/>
            </w:r>
            <w:r w:rsidR="00A0407D">
              <w:rPr>
                <w:noProof/>
                <w:webHidden/>
              </w:rPr>
              <w:t>8</w:t>
            </w:r>
            <w:r w:rsidR="00A0407D">
              <w:rPr>
                <w:noProof/>
                <w:webHidden/>
              </w:rPr>
              <w:fldChar w:fldCharType="end"/>
            </w:r>
          </w:hyperlink>
        </w:p>
        <w:p w14:paraId="4169F2D7" w14:textId="074B5C17" w:rsidR="00A0407D" w:rsidRDefault="00BB6A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4" w:history="1">
            <w:r w:rsidR="00A0407D" w:rsidRPr="00C85FB6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A040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07D" w:rsidRPr="00C85FB6">
              <w:rPr>
                <w:rStyle w:val="ad"/>
                <w:noProof/>
              </w:rPr>
              <w:t>Заключение</w:t>
            </w:r>
            <w:r w:rsidR="00A0407D">
              <w:rPr>
                <w:noProof/>
                <w:webHidden/>
              </w:rPr>
              <w:tab/>
            </w:r>
            <w:r w:rsidR="00A0407D">
              <w:rPr>
                <w:noProof/>
                <w:webHidden/>
              </w:rPr>
              <w:fldChar w:fldCharType="begin"/>
            </w:r>
            <w:r w:rsidR="00A0407D">
              <w:rPr>
                <w:noProof/>
                <w:webHidden/>
              </w:rPr>
              <w:instrText xml:space="preserve"> PAGEREF _Toc183723544 \h </w:instrText>
            </w:r>
            <w:r w:rsidR="00A0407D">
              <w:rPr>
                <w:noProof/>
                <w:webHidden/>
              </w:rPr>
            </w:r>
            <w:r w:rsidR="00A0407D">
              <w:rPr>
                <w:noProof/>
                <w:webHidden/>
              </w:rPr>
              <w:fldChar w:fldCharType="separate"/>
            </w:r>
            <w:r w:rsidR="00A0407D">
              <w:rPr>
                <w:noProof/>
                <w:webHidden/>
              </w:rPr>
              <w:t>10</w:t>
            </w:r>
            <w:r w:rsidR="00A0407D">
              <w:rPr>
                <w:noProof/>
                <w:webHidden/>
              </w:rPr>
              <w:fldChar w:fldCharType="end"/>
            </w:r>
          </w:hyperlink>
        </w:p>
        <w:p w14:paraId="18960A7C" w14:textId="421E5B44" w:rsidR="00A0407D" w:rsidRDefault="00BB6A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5" w:history="1">
            <w:r w:rsidR="00A0407D" w:rsidRPr="00C85FB6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A040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07D" w:rsidRPr="00C85FB6">
              <w:rPr>
                <w:rStyle w:val="ad"/>
                <w:noProof/>
              </w:rPr>
              <w:t>Список литературы</w:t>
            </w:r>
            <w:r w:rsidR="00A0407D">
              <w:rPr>
                <w:noProof/>
                <w:webHidden/>
              </w:rPr>
              <w:tab/>
            </w:r>
            <w:r w:rsidR="00A0407D">
              <w:rPr>
                <w:noProof/>
                <w:webHidden/>
              </w:rPr>
              <w:fldChar w:fldCharType="begin"/>
            </w:r>
            <w:r w:rsidR="00A0407D">
              <w:rPr>
                <w:noProof/>
                <w:webHidden/>
              </w:rPr>
              <w:instrText xml:space="preserve"> PAGEREF _Toc183723545 \h </w:instrText>
            </w:r>
            <w:r w:rsidR="00A0407D">
              <w:rPr>
                <w:noProof/>
                <w:webHidden/>
              </w:rPr>
            </w:r>
            <w:r w:rsidR="00A0407D">
              <w:rPr>
                <w:noProof/>
                <w:webHidden/>
              </w:rPr>
              <w:fldChar w:fldCharType="separate"/>
            </w:r>
            <w:r w:rsidR="00A0407D">
              <w:rPr>
                <w:noProof/>
                <w:webHidden/>
              </w:rPr>
              <w:t>11</w:t>
            </w:r>
            <w:r w:rsidR="00A0407D">
              <w:rPr>
                <w:noProof/>
                <w:webHidden/>
              </w:rPr>
              <w:fldChar w:fldCharType="end"/>
            </w:r>
          </w:hyperlink>
        </w:p>
        <w:p w14:paraId="4F1CEB7F" w14:textId="2ED46AF0" w:rsidR="00A0407D" w:rsidRDefault="00BB6A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723546" w:history="1">
            <w:r w:rsidR="00A0407D" w:rsidRPr="00C85FB6">
              <w:rPr>
                <w:rStyle w:val="ad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A0407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07D" w:rsidRPr="00C85FB6">
              <w:rPr>
                <w:rStyle w:val="ad"/>
                <w:noProof/>
              </w:rPr>
              <w:t>Листинг программы</w:t>
            </w:r>
            <w:r w:rsidR="00A0407D">
              <w:rPr>
                <w:noProof/>
                <w:webHidden/>
              </w:rPr>
              <w:tab/>
            </w:r>
            <w:r w:rsidR="00A0407D">
              <w:rPr>
                <w:noProof/>
                <w:webHidden/>
              </w:rPr>
              <w:fldChar w:fldCharType="begin"/>
            </w:r>
            <w:r w:rsidR="00A0407D">
              <w:rPr>
                <w:noProof/>
                <w:webHidden/>
              </w:rPr>
              <w:instrText xml:space="preserve"> PAGEREF _Toc183723546 \h </w:instrText>
            </w:r>
            <w:r w:rsidR="00A0407D">
              <w:rPr>
                <w:noProof/>
                <w:webHidden/>
              </w:rPr>
            </w:r>
            <w:r w:rsidR="00A0407D">
              <w:rPr>
                <w:noProof/>
                <w:webHidden/>
              </w:rPr>
              <w:fldChar w:fldCharType="separate"/>
            </w:r>
            <w:r w:rsidR="00A0407D">
              <w:rPr>
                <w:noProof/>
                <w:webHidden/>
              </w:rPr>
              <w:t>12</w:t>
            </w:r>
            <w:r w:rsidR="00A0407D">
              <w:rPr>
                <w:noProof/>
                <w:webHidden/>
              </w:rPr>
              <w:fldChar w:fldCharType="end"/>
            </w:r>
          </w:hyperlink>
        </w:p>
        <w:p w14:paraId="65B9C85C" w14:textId="238346AC" w:rsidR="00CC5AC2" w:rsidRDefault="00AB4518" w:rsidP="00CC5AC2">
          <w:pPr>
            <w:spacing w:line="360" w:lineRule="auto"/>
            <w:rPr>
              <w:b/>
              <w:bCs/>
            </w:rPr>
          </w:pPr>
          <w:r>
            <w:rPr>
              <w:sz w:val="28"/>
            </w:rPr>
            <w:fldChar w:fldCharType="end"/>
          </w:r>
        </w:p>
      </w:sdtContent>
    </w:sdt>
    <w:p w14:paraId="787ED9D1" w14:textId="3406034F" w:rsidR="00C63011" w:rsidRDefault="00C63011" w:rsidP="00CC5AC2">
      <w:pPr>
        <w:spacing w:line="360" w:lineRule="auto"/>
      </w:pPr>
      <w:r>
        <w:tab/>
      </w:r>
    </w:p>
    <w:p w14:paraId="35772CE6" w14:textId="77777777" w:rsidR="00C63011" w:rsidRDefault="00C63011" w:rsidP="00C63011"/>
    <w:p w14:paraId="380244B4" w14:textId="77777777" w:rsidR="005C5152" w:rsidRPr="00C63011" w:rsidRDefault="005C5152" w:rsidP="00C63011">
      <w:pPr>
        <w:sectPr w:rsidR="005C5152" w:rsidRPr="00C63011" w:rsidSect="00C63011">
          <w:footerReference w:type="default" r:id="rId10"/>
          <w:pgSz w:w="11906" w:h="16838"/>
          <w:pgMar w:top="851" w:right="737" w:bottom="1418" w:left="1418" w:header="709" w:footer="120" w:gutter="0"/>
          <w:pgNumType w:start="7"/>
          <w:cols w:space="708"/>
          <w:docGrid w:linePitch="360"/>
        </w:sectPr>
      </w:pPr>
    </w:p>
    <w:p w14:paraId="4A127C5D" w14:textId="1E0EC51B" w:rsidR="005C5152" w:rsidRPr="0054002E" w:rsidRDefault="005C5152" w:rsidP="0054002E">
      <w:pPr>
        <w:pStyle w:val="1"/>
      </w:pPr>
      <w:bookmarkStart w:id="0" w:name="_Toc247031795"/>
      <w:bookmarkStart w:id="1" w:name="_Toc128122985"/>
      <w:bookmarkStart w:id="2" w:name="_Toc128123369"/>
      <w:bookmarkStart w:id="3" w:name="_Toc183723537"/>
      <w:r w:rsidRPr="0054002E">
        <w:lastRenderedPageBreak/>
        <w:t>Введение</w:t>
      </w:r>
      <w:bookmarkEnd w:id="0"/>
      <w:bookmarkEnd w:id="1"/>
      <w:bookmarkEnd w:id="2"/>
      <w:bookmarkEnd w:id="3"/>
      <w:r w:rsidR="00883FB9" w:rsidRPr="0054002E">
        <w:t xml:space="preserve">  </w:t>
      </w:r>
    </w:p>
    <w:p w14:paraId="4B099ED5" w14:textId="1CD95D21" w:rsidR="00413982" w:rsidRPr="00413982" w:rsidRDefault="00413982" w:rsidP="00E46130">
      <w:pPr>
        <w:pStyle w:val="a9"/>
        <w:spacing w:line="360" w:lineRule="auto"/>
        <w:ind w:firstLine="680"/>
      </w:pPr>
      <w:r w:rsidRPr="00413982">
        <w:t xml:space="preserve">Целью лабораторной работы является </w:t>
      </w:r>
      <w:r w:rsidR="00E46130">
        <w:t>получение навыка численного решения нелинейных уравнений и систем таких уравнений.</w:t>
      </w:r>
    </w:p>
    <w:p w14:paraId="425A4F0D" w14:textId="77777777" w:rsidR="005C5152" w:rsidRDefault="005C5152" w:rsidP="00413982">
      <w:pPr>
        <w:pStyle w:val="a9"/>
        <w:spacing w:line="360" w:lineRule="auto"/>
        <w:ind w:firstLine="680"/>
      </w:pPr>
    </w:p>
    <w:p w14:paraId="1D978A5B" w14:textId="69A8B855" w:rsidR="005C5152" w:rsidRPr="0054002E" w:rsidRDefault="009A64A4" w:rsidP="0054002E">
      <w:pPr>
        <w:pStyle w:val="1"/>
      </w:pPr>
      <w:bookmarkStart w:id="4" w:name="_Toc183723538"/>
      <w:r>
        <w:lastRenderedPageBreak/>
        <w:t>Теоретическая часть</w:t>
      </w:r>
      <w:bookmarkEnd w:id="4"/>
    </w:p>
    <w:p w14:paraId="4676D595" w14:textId="0AA8E353" w:rsidR="0057662D" w:rsidRDefault="00E46130" w:rsidP="00CC5AC2">
      <w:pPr>
        <w:pStyle w:val="2"/>
        <w:spacing w:before="0" w:after="0" w:line="360" w:lineRule="auto"/>
        <w:ind w:left="0" w:firstLine="578"/>
        <w:jc w:val="both"/>
      </w:pPr>
      <w:bookmarkStart w:id="5" w:name="_Toc183723539"/>
      <w:r>
        <w:t>Различные способы решения нелинейных уравнений.</w:t>
      </w:r>
      <w:bookmarkEnd w:id="5"/>
    </w:p>
    <w:p w14:paraId="22F51EC5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46130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E46130">
        <w:rPr>
          <w:rFonts w:ascii="Times New Roman" w:hAnsi="Times New Roman" w:cs="Times New Roman"/>
          <w:sz w:val="28"/>
          <w:szCs w:val="28"/>
        </w:rPr>
        <w:t xml:space="preserve"> (дихотомии).</w:t>
      </w:r>
    </w:p>
    <w:p w14:paraId="30AA20D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Пусть мы нашли такие точки,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E46130">
        <w:rPr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)≤0,</m:t>
        </m:r>
      </m:oMath>
      <w:r w:rsidRPr="00E46130">
        <w:rPr>
          <w:sz w:val="28"/>
          <w:szCs w:val="28"/>
        </w:rPr>
        <w:t xml:space="preserve"> т.е. на отрезке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E46130">
        <w:rPr>
          <w:sz w:val="28"/>
          <w:szCs w:val="28"/>
        </w:rPr>
        <w:t xml:space="preserve"> лежит не менее одного корня уравнения. Найдем середину отрезка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)/2</m:t>
        </m:r>
      </m:oMath>
      <w:r w:rsidRPr="00E46130">
        <w:rPr>
          <w:sz w:val="28"/>
          <w:szCs w:val="28"/>
        </w:rPr>
        <w:t xml:space="preserve"> и вычислим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. Из двух половин отрезка выберем ту, для которой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гран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))≤0,</m:t>
        </m:r>
      </m:oMath>
      <w:r w:rsidRPr="00E46130">
        <w:rPr>
          <w:sz w:val="28"/>
          <w:szCs w:val="28"/>
        </w:rPr>
        <w:t xml:space="preserve"> ибо один из корней лежит на этой половине. Затем новый отрезок опять делим пополам и выберем ту половину, на концах которой функция имеет разные знаки, и т.д.</w:t>
      </w:r>
    </w:p>
    <w:p w14:paraId="09BAB791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Если требуется найти корень с точностью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</m:oMath>
      <w:r w:rsidRPr="00E46130">
        <w:rPr>
          <w:sz w:val="28"/>
          <w:szCs w:val="28"/>
        </w:rPr>
        <w:t xml:space="preserve">, то продолжаем деление пополам до тех пор, пока длина отрезка не станет меньше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2ε.</m:t>
        </m:r>
      </m:oMath>
    </w:p>
    <w:p w14:paraId="5B20F8E3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хорд.</w:t>
      </w:r>
    </w:p>
    <w:p w14:paraId="1AF8F3AF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Суть метода хорд состоит в разбиении отрезка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Pr="00E46130">
        <w:rPr>
          <w:sz w:val="28"/>
          <w:szCs w:val="28"/>
        </w:rPr>
        <w:t> (при условии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)≤0</m:t>
        </m:r>
      </m:oMath>
      <w:r w:rsidRPr="00E46130">
        <w:rPr>
          <w:sz w:val="28"/>
          <w:szCs w:val="28"/>
        </w:rPr>
        <w:t>) на два отрезка с помощью хорды и выборе нового отрезка от точки пересечения хорды с осью абсцисс до неподвижной точки, на котором функция меняет знак и содержит решение, причём подвижная точка приближается к ε-окрестности решения.</w:t>
      </w:r>
    </w:p>
    <w:p w14:paraId="5BA9448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Итерационная формула выглядит следующим образом</w:t>
      </w:r>
    </w:p>
    <w:p w14:paraId="07B70BF2" w14:textId="77777777" w:rsidR="00E46130" w:rsidRPr="00E46130" w:rsidRDefault="00BB6A99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452040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Построение хорд продолжается до достижения необходимой точности решения ε.</w:t>
      </w:r>
    </w:p>
    <w:p w14:paraId="2971547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Метод простых итераций.</w:t>
      </w:r>
    </w:p>
    <w:p w14:paraId="7BC21D7D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Исходное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E46130">
        <w:rPr>
          <w:sz w:val="28"/>
          <w:szCs w:val="28"/>
        </w:rPr>
        <w:t xml:space="preserve"> заменяется эквивалентным уравнением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Pr="00E46130">
        <w:rPr>
          <w:sz w:val="28"/>
          <w:szCs w:val="28"/>
        </w:rPr>
        <w:t xml:space="preserve"> Далее выбирается некоторое нулевое приближение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46130">
        <w:rPr>
          <w:sz w:val="28"/>
          <w:szCs w:val="28"/>
        </w:rPr>
        <w:t xml:space="preserve"> и дальнейшие приближения вычисляются по формуле</w:t>
      </w:r>
    </w:p>
    <w:p w14:paraId="60F2307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=0,1,2, ….</m:t>
          </m:r>
        </m:oMath>
      </m:oMathPara>
    </w:p>
    <w:p w14:paraId="4639CFA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lastRenderedPageBreak/>
        <w:t xml:space="preserve">Для сходимости, функцию </w:t>
      </w:r>
      <m:oMath>
        <m: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 берут в виде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),</m:t>
        </m:r>
      </m:oMath>
      <w:r w:rsidRPr="00E46130">
        <w:rPr>
          <w:sz w:val="28"/>
          <w:szCs w:val="28"/>
        </w:rPr>
        <w:t xml:space="preserve"> причем функция </w:t>
      </w:r>
      <w:r w:rsidRPr="00E46130">
        <w:rPr>
          <w:rFonts w:ascii="Cambria Math" w:hAnsi="Cambria Math" w:cs="Cambria Math"/>
          <w:sz w:val="28"/>
          <w:szCs w:val="28"/>
        </w:rPr>
        <w:t>𝜏</w:t>
      </w:r>
      <w:r w:rsidRPr="00E46130">
        <w:rPr>
          <w:sz w:val="28"/>
          <w:szCs w:val="28"/>
        </w:rPr>
        <w:t>(</w:t>
      </w:r>
      <w:r w:rsidRPr="00E46130">
        <w:rPr>
          <w:rFonts w:ascii="Cambria Math" w:hAnsi="Cambria Math" w:cs="Cambria Math"/>
          <w:sz w:val="28"/>
          <w:szCs w:val="28"/>
        </w:rPr>
        <w:t>𝑥</w:t>
      </w:r>
      <w:r w:rsidRPr="00E46130">
        <w:rPr>
          <w:sz w:val="28"/>
          <w:szCs w:val="28"/>
        </w:rPr>
        <w:t>) не меняет знака на том отрезке, где идет отыскание корня.</w:t>
      </w:r>
    </w:p>
    <w:p w14:paraId="32DFD04C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>Данный метод сходится при надлежащем выборе начального приближения и если |</w:t>
      </w:r>
      <w:r w:rsidRPr="00E46130">
        <w:rPr>
          <w:rFonts w:ascii="Cambria Math" w:hAnsi="Cambria Math" w:cs="Cambria Math"/>
          <w:sz w:val="28"/>
          <w:szCs w:val="28"/>
        </w:rPr>
        <w:t>𝑠</w:t>
      </w:r>
      <w:r w:rsidRPr="00E46130">
        <w:rPr>
          <w:sz w:val="28"/>
          <w:szCs w:val="28"/>
        </w:rPr>
        <w:t>′(</w:t>
      </w:r>
      <w:r w:rsidRPr="00E46130">
        <w:rPr>
          <w:rFonts w:ascii="Cambria Math" w:hAnsi="Cambria Math" w:cs="Cambria Math"/>
          <w:sz w:val="28"/>
          <w:szCs w:val="28"/>
        </w:rPr>
        <w:t>𝑥</w:t>
      </w:r>
      <w:r w:rsidRPr="00E46130">
        <w:rPr>
          <w:sz w:val="28"/>
          <w:szCs w:val="28"/>
        </w:rPr>
        <w:t>)</w:t>
      </w:r>
      <w:proofErr w:type="gramStart"/>
      <w:r w:rsidRPr="00E46130">
        <w:rPr>
          <w:sz w:val="28"/>
          <w:szCs w:val="28"/>
        </w:rPr>
        <w:t>|&lt;</w:t>
      </w:r>
      <w:proofErr w:type="gramEnd"/>
      <w:r w:rsidRPr="00E46130">
        <w:rPr>
          <w:sz w:val="28"/>
          <w:szCs w:val="28"/>
        </w:rPr>
        <w:t>1, где x – корень уравнения.</w:t>
      </w:r>
    </w:p>
    <w:p w14:paraId="4F46C7E7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касательных (Ньютона).</w:t>
      </w:r>
    </w:p>
    <w:p w14:paraId="696FD004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Этот метод также методом касательных или методом линеаризации. Если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46130">
        <w:rPr>
          <w:sz w:val="28"/>
          <w:szCs w:val="28"/>
        </w:rPr>
        <w:t xml:space="preserve">есть некоторое приближение к корню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E46130">
        <w:rPr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E46130">
        <w:rPr>
          <w:sz w:val="28"/>
          <w:szCs w:val="28"/>
        </w:rPr>
        <w:t xml:space="preserve"> имеет непрерывную производную, то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E46130">
        <w:rPr>
          <w:sz w:val="28"/>
          <w:szCs w:val="28"/>
        </w:rPr>
        <w:t xml:space="preserve"> можно преобразовать следующим образом:</w:t>
      </w:r>
    </w:p>
    <w:p w14:paraId="018C2743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8CAE7D7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Приближенно заменяя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</m:d>
      </m:oMath>
      <w:r w:rsidRPr="00E46130">
        <w:rPr>
          <w:sz w:val="28"/>
          <w:szCs w:val="28"/>
        </w:rPr>
        <w:t xml:space="preserve"> на значение в известной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46130">
        <w:rPr>
          <w:sz w:val="28"/>
          <w:szCs w:val="28"/>
        </w:rPr>
        <w:t>, получим следующий итерационный процесс:</w:t>
      </w:r>
    </w:p>
    <w:p w14:paraId="1B2D0D48" w14:textId="77777777" w:rsidR="00E46130" w:rsidRPr="00E46130" w:rsidRDefault="00BB6A99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635102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Геометрически этот процесс означает замену на каждой итерации графика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y=f(x)</m:t>
        </m:r>
      </m:oMath>
      <w:r w:rsidRPr="00E46130">
        <w:rPr>
          <w:sz w:val="28"/>
          <w:szCs w:val="28"/>
        </w:rPr>
        <w:t xml:space="preserve"> касательной к нему.</w:t>
      </w:r>
    </w:p>
    <w:p w14:paraId="3F278900" w14:textId="77777777" w:rsidR="00E46130" w:rsidRPr="00E46130" w:rsidRDefault="00E46130" w:rsidP="00E46130">
      <w:pPr>
        <w:pStyle w:val="aff0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Метод секущих.</w:t>
      </w:r>
    </w:p>
    <w:p w14:paraId="6ABFA595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В методе Ньютона требуется вычислять производную функции, что не всегда удобно. Можно заменить производную первой разделенной разностью, найденной по двум последним итерациям, т.е. заменить касательную секущей. Тогда получим </w:t>
      </w:r>
    </w:p>
    <w:p w14:paraId="55402423" w14:textId="77777777" w:rsidR="00E46130" w:rsidRPr="00E46130" w:rsidRDefault="00BB6A99" w:rsidP="00E46130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8B738D8" w14:textId="77777777" w:rsidR="00E46130" w:rsidRPr="00E46130" w:rsidRDefault="00E46130" w:rsidP="00E46130">
      <w:pPr>
        <w:spacing w:line="360" w:lineRule="auto"/>
        <w:ind w:firstLine="709"/>
        <w:jc w:val="both"/>
        <w:rPr>
          <w:sz w:val="28"/>
          <w:szCs w:val="28"/>
        </w:rPr>
      </w:pPr>
      <w:r w:rsidRPr="00E46130">
        <w:rPr>
          <w:sz w:val="28"/>
          <w:szCs w:val="28"/>
        </w:rPr>
        <w:t xml:space="preserve">Для начала процесса необходимо задать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4613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46130">
        <w:rPr>
          <w:sz w:val="28"/>
          <w:szCs w:val="28"/>
        </w:rPr>
        <w:t>. Такие процессы, где для вычисления очередного приближения надо знать два предыдущих, называют двухшаговыми.</w:t>
      </w:r>
    </w:p>
    <w:p w14:paraId="47C8AA6F" w14:textId="13459593" w:rsidR="00532DE2" w:rsidRDefault="00532DE2" w:rsidP="00532DE2">
      <w:pPr>
        <w:pStyle w:val="2"/>
      </w:pPr>
      <w:bookmarkStart w:id="6" w:name="_Toc183723540"/>
      <w:r>
        <w:t>Решение системы двух нелинейных уравнений методом простых итераций</w:t>
      </w:r>
      <w:bookmarkEnd w:id="6"/>
    </w:p>
    <w:p w14:paraId="783F2F2D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>
        <w:tab/>
      </w:r>
      <w:r w:rsidRPr="00532DE2">
        <w:rPr>
          <w:sz w:val="28"/>
          <w:szCs w:val="28"/>
        </w:rPr>
        <w:t>Систему нелинейных уравнений можно кратко записать в векторном виде</w:t>
      </w:r>
    </w:p>
    <w:p w14:paraId="2B01BCCC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CB4A3DD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Или более подробно в координатном виде </w:t>
      </w:r>
    </w:p>
    <w:p w14:paraId="38FF599C" w14:textId="77777777" w:rsidR="00532DE2" w:rsidRPr="00532DE2" w:rsidRDefault="00BB6A99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=0, 1≤k≤n.</m:t>
          </m:r>
        </m:oMath>
      </m:oMathPara>
    </w:p>
    <w:p w14:paraId="371D871F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Нулевое приближение в случае двух переменных можно найти графически: построить на плоскости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32DE2">
        <w:rPr>
          <w:sz w:val="28"/>
          <w:szCs w:val="28"/>
        </w:rPr>
        <w:t xml:space="preserve"> кривые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532DE2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532DE2">
        <w:rPr>
          <w:sz w:val="28"/>
          <w:szCs w:val="28"/>
        </w:rPr>
        <w:t xml:space="preserve"> и найти точки их пересечения. </w:t>
      </w:r>
    </w:p>
    <w:p w14:paraId="02D574C0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Аналогично одномерному случаю метода простых итераций заменим нелинейную систему эквивалентной системой специального вида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532DE2">
        <w:rPr>
          <w:sz w:val="28"/>
          <w:szCs w:val="28"/>
        </w:rPr>
        <w:t xml:space="preserve"> Выберем некоторое нулевое приближение и дальнейшие приближения найдем по формулам</w:t>
      </w:r>
    </w:p>
    <w:p w14:paraId="51EC9DF9" w14:textId="77777777" w:rsidR="00532DE2" w:rsidRPr="00532DE2" w:rsidRDefault="00BB6A99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(s+1)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(s)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D754A73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>или</w:t>
      </w:r>
    </w:p>
    <w:p w14:paraId="17B60B53" w14:textId="77777777" w:rsidR="00532DE2" w:rsidRPr="00532DE2" w:rsidRDefault="00BB6A99" w:rsidP="00532DE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(s+1)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, 1≤k≤n.</m:t>
          </m:r>
        </m:oMath>
      </m:oMathPara>
    </w:p>
    <w:p w14:paraId="3DDD3835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Если итерации сходятся, то они сходятся к решению уравнения (предполагается, что решение существует). </w:t>
      </w:r>
    </w:p>
    <w:p w14:paraId="6AC226E9" w14:textId="77777777" w:rsidR="00532DE2" w:rsidRPr="00532DE2" w:rsidRDefault="00532DE2" w:rsidP="00532DE2">
      <w:pPr>
        <w:spacing w:line="360" w:lineRule="auto"/>
        <w:ind w:firstLine="709"/>
        <w:jc w:val="both"/>
        <w:rPr>
          <w:sz w:val="28"/>
          <w:szCs w:val="28"/>
        </w:rPr>
      </w:pPr>
      <w:r w:rsidRPr="00532DE2">
        <w:rPr>
          <w:sz w:val="28"/>
          <w:szCs w:val="28"/>
        </w:rP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kl</m:t>
            </m:r>
          </m:sub>
        </m:sSub>
        <m:r>
          <w:rPr>
            <w:rFonts w:ascii="Cambria Math" w:hAnsi="Cambria Math"/>
            <w:sz w:val="28"/>
            <w:szCs w:val="28"/>
          </w:rPr>
          <m:t>=max|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|.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Pr="00532DE2">
        <w:rPr>
          <w:sz w:val="28"/>
          <w:szCs w:val="28"/>
        </w:rPr>
        <w:t xml:space="preserve">Достаточным условием сходимости является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||M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||&lt;1.</m:t>
        </m:r>
      </m:oMath>
    </w:p>
    <w:p w14:paraId="63AEBD21" w14:textId="497545C6" w:rsidR="007D13C6" w:rsidRDefault="007D13C6" w:rsidP="00CC5AC2">
      <w:pPr>
        <w:pStyle w:val="1"/>
        <w:jc w:val="both"/>
        <w:rPr>
          <w:rFonts w:eastAsiaTheme="minorEastAsia"/>
        </w:rPr>
      </w:pPr>
      <w:bookmarkStart w:id="7" w:name="_Toc183723541"/>
      <w:r>
        <w:rPr>
          <w:rFonts w:eastAsiaTheme="minorEastAsia"/>
        </w:rPr>
        <w:lastRenderedPageBreak/>
        <w:t>Практическая часть</w:t>
      </w:r>
      <w:bookmarkEnd w:id="7"/>
    </w:p>
    <w:p w14:paraId="0115FC3A" w14:textId="1511F97C" w:rsidR="002E09AA" w:rsidRDefault="002E09AA" w:rsidP="002E09AA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2E09AA">
        <w:rPr>
          <w:rFonts w:eastAsiaTheme="minorEastAsia"/>
          <w:sz w:val="28"/>
          <w:szCs w:val="28"/>
        </w:rPr>
        <w:t xml:space="preserve">Задание 1 будет выполняться для уравнения </w:t>
      </w:r>
      <m:oMath>
        <m:r>
          <w:rPr>
            <w:rFonts w:ascii="Cambria Math" w:eastAsiaTheme="minorEastAsia" w:hAnsi="Cambria Math"/>
            <w:sz w:val="28"/>
            <w:szCs w:val="28"/>
          </w:rPr>
          <m:t>1-2*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2E09AA">
        <w:rPr>
          <w:rFonts w:eastAsiaTheme="minorEastAsia"/>
          <w:sz w:val="28"/>
          <w:szCs w:val="28"/>
        </w:rPr>
        <w:t xml:space="preserve"> </w:t>
      </w:r>
      <w:r w:rsidR="002136CA">
        <w:rPr>
          <w:rFonts w:eastAsiaTheme="minorEastAsia"/>
          <w:sz w:val="28"/>
          <w:szCs w:val="28"/>
        </w:rPr>
        <w:t xml:space="preserve">(рисунок 1) </w:t>
      </w:r>
      <w:r w:rsidRPr="002E09AA">
        <w:rPr>
          <w:rFonts w:eastAsiaTheme="minorEastAsia"/>
          <w:sz w:val="28"/>
          <w:szCs w:val="28"/>
        </w:rPr>
        <w:t>на отрезке [0,2] с заданной точностью 10</w:t>
      </w:r>
      <w:r w:rsidRPr="002E09AA">
        <w:rPr>
          <w:rFonts w:eastAsiaTheme="minorEastAsia"/>
          <w:sz w:val="28"/>
          <w:szCs w:val="28"/>
          <w:vertAlign w:val="superscript"/>
        </w:rPr>
        <w:t>-5</w:t>
      </w:r>
      <w:r w:rsidRPr="002E09AA">
        <w:rPr>
          <w:rFonts w:eastAsiaTheme="minorEastAsia"/>
          <w:sz w:val="28"/>
          <w:szCs w:val="28"/>
        </w:rPr>
        <w:t>.</w:t>
      </w:r>
    </w:p>
    <w:p w14:paraId="6D9CC5D6" w14:textId="4A314D65" w:rsidR="002136CA" w:rsidRDefault="002136CA" w:rsidP="002136CA">
      <w:pPr>
        <w:spacing w:line="360" w:lineRule="auto"/>
        <w:ind w:firstLine="709"/>
        <w:jc w:val="center"/>
        <w:rPr>
          <w:rFonts w:eastAsiaTheme="minorEastAsia"/>
          <w:i/>
          <w:sz w:val="28"/>
          <w:szCs w:val="28"/>
        </w:rPr>
      </w:pPr>
      <w:r w:rsidRPr="002136CA">
        <w:rPr>
          <w:rFonts w:eastAsiaTheme="minorEastAsia"/>
          <w:i/>
          <w:noProof/>
          <w:sz w:val="28"/>
          <w:szCs w:val="28"/>
        </w:rPr>
        <w:drawing>
          <wp:inline distT="0" distB="0" distL="0" distR="0" wp14:anchorId="10456505" wp14:editId="51411E39">
            <wp:extent cx="4382112" cy="386769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E99D" w14:textId="6DBF3DA8" w:rsidR="002136CA" w:rsidRPr="002136CA" w:rsidRDefault="002136CA" w:rsidP="002136CA">
      <w:pPr>
        <w:jc w:val="center"/>
        <w:rPr>
          <w:rFonts w:eastAsiaTheme="minorEastAsia"/>
          <w:sz w:val="28"/>
          <w:szCs w:val="28"/>
        </w:rPr>
      </w:pPr>
      <w:r w:rsidRPr="002136CA">
        <w:rPr>
          <w:rFonts w:eastAsiaTheme="minorEastAsia"/>
          <w:sz w:val="28"/>
          <w:szCs w:val="28"/>
        </w:rPr>
        <w:t>Рисунок 1 – график функции</w:t>
      </w:r>
    </w:p>
    <w:p w14:paraId="1E6061C0" w14:textId="7DC40048" w:rsidR="006C5912" w:rsidRDefault="006C5912" w:rsidP="00CC5AC2">
      <w:pPr>
        <w:pStyle w:val="2"/>
        <w:tabs>
          <w:tab w:val="clear" w:pos="1427"/>
          <w:tab w:val="num" w:pos="0"/>
        </w:tabs>
        <w:spacing w:line="360" w:lineRule="auto"/>
        <w:ind w:left="0" w:firstLine="1281"/>
        <w:jc w:val="both"/>
      </w:pPr>
      <w:bookmarkStart w:id="8" w:name="_Toc183723542"/>
      <w:r>
        <w:t>Задание 1.</w:t>
      </w:r>
      <w:bookmarkEnd w:id="8"/>
      <w:r>
        <w:t xml:space="preserve"> </w:t>
      </w:r>
    </w:p>
    <w:p w14:paraId="653D1DA2" w14:textId="77777777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Написать вычислительную программу на языке программирования C++ для решения нелинейного уравнения на указанном отрезке с заданной точностью методом</w:t>
      </w:r>
    </w:p>
    <w:p w14:paraId="74A6CA35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E46130">
        <w:rPr>
          <w:rFonts w:ascii="Times New Roman" w:hAnsi="Times New Roman" w:cs="Times New Roman"/>
          <w:sz w:val="28"/>
          <w:szCs w:val="28"/>
        </w:rPr>
        <w:t>бисекции</w:t>
      </w:r>
      <w:proofErr w:type="spellEnd"/>
      <w:r w:rsidRPr="00E46130">
        <w:rPr>
          <w:rFonts w:ascii="Times New Roman" w:hAnsi="Times New Roman" w:cs="Times New Roman"/>
          <w:sz w:val="28"/>
          <w:szCs w:val="28"/>
        </w:rPr>
        <w:t xml:space="preserve"> (дихотомии) (1 балл),</w:t>
      </w:r>
    </w:p>
    <w:p w14:paraId="3DA844D8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 xml:space="preserve">б) </w:t>
      </w:r>
      <w:bookmarkStart w:id="9" w:name="_Hlk65071555"/>
      <w:r w:rsidRPr="00E46130">
        <w:rPr>
          <w:rFonts w:ascii="Times New Roman" w:hAnsi="Times New Roman" w:cs="Times New Roman"/>
          <w:sz w:val="28"/>
          <w:szCs w:val="28"/>
        </w:rPr>
        <w:t>хорд</w:t>
      </w:r>
      <w:bookmarkEnd w:id="9"/>
      <w:r w:rsidRPr="00E46130">
        <w:rPr>
          <w:rFonts w:ascii="Times New Roman" w:hAnsi="Times New Roman" w:cs="Times New Roman"/>
          <w:sz w:val="28"/>
          <w:szCs w:val="28"/>
        </w:rPr>
        <w:t xml:space="preserve"> (1 балл),</w:t>
      </w:r>
    </w:p>
    <w:p w14:paraId="7B65FA64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в) простых итераций (1 балл),</w:t>
      </w:r>
    </w:p>
    <w:p w14:paraId="1243CC10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г) касательных (Ньютона) (1 балл),</w:t>
      </w:r>
    </w:p>
    <w:p w14:paraId="4DF82D7F" w14:textId="77777777" w:rsidR="00E46130" w:rsidRPr="00E46130" w:rsidRDefault="00E46130" w:rsidP="00E46130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д) секущих (1 балл).</w:t>
      </w:r>
    </w:p>
    <w:p w14:paraId="44F63701" w14:textId="77777777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Программа должна предусматривать возможность нахождения всех корней уравнения с заданной точностью.</w:t>
      </w:r>
    </w:p>
    <w:p w14:paraId="34A90159" w14:textId="7E7948A5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lastRenderedPageBreak/>
        <w:t>С использованием написанной программы решить нелинейное уравнение согласно индивидуальному заданию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213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461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A580F5" w14:textId="43AF9319" w:rsidR="00E46130" w:rsidRPr="00E46130" w:rsidRDefault="00E46130" w:rsidP="00E46130">
      <w:pPr>
        <w:pStyle w:val="aff0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130">
        <w:rPr>
          <w:rFonts w:ascii="Times New Roman" w:hAnsi="Times New Roman" w:cs="Times New Roman"/>
          <w:sz w:val="28"/>
          <w:szCs w:val="28"/>
        </w:rPr>
        <w:t>Выполнить сравнительный анализ реализованных методов.</w:t>
      </w:r>
    </w:p>
    <w:p w14:paraId="09D7A4B0" w14:textId="77777777" w:rsidR="00E46130" w:rsidRDefault="00E46130" w:rsidP="00B4559B">
      <w:pPr>
        <w:pStyle w:val="aff0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1603C60" w14:textId="78E16105" w:rsidR="007C75C6" w:rsidRPr="00E011EA" w:rsidRDefault="00C7103E" w:rsidP="00E011EA">
      <w:pPr>
        <w:pStyle w:val="aff0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710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3EA22" wp14:editId="234A1B28">
            <wp:extent cx="4991797" cy="100026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C6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E011EA">
        <w:rPr>
          <w:rFonts w:ascii="Times New Roman" w:hAnsi="Times New Roman" w:cs="Times New Roman"/>
          <w:sz w:val="28"/>
          <w:szCs w:val="28"/>
        </w:rPr>
        <w:t>2</w:t>
      </w:r>
      <w:r w:rsidR="007C75C6">
        <w:rPr>
          <w:rFonts w:ascii="Times New Roman" w:hAnsi="Times New Roman" w:cs="Times New Roman"/>
          <w:sz w:val="28"/>
          <w:szCs w:val="28"/>
        </w:rPr>
        <w:t xml:space="preserve"> – </w:t>
      </w:r>
      <w:r w:rsidR="00E46130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070741B5" w14:textId="3CBCEB99" w:rsidR="002136CA" w:rsidRPr="002136CA" w:rsidRDefault="00EF49E5" w:rsidP="002136CA">
      <w:pPr>
        <w:spacing w:line="360" w:lineRule="auto"/>
        <w:ind w:firstLine="709"/>
        <w:jc w:val="both"/>
        <w:rPr>
          <w:sz w:val="28"/>
          <w:szCs w:val="28"/>
        </w:rPr>
      </w:pPr>
      <w:r w:rsidRPr="00D36C26">
        <w:rPr>
          <w:b/>
          <w:bCs/>
          <w:sz w:val="28"/>
          <w:szCs w:val="28"/>
        </w:rPr>
        <w:t>Вывод</w:t>
      </w:r>
      <w:proofErr w:type="gramStart"/>
      <w:r w:rsidRPr="00D36C26">
        <w:rPr>
          <w:b/>
          <w:bCs/>
          <w:sz w:val="28"/>
          <w:szCs w:val="28"/>
        </w:rPr>
        <w:t xml:space="preserve">: </w:t>
      </w:r>
      <w:r w:rsidRPr="002136CA">
        <w:rPr>
          <w:sz w:val="28"/>
          <w:szCs w:val="28"/>
        </w:rPr>
        <w:t>В ходе</w:t>
      </w:r>
      <w:proofErr w:type="gramEnd"/>
      <w:r w:rsidRPr="002136CA">
        <w:rPr>
          <w:sz w:val="28"/>
          <w:szCs w:val="28"/>
        </w:rPr>
        <w:t xml:space="preserve"> выполнения задания 1 были изучены основные принципы </w:t>
      </w:r>
      <w:r w:rsidR="002136CA" w:rsidRPr="002136CA">
        <w:rPr>
          <w:sz w:val="28"/>
          <w:szCs w:val="28"/>
        </w:rPr>
        <w:t>решения нелинейного уравнения на заданном отрезке с заданной точностью.</w:t>
      </w:r>
    </w:p>
    <w:p w14:paraId="3C707D31" w14:textId="4FE10456" w:rsidR="002136CA" w:rsidRPr="000E76B6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</w:t>
      </w:r>
      <w:proofErr w:type="spellStart"/>
      <w:r w:rsidRPr="002136CA">
        <w:rPr>
          <w:sz w:val="28"/>
          <w:szCs w:val="28"/>
        </w:rPr>
        <w:t>бисекции</w:t>
      </w:r>
      <w:proofErr w:type="spellEnd"/>
      <w:r w:rsidRPr="002136CA">
        <w:rPr>
          <w:sz w:val="28"/>
          <w:szCs w:val="28"/>
        </w:rPr>
        <w:t xml:space="preserve"> заключается в последовательном делении отрезка пополам.</w:t>
      </w:r>
      <w:r>
        <w:rPr>
          <w:sz w:val="28"/>
          <w:szCs w:val="28"/>
        </w:rPr>
        <w:t xml:space="preserve"> Каждый новый отрезок также делится пополам.</w:t>
      </w:r>
      <w:r w:rsidRPr="002136CA">
        <w:rPr>
          <w:sz w:val="28"/>
          <w:szCs w:val="28"/>
        </w:rPr>
        <w:t xml:space="preserve"> Этот процесс повторяется до </w:t>
      </w:r>
      <w:r>
        <w:rPr>
          <w:sz w:val="28"/>
          <w:szCs w:val="28"/>
        </w:rPr>
        <w:t>нахождения корней.</w:t>
      </w:r>
      <w:r w:rsidR="000E76B6" w:rsidRP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надежен, но медленно </w:t>
      </w:r>
      <w:r w:rsidR="000E76B6">
        <w:rPr>
          <w:sz w:val="28"/>
          <w:szCs w:val="28"/>
        </w:rPr>
        <w:t>работает</w:t>
      </w:r>
      <w:r w:rsidR="000E76B6" w:rsidRPr="002136CA">
        <w:rPr>
          <w:sz w:val="28"/>
          <w:szCs w:val="28"/>
        </w:rPr>
        <w:t>.</w:t>
      </w:r>
    </w:p>
    <w:p w14:paraId="50FD379A" w14:textId="59E0D11F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хорд использует прямую, соединяющую две точки на графике функции. </w:t>
      </w:r>
      <w:r>
        <w:rPr>
          <w:sz w:val="28"/>
          <w:szCs w:val="28"/>
        </w:rPr>
        <w:t>М</w:t>
      </w:r>
      <w:r w:rsidRPr="002136CA">
        <w:rPr>
          <w:sz w:val="28"/>
          <w:szCs w:val="28"/>
        </w:rPr>
        <w:t>етод требует начальных приближений, которые должны быть выбраны так, чтобы функция имела разные знаки в этих точках. На каждой итерации вычисляется новая точка пересечения хорды с осью абсцисс, которая становится новым приближением к корню.</w:t>
      </w:r>
      <w:r w:rsidR="00210057">
        <w:rPr>
          <w:sz w:val="28"/>
          <w:szCs w:val="28"/>
        </w:rPr>
        <w:t xml:space="preserve"> </w:t>
      </w:r>
      <w:r w:rsidR="00AD0D41">
        <w:rPr>
          <w:sz w:val="28"/>
          <w:szCs w:val="28"/>
        </w:rPr>
        <w:t>Метод работает быстрее, чем</w:t>
      </w:r>
      <w:r w:rsidRPr="002136CA">
        <w:rPr>
          <w:sz w:val="28"/>
          <w:szCs w:val="28"/>
        </w:rPr>
        <w:t xml:space="preserve"> метод </w:t>
      </w:r>
      <w:proofErr w:type="spellStart"/>
      <w:r w:rsidRPr="002136CA">
        <w:rPr>
          <w:sz w:val="28"/>
          <w:szCs w:val="28"/>
        </w:rPr>
        <w:t>бисекции</w:t>
      </w:r>
      <w:proofErr w:type="spellEnd"/>
      <w:r w:rsidR="00210057">
        <w:rPr>
          <w:sz w:val="28"/>
          <w:szCs w:val="28"/>
        </w:rPr>
        <w:t>, но н</w:t>
      </w:r>
      <w:r w:rsidRPr="002136CA">
        <w:rPr>
          <w:sz w:val="28"/>
          <w:szCs w:val="28"/>
        </w:rPr>
        <w:t>е гарантирует нахождение корня, если начальные приближения выбраны неправильно.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хорд быстрее </w:t>
      </w:r>
      <w:proofErr w:type="spellStart"/>
      <w:r w:rsidR="000E76B6" w:rsidRPr="002136CA">
        <w:rPr>
          <w:sz w:val="28"/>
          <w:szCs w:val="28"/>
        </w:rPr>
        <w:t>бисекции</w:t>
      </w:r>
      <w:proofErr w:type="spellEnd"/>
      <w:r w:rsidR="000E76B6" w:rsidRPr="002136CA">
        <w:rPr>
          <w:sz w:val="28"/>
          <w:szCs w:val="28"/>
        </w:rPr>
        <w:t>, но требует аккуратного выбора начальных значений.</w:t>
      </w:r>
    </w:p>
    <w:p w14:paraId="5B8F622E" w14:textId="05619115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 xml:space="preserve">Метод простых итераций основан на преобразовании уравнения к форме x=g(x). Итерационный процесс продолжается до тех пор, пока разность между последовательными приближениями не станет меньше заданной точности. </w:t>
      </w:r>
      <w:r w:rsidR="000E76B6" w:rsidRPr="002136CA">
        <w:rPr>
          <w:sz w:val="28"/>
          <w:szCs w:val="28"/>
        </w:rPr>
        <w:t>Метод простых итераций: зависит от выбора функции g(x); может быть эффективным.</w:t>
      </w:r>
    </w:p>
    <w:p w14:paraId="57593865" w14:textId="0ECB4B48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>Метод Ньютона использует производную функции для нахождения корней. Начальное приближение используется для построения касательной к графику функции. Пересечение касательной с осью абсцисс дает новое приближение к корню. Процесс повторяется до достижения необходимой точности.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 xml:space="preserve">Метод </w:t>
      </w:r>
      <w:r w:rsidR="000E76B6" w:rsidRPr="002136CA">
        <w:rPr>
          <w:sz w:val="28"/>
          <w:szCs w:val="28"/>
        </w:rPr>
        <w:lastRenderedPageBreak/>
        <w:t xml:space="preserve">Ньютона очень быстро </w:t>
      </w:r>
      <w:r w:rsidR="000E76B6">
        <w:rPr>
          <w:sz w:val="28"/>
          <w:szCs w:val="28"/>
        </w:rPr>
        <w:t>работает</w:t>
      </w:r>
      <w:r w:rsidR="000E76B6" w:rsidRPr="002136CA">
        <w:rPr>
          <w:sz w:val="28"/>
          <w:szCs w:val="28"/>
        </w:rPr>
        <w:t xml:space="preserve"> при хорошем начальном приближении</w:t>
      </w:r>
      <w:r w:rsidR="000E76B6">
        <w:rPr>
          <w:sz w:val="28"/>
          <w:szCs w:val="28"/>
        </w:rPr>
        <w:t>,</w:t>
      </w:r>
      <w:r w:rsidR="000E76B6" w:rsidRPr="002136CA">
        <w:rPr>
          <w:sz w:val="28"/>
          <w:szCs w:val="28"/>
        </w:rPr>
        <w:t xml:space="preserve"> слож</w:t>
      </w:r>
      <w:r w:rsidR="000E76B6">
        <w:rPr>
          <w:sz w:val="28"/>
          <w:szCs w:val="28"/>
        </w:rPr>
        <w:t>ен</w:t>
      </w:r>
      <w:r w:rsidR="000E76B6" w:rsidRPr="002136CA">
        <w:rPr>
          <w:sz w:val="28"/>
          <w:szCs w:val="28"/>
        </w:rPr>
        <w:t xml:space="preserve"> в реализации из-за необходимости вычисления производной.</w:t>
      </w:r>
    </w:p>
    <w:p w14:paraId="42BA3354" w14:textId="7028F796" w:rsidR="002136CA" w:rsidRPr="002136CA" w:rsidRDefault="002136CA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2136CA">
        <w:rPr>
          <w:sz w:val="28"/>
          <w:szCs w:val="28"/>
        </w:rPr>
        <w:t>Метод секущих является обобщением метода хорд и использует две предыдущие точки для построения секущей линии. Этот метод также требует начальных приближений и может быть более эффективным, чем метод Ньютона в некоторых случаях.</w:t>
      </w:r>
      <w:r w:rsidR="000E76B6">
        <w:rPr>
          <w:sz w:val="28"/>
          <w:szCs w:val="28"/>
        </w:rPr>
        <w:t xml:space="preserve"> </w:t>
      </w:r>
      <w:r w:rsidR="000E76B6" w:rsidRPr="002136CA">
        <w:rPr>
          <w:sz w:val="28"/>
          <w:szCs w:val="28"/>
        </w:rPr>
        <w:t>Метод секущих</w:t>
      </w:r>
      <w:r w:rsidR="000E76B6">
        <w:rPr>
          <w:sz w:val="28"/>
          <w:szCs w:val="28"/>
        </w:rPr>
        <w:t xml:space="preserve"> -</w:t>
      </w:r>
      <w:r w:rsidR="000E76B6" w:rsidRPr="002136CA">
        <w:rPr>
          <w:sz w:val="28"/>
          <w:szCs w:val="28"/>
        </w:rPr>
        <w:t xml:space="preserve"> хорошая альтернатива методу Ньютона</w:t>
      </w:r>
      <w:r w:rsidR="000E76B6">
        <w:rPr>
          <w:sz w:val="28"/>
          <w:szCs w:val="28"/>
        </w:rPr>
        <w:t xml:space="preserve">, </w:t>
      </w:r>
      <w:r w:rsidR="000E76B6" w:rsidRPr="002136CA">
        <w:rPr>
          <w:sz w:val="28"/>
          <w:szCs w:val="28"/>
        </w:rPr>
        <w:t>не требует производной, но также чувствителен к выбору начальных значений.</w:t>
      </w:r>
    </w:p>
    <w:p w14:paraId="0E538623" w14:textId="21A697D9" w:rsidR="007D13C6" w:rsidRDefault="00D36C26" w:rsidP="002136CA">
      <w:pPr>
        <w:pStyle w:val="2"/>
      </w:pPr>
      <w:bookmarkStart w:id="10" w:name="_Toc183723543"/>
      <w:r>
        <w:t>Задание 2</w:t>
      </w:r>
      <w:bookmarkEnd w:id="10"/>
    </w:p>
    <w:p w14:paraId="0B257543" w14:textId="1256E70C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>Задание 2 будет выполняться для функции</w:t>
      </w:r>
      <w:r w:rsidR="00E011EA">
        <w:rPr>
          <w:sz w:val="28"/>
          <w:szCs w:val="28"/>
        </w:rPr>
        <w:t xml:space="preserve"> (рисунок 3)</w:t>
      </w:r>
    </w:p>
    <w:p w14:paraId="00736EAE" w14:textId="034D3973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=1-(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-1)(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-1)(x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>+y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66939B6C" w14:textId="77777777" w:rsidR="00C13C65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на области определения поиска </w:t>
      </w:r>
      <w:r w:rsidRPr="000E76B6">
        <w:rPr>
          <w:sz w:val="28"/>
          <w:szCs w:val="28"/>
          <w:lang w:val="en-US"/>
        </w:rPr>
        <w:t>x</w:t>
      </w:r>
      <w:r w:rsidRPr="000E76B6">
        <w:rPr>
          <w:sz w:val="28"/>
          <w:szCs w:val="28"/>
        </w:rPr>
        <w:t xml:space="preserve"> </w:t>
      </w:r>
      <w:r w:rsidRPr="000E76B6">
        <w:rPr>
          <w:sz w:val="28"/>
          <w:szCs w:val="28"/>
        </w:rPr>
        <w:sym w:font="Symbol" w:char="F0B4"/>
      </w:r>
      <w:r w:rsidRPr="000E76B6">
        <w:rPr>
          <w:sz w:val="28"/>
          <w:szCs w:val="28"/>
        </w:rPr>
        <w:t xml:space="preserve"> </w:t>
      </w:r>
      <w:r w:rsidRPr="000E76B6">
        <w:rPr>
          <w:sz w:val="28"/>
          <w:szCs w:val="28"/>
          <w:lang w:val="en-US"/>
        </w:rPr>
        <w:t>y</w:t>
      </w:r>
      <w:r w:rsidRPr="000E76B6">
        <w:rPr>
          <w:sz w:val="28"/>
          <w:szCs w:val="28"/>
        </w:rPr>
        <w:t xml:space="preserve"> [0,1] </w:t>
      </w:r>
      <w:r w:rsidRPr="000E76B6">
        <w:rPr>
          <w:sz w:val="28"/>
          <w:szCs w:val="28"/>
        </w:rPr>
        <w:sym w:font="Symbol" w:char="F0B4"/>
      </w:r>
      <w:r w:rsidRPr="000E76B6">
        <w:rPr>
          <w:sz w:val="28"/>
          <w:szCs w:val="28"/>
        </w:rPr>
        <w:t>[0,1]</w:t>
      </w:r>
    </w:p>
    <w:p w14:paraId="0F1C3361" w14:textId="4524C303" w:rsidR="000E76B6" w:rsidRDefault="000E76B6" w:rsidP="000E76B6">
      <w:pPr>
        <w:spacing w:line="360" w:lineRule="auto"/>
        <w:ind w:firstLine="709"/>
        <w:jc w:val="both"/>
        <w:rPr>
          <w:sz w:val="28"/>
          <w:szCs w:val="28"/>
        </w:rPr>
      </w:pPr>
      <w:r w:rsidRPr="000E76B6">
        <w:rPr>
          <w:sz w:val="28"/>
          <w:szCs w:val="28"/>
        </w:rPr>
        <w:t xml:space="preserve"> с абсолютной погрешностью 10</w:t>
      </w:r>
      <w:r w:rsidRPr="000E76B6">
        <w:rPr>
          <w:sz w:val="28"/>
          <w:szCs w:val="28"/>
          <w:vertAlign w:val="superscript"/>
        </w:rPr>
        <w:t>-5</w:t>
      </w:r>
      <w:r w:rsidRPr="000E76B6">
        <w:rPr>
          <w:sz w:val="28"/>
          <w:szCs w:val="28"/>
        </w:rPr>
        <w:t>.</w:t>
      </w:r>
    </w:p>
    <w:p w14:paraId="2E5A323E" w14:textId="40BC2E69" w:rsidR="00E011EA" w:rsidRDefault="00E011EA" w:rsidP="00E011EA">
      <w:pPr>
        <w:spacing w:line="360" w:lineRule="auto"/>
        <w:ind w:firstLine="709"/>
        <w:jc w:val="center"/>
        <w:rPr>
          <w:sz w:val="28"/>
          <w:szCs w:val="28"/>
        </w:rPr>
      </w:pPr>
      <w:r w:rsidRPr="00E011EA">
        <w:rPr>
          <w:noProof/>
          <w:sz w:val="28"/>
          <w:szCs w:val="28"/>
        </w:rPr>
        <w:drawing>
          <wp:inline distT="0" distB="0" distL="0" distR="0" wp14:anchorId="149DCEBE" wp14:editId="48AA1A35">
            <wp:extent cx="4810125" cy="34766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83"/>
                    <a:stretch/>
                  </pic:blipFill>
                  <pic:spPr bwMode="auto">
                    <a:xfrm>
                      <a:off x="0" y="0"/>
                      <a:ext cx="4810796" cy="3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D3835" w14:textId="6ADBABE1" w:rsidR="00E011EA" w:rsidRPr="00C7103E" w:rsidRDefault="00E011EA" w:rsidP="00E011EA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 – график поверхности.</w:t>
      </w:r>
    </w:p>
    <w:p w14:paraId="4BDBAE59" w14:textId="77777777" w:rsidR="000E76B6" w:rsidRDefault="000E76B6" w:rsidP="000E76B6">
      <w:pPr>
        <w:pStyle w:val="aff0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76B6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C++ для решения системы двух нелинейных уравнений методом простых итераций с заданной точностью. </w:t>
      </w:r>
    </w:p>
    <w:p w14:paraId="304BBA54" w14:textId="48CFB532" w:rsidR="00B4559B" w:rsidRPr="008126FD" w:rsidRDefault="000E76B6" w:rsidP="000E76B6">
      <w:pPr>
        <w:pStyle w:val="aff0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76B6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найти численно минимум заданной функции двух переменных в указанной области путем численного решения </w:t>
      </w:r>
      <w:r w:rsidRPr="000E76B6">
        <w:rPr>
          <w:rFonts w:ascii="Times New Roman" w:hAnsi="Times New Roman" w:cs="Times New Roman"/>
          <w:sz w:val="28"/>
          <w:szCs w:val="28"/>
        </w:rPr>
        <w:lastRenderedPageBreak/>
        <w:t>системы двух нелинейных уравнений, получающихся на основе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6B6">
        <w:rPr>
          <w:rFonts w:ascii="Times New Roman" w:hAnsi="Times New Roman" w:cs="Times New Roman"/>
          <w:sz w:val="28"/>
          <w:szCs w:val="28"/>
        </w:rPr>
        <w:t>условий экстремума</w:t>
      </w:r>
      <w:r w:rsidR="008126FD" w:rsidRPr="008126FD">
        <w:rPr>
          <w:rFonts w:ascii="Times New Roman" w:hAnsi="Times New Roman" w:cs="Times New Roman"/>
          <w:sz w:val="28"/>
          <w:szCs w:val="28"/>
        </w:rPr>
        <w:t xml:space="preserve"> (</w:t>
      </w:r>
      <w:r w:rsidR="008126FD">
        <w:rPr>
          <w:rFonts w:ascii="Times New Roman" w:hAnsi="Times New Roman" w:cs="Times New Roman"/>
          <w:sz w:val="28"/>
          <w:szCs w:val="28"/>
        </w:rPr>
        <w:t>рисунок 4)</w:t>
      </w:r>
      <w:r w:rsidRPr="000E76B6">
        <w:rPr>
          <w:rFonts w:ascii="Times New Roman" w:hAnsi="Times New Roman" w:cs="Times New Roman"/>
          <w:sz w:val="28"/>
          <w:szCs w:val="28"/>
        </w:rPr>
        <w:t>.</w:t>
      </w:r>
      <w:r w:rsidRPr="000E76B6">
        <w:rPr>
          <w:sz w:val="28"/>
          <w:szCs w:val="28"/>
        </w:rPr>
        <w:t xml:space="preserve"> </w:t>
      </w:r>
    </w:p>
    <w:p w14:paraId="63671627" w14:textId="7CE78AA9" w:rsidR="008126FD" w:rsidRDefault="00A0407D" w:rsidP="008126FD">
      <w:pPr>
        <w:pStyle w:val="aff0"/>
        <w:spacing w:after="0" w:line="360" w:lineRule="auto"/>
        <w:ind w:left="36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A040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BF6470" wp14:editId="1E7CFE06">
            <wp:extent cx="4934639" cy="438211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1F84" w14:textId="02DEC266" w:rsidR="00B4559B" w:rsidRDefault="00B4559B" w:rsidP="00B4559B">
      <w:pPr>
        <w:pStyle w:val="aff0"/>
        <w:spacing w:line="360" w:lineRule="auto"/>
        <w:ind w:left="128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8126F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6FD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69213D9A" w14:textId="78AC4493" w:rsidR="00B4559B" w:rsidRPr="0079727F" w:rsidRDefault="0079727F" w:rsidP="0079727F">
      <w:pPr>
        <w:pStyle w:val="aff0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метода простых итераций необходимо найти две производные исходной функции.</w:t>
      </w:r>
    </w:p>
    <w:p w14:paraId="51F16293" w14:textId="52FAB532" w:rsidR="00E85514" w:rsidRPr="00A0407D" w:rsidRDefault="00B4559B" w:rsidP="00A0407D">
      <w:pPr>
        <w:pStyle w:val="af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59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B4559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D36C26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D36C26">
        <w:rPr>
          <w:rFonts w:ascii="Times New Roman" w:hAnsi="Times New Roman" w:cs="Times New Roman"/>
          <w:sz w:val="28"/>
          <w:szCs w:val="28"/>
        </w:rPr>
        <w:t xml:space="preserve"> выполнения задания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6C26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</w:t>
      </w:r>
      <w:r w:rsidR="00A0407D" w:rsidRPr="000E76B6">
        <w:rPr>
          <w:rFonts w:ascii="Times New Roman" w:hAnsi="Times New Roman" w:cs="Times New Roman"/>
          <w:sz w:val="28"/>
          <w:szCs w:val="28"/>
        </w:rPr>
        <w:t>решения системы двух нелинейных уравнений методом простых итераций с заданной точностью</w:t>
      </w:r>
      <w:r w:rsidR="00A0407D">
        <w:rPr>
          <w:rFonts w:ascii="Times New Roman" w:hAnsi="Times New Roman" w:cs="Times New Roman"/>
          <w:sz w:val="28"/>
          <w:szCs w:val="28"/>
        </w:rPr>
        <w:t xml:space="preserve">. Также был освоен способ нахождения условного экстремума. </w:t>
      </w:r>
    </w:p>
    <w:p w14:paraId="113736F9" w14:textId="77777777" w:rsidR="00CB38EA" w:rsidRPr="00CB38EA" w:rsidRDefault="00CB38EA" w:rsidP="00CB38EA"/>
    <w:p w14:paraId="7F46CEDF" w14:textId="590EDC1B" w:rsidR="00E327D5" w:rsidRPr="0054002E" w:rsidRDefault="00E327D5" w:rsidP="00E327D5">
      <w:pPr>
        <w:pStyle w:val="1"/>
      </w:pPr>
      <w:bookmarkStart w:id="11" w:name="_Toc183723544"/>
      <w:r w:rsidRPr="0054002E">
        <w:lastRenderedPageBreak/>
        <w:t>Заключение</w:t>
      </w:r>
      <w:bookmarkEnd w:id="11"/>
    </w:p>
    <w:p w14:paraId="4A3BA9DC" w14:textId="339233D6" w:rsidR="00A0407D" w:rsidRPr="00A0407D" w:rsidRDefault="006F4B40" w:rsidP="00A0407D">
      <w:pPr>
        <w:spacing w:line="360" w:lineRule="auto"/>
        <w:ind w:firstLine="709"/>
        <w:jc w:val="both"/>
        <w:rPr>
          <w:sz w:val="28"/>
          <w:szCs w:val="28"/>
        </w:rPr>
      </w:pPr>
      <w:r w:rsidRPr="006F4B40">
        <w:rPr>
          <w:sz w:val="28"/>
          <w:szCs w:val="28"/>
        </w:rPr>
        <w:t xml:space="preserve">В ходе выполнения лабораторной работы </w:t>
      </w:r>
      <w:r w:rsidR="00A0407D" w:rsidRPr="00A0407D">
        <w:rPr>
          <w:sz w:val="28"/>
          <w:szCs w:val="28"/>
        </w:rPr>
        <w:t xml:space="preserve">была исследована тема решения нелинейных уравнений и их систем с использованием численных методов. </w:t>
      </w:r>
    </w:p>
    <w:p w14:paraId="25F12965" w14:textId="7C0F4401" w:rsidR="00A0407D" w:rsidRPr="00A0407D" w:rsidRDefault="00A0407D" w:rsidP="00A0407D">
      <w:pPr>
        <w:spacing w:line="360" w:lineRule="auto"/>
        <w:ind w:firstLine="709"/>
        <w:jc w:val="both"/>
        <w:rPr>
          <w:sz w:val="28"/>
          <w:szCs w:val="28"/>
        </w:rPr>
      </w:pPr>
      <w:r w:rsidRPr="00A0407D">
        <w:rPr>
          <w:sz w:val="28"/>
          <w:szCs w:val="28"/>
        </w:rPr>
        <w:t>В процессе работы были рассмотрены различные методы решения нелинейных уравнений, включая метод Ньютона, метод секущих</w:t>
      </w:r>
      <w:r>
        <w:rPr>
          <w:sz w:val="28"/>
          <w:szCs w:val="28"/>
        </w:rPr>
        <w:t>, хорд</w:t>
      </w:r>
      <w:r w:rsidRPr="00A0407D">
        <w:rPr>
          <w:sz w:val="28"/>
          <w:szCs w:val="28"/>
        </w:rPr>
        <w:t xml:space="preserve"> и простых итераций. Каждый из этих методов имеет свои преимущества и недостатки, что делает их подходящими для различных типов задач.</w:t>
      </w:r>
    </w:p>
    <w:p w14:paraId="080DEB33" w14:textId="6BA722DF" w:rsidR="00A0407D" w:rsidRPr="00A0407D" w:rsidRDefault="00A0407D" w:rsidP="00A0407D">
      <w:pPr>
        <w:spacing w:line="360" w:lineRule="auto"/>
        <w:ind w:firstLine="709"/>
        <w:jc w:val="both"/>
        <w:rPr>
          <w:sz w:val="28"/>
          <w:szCs w:val="28"/>
        </w:rPr>
      </w:pPr>
      <w:r w:rsidRPr="00A0407D">
        <w:rPr>
          <w:sz w:val="28"/>
          <w:szCs w:val="28"/>
        </w:rPr>
        <w:t>Лабораторная работа позволила углубить понимание численных методов решения нелинейных уравнений и их систем</w:t>
      </w:r>
      <w:r>
        <w:rPr>
          <w:sz w:val="28"/>
          <w:szCs w:val="28"/>
        </w:rPr>
        <w:t>.</w:t>
      </w:r>
    </w:p>
    <w:p w14:paraId="43715690" w14:textId="77777777" w:rsidR="0057662D" w:rsidRPr="00565EE7" w:rsidRDefault="0057662D" w:rsidP="00E327D5">
      <w:pPr>
        <w:spacing w:line="360" w:lineRule="auto"/>
        <w:ind w:firstLine="680"/>
      </w:pPr>
    </w:p>
    <w:p w14:paraId="7FD06C7A" w14:textId="1C6BD4B4" w:rsidR="00E327D5" w:rsidRDefault="00E327D5" w:rsidP="0071726D">
      <w:pPr>
        <w:pStyle w:val="1"/>
      </w:pPr>
      <w:r w:rsidRPr="0071726D">
        <w:lastRenderedPageBreak/>
        <w:t xml:space="preserve"> </w:t>
      </w:r>
      <w:bookmarkStart w:id="12" w:name="_Toc183723545"/>
      <w:r w:rsidRPr="0071726D">
        <w:t>Список литературы</w:t>
      </w:r>
      <w:bookmarkEnd w:id="12"/>
    </w:p>
    <w:p w14:paraId="2F15EC20" w14:textId="77777777" w:rsidR="00CC5AC2" w:rsidRPr="00CC5AC2" w:rsidRDefault="00CC5AC2" w:rsidP="00CC5AC2">
      <w:pPr>
        <w:spacing w:line="360" w:lineRule="auto"/>
        <w:ind w:firstLine="709"/>
        <w:jc w:val="both"/>
        <w:rPr>
          <w:sz w:val="28"/>
          <w:szCs w:val="28"/>
        </w:rPr>
      </w:pPr>
      <w:r w:rsidRPr="00CC5AC2">
        <w:rPr>
          <w:sz w:val="28"/>
          <w:szCs w:val="28"/>
        </w:rPr>
        <w:t>1.</w:t>
      </w:r>
      <w:r w:rsidRPr="00CC5AC2">
        <w:rPr>
          <w:sz w:val="28"/>
          <w:szCs w:val="28"/>
        </w:rPr>
        <w:tab/>
        <w:t xml:space="preserve">Бахвалов Н. С., Жидков Н. П., Кобельков Г. М. Численные методы. — М.: </w:t>
      </w:r>
      <w:proofErr w:type="spellStart"/>
      <w:r w:rsidRPr="00CC5AC2">
        <w:rPr>
          <w:sz w:val="28"/>
          <w:szCs w:val="28"/>
        </w:rPr>
        <w:t>Физматлит</w:t>
      </w:r>
      <w:proofErr w:type="spellEnd"/>
      <w:r w:rsidRPr="00CC5AC2">
        <w:rPr>
          <w:sz w:val="28"/>
          <w:szCs w:val="28"/>
        </w:rPr>
        <w:t>, 2013. — 304 с.</w:t>
      </w:r>
    </w:p>
    <w:p w14:paraId="77105A1E" w14:textId="77777777" w:rsidR="00CC5AC2" w:rsidRPr="00CC5AC2" w:rsidRDefault="00CC5AC2" w:rsidP="00CC5AC2">
      <w:pPr>
        <w:spacing w:line="360" w:lineRule="auto"/>
        <w:ind w:firstLine="709"/>
        <w:jc w:val="both"/>
        <w:rPr>
          <w:sz w:val="28"/>
          <w:szCs w:val="28"/>
        </w:rPr>
      </w:pPr>
      <w:r w:rsidRPr="00CC5AC2">
        <w:rPr>
          <w:sz w:val="28"/>
          <w:szCs w:val="28"/>
        </w:rPr>
        <w:t>2.</w:t>
      </w:r>
      <w:r w:rsidRPr="00CC5AC2">
        <w:rPr>
          <w:sz w:val="28"/>
          <w:szCs w:val="28"/>
        </w:rPr>
        <w:tab/>
      </w:r>
      <w:proofErr w:type="spellStart"/>
      <w:r w:rsidRPr="00CC5AC2">
        <w:rPr>
          <w:sz w:val="28"/>
          <w:szCs w:val="28"/>
        </w:rPr>
        <w:t>Калиткин</w:t>
      </w:r>
      <w:proofErr w:type="spellEnd"/>
      <w:r w:rsidRPr="00CC5AC2">
        <w:rPr>
          <w:sz w:val="28"/>
          <w:szCs w:val="28"/>
        </w:rPr>
        <w:t xml:space="preserve"> Н. Н. Численные методы. — М.: Издательский центр «Академия», 2013. — 304 с.</w:t>
      </w:r>
    </w:p>
    <w:sectPr w:rsidR="00CC5AC2" w:rsidRPr="00CC5AC2">
      <w:footerReference w:type="default" r:id="rId15"/>
      <w:pgSz w:w="11906" w:h="16838"/>
      <w:pgMar w:top="851" w:right="737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FDB41" w14:textId="77777777" w:rsidR="00BB6A99" w:rsidRDefault="00BB6A99">
      <w:r>
        <w:separator/>
      </w:r>
    </w:p>
  </w:endnote>
  <w:endnote w:type="continuationSeparator" w:id="0">
    <w:p w14:paraId="3B2A6030" w14:textId="77777777" w:rsidR="00BB6A99" w:rsidRDefault="00BB6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C9B0" w14:textId="77777777" w:rsidR="000E76B6" w:rsidRDefault="000E76B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8</w:t>
    </w:r>
    <w:r>
      <w:fldChar w:fldCharType="end"/>
    </w:r>
  </w:p>
  <w:p w14:paraId="01D42049" w14:textId="77777777" w:rsidR="000E76B6" w:rsidRDefault="000E76B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9689F" w14:textId="77777777" w:rsidR="000E76B6" w:rsidRDefault="000E76B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7</w:t>
    </w:r>
    <w:r>
      <w:fldChar w:fldCharType="end"/>
    </w:r>
  </w:p>
  <w:p w14:paraId="040F81F8" w14:textId="764DD100" w:rsidR="000E76B6" w:rsidRDefault="000E76B6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D723FC" wp14:editId="3F00364A">
              <wp:simplePos x="0" y="0"/>
              <wp:positionH relativeFrom="column">
                <wp:posOffset>1748790</wp:posOffset>
              </wp:positionH>
              <wp:positionV relativeFrom="paragraph">
                <wp:posOffset>-365760</wp:posOffset>
              </wp:positionV>
              <wp:extent cx="464820" cy="274320"/>
              <wp:effectExtent l="0" t="0" r="0" b="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82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A5990E" w14:textId="434723FE" w:rsidR="000E76B6" w:rsidRPr="000C4847" w:rsidRDefault="000E76B6">
                          <w:pP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21</w:t>
                          </w:r>
                          <w:r w:rsidRPr="000C4847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D723FC" id="_x0000_t202" coordsize="21600,21600" o:spt="202" path="m,l,21600r21600,l21600,xe">
              <v:stroke joinstyle="miter"/>
              <v:path gradientshapeok="t" o:connecttype="rect"/>
            </v:shapetype>
            <v:shape id="Надпись 64" o:spid="_x0000_s1026" type="#_x0000_t202" style="position:absolute;margin-left:137.7pt;margin-top:-28.8pt;width:36.6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" filled="f" stroked="f" strokeweight=".5pt">
              <v:textbox>
                <w:txbxContent>
                  <w:p w14:paraId="32A5990E" w14:textId="434723FE" w:rsidR="000E76B6" w:rsidRPr="000C4847" w:rsidRDefault="000E76B6">
                    <w:pPr>
                      <w:rPr>
                        <w:rFonts w:ascii="GOST type B" w:hAnsi="GOST type B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21</w:t>
                    </w:r>
                    <w:r w:rsidRPr="000C4847">
                      <w:rPr>
                        <w:rFonts w:ascii="GOST type B" w:hAnsi="GOST type B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GOST type B" w:hAnsi="GOST type B"/>
                        <w:sz w:val="20"/>
                        <w:szCs w:val="20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367C6EB" wp14:editId="6DC57A92">
              <wp:simplePos x="0" y="0"/>
              <wp:positionH relativeFrom="margin">
                <wp:align>center</wp:align>
              </wp:positionH>
              <wp:positionV relativeFrom="paragraph">
                <wp:posOffset>-890270</wp:posOffset>
              </wp:positionV>
              <wp:extent cx="6679565" cy="1496060"/>
              <wp:effectExtent l="0" t="19050" r="26035" b="27940"/>
              <wp:wrapSquare wrapText="bothSides"/>
              <wp:docPr id="18" name="Group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9565" cy="1496060"/>
                        <a:chOff x="1008" y="14083"/>
                        <a:chExt cx="10519" cy="2356"/>
                      </a:xfrm>
                    </wpg:grpSpPr>
                    <wps:wsp>
                      <wps:cNvPr id="19" name="Line 231"/>
                      <wps:cNvCnPr>
                        <a:cxnSpLocks noChangeShapeType="1"/>
                      </wps:cNvCnPr>
                      <wps:spPr bwMode="auto">
                        <a:xfrm>
                          <a:off x="1149" y="14113"/>
                          <a:ext cx="10377" cy="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232"/>
                      <wps:cNvCnPr>
                        <a:cxnSpLocks noChangeShapeType="1"/>
                      </wps:cNvCnPr>
                      <wps:spPr bwMode="auto">
                        <a:xfrm>
                          <a:off x="1134" y="1524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33"/>
                      <wps:cNvCnPr>
                        <a:cxnSpLocks noChangeShapeType="1"/>
                      </wps:cNvCnPr>
                      <wps:spPr bwMode="auto">
                        <a:xfrm>
                          <a:off x="1134" y="14964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4"/>
                      <wps:cNvCnPr>
                        <a:cxnSpLocks noChangeShapeType="1"/>
                      </wps:cNvCnPr>
                      <wps:spPr bwMode="auto">
                        <a:xfrm>
                          <a:off x="1134" y="15531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35"/>
                      <wps:cNvCnPr>
                        <a:cxnSpLocks noChangeShapeType="1"/>
                      </wps:cNvCnPr>
                      <wps:spPr bwMode="auto">
                        <a:xfrm>
                          <a:off x="1134" y="158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6"/>
                      <wps:cNvCnPr>
                        <a:cxnSpLocks noChangeShapeType="1"/>
                      </wps:cNvCnPr>
                      <wps:spPr bwMode="auto">
                        <a:xfrm>
                          <a:off x="1134" y="16098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37"/>
                      <wpg:cNvGrpSpPr>
                        <a:grpSpLocks/>
                      </wpg:cNvGrpSpPr>
                      <wpg:grpSpPr bwMode="auto">
                        <a:xfrm>
                          <a:off x="1134" y="14113"/>
                          <a:ext cx="3685" cy="850"/>
                          <a:chOff x="1134" y="14203"/>
                          <a:chExt cx="3685" cy="850"/>
                        </a:xfrm>
                      </wpg:grpSpPr>
                      <wps:wsp>
                        <wps:cNvPr id="26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134" y="14487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531" y="14203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9" name="Line 241"/>
                      <wps:cNvCnPr>
                        <a:cxnSpLocks noChangeShapeType="1"/>
                      </wps:cNvCnPr>
                      <wps:spPr bwMode="auto">
                        <a:xfrm flipH="1">
                          <a:off x="2097" y="14083"/>
                          <a:ext cx="1" cy="232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42"/>
                      <wps:cNvCnPr>
                        <a:cxnSpLocks noChangeShapeType="1"/>
                      </wps:cNvCnPr>
                      <wps:spPr bwMode="auto">
                        <a:xfrm flipH="1">
                          <a:off x="3384" y="14083"/>
                          <a:ext cx="3" cy="235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43"/>
                      <wps:cNvCnPr>
                        <a:cxnSpLocks noChangeShapeType="1"/>
                      </wps:cNvCnPr>
                      <wps:spPr bwMode="auto">
                        <a:xfrm>
                          <a:off x="4253" y="14083"/>
                          <a:ext cx="4" cy="23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44"/>
                      <wps:cNvCnPr>
                        <a:cxnSpLocks noChangeShapeType="1"/>
                      </wps:cNvCnPr>
                      <wps:spPr bwMode="auto">
                        <a:xfrm flipH="1">
                          <a:off x="4808" y="14098"/>
                          <a:ext cx="12" cy="22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45"/>
                      <wps:cNvCnPr>
                        <a:cxnSpLocks noChangeShapeType="1"/>
                      </wps:cNvCnPr>
                      <wps:spPr bwMode="auto">
                        <a:xfrm>
                          <a:off x="8692" y="15247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46"/>
                      <wps:cNvCnPr>
                        <a:cxnSpLocks noChangeShapeType="1"/>
                      </wps:cNvCnPr>
                      <wps:spPr bwMode="auto">
                        <a:xfrm>
                          <a:off x="8692" y="15531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47"/>
                      <wps:cNvCnPr>
                        <a:cxnSpLocks noChangeShapeType="1"/>
                      </wps:cNvCnPr>
                      <wps:spPr bwMode="auto">
                        <a:xfrm flipH="1">
                          <a:off x="8691" y="14964"/>
                          <a:ext cx="1" cy="142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48"/>
                      <wps:cNvCnPr>
                        <a:cxnSpLocks noChangeShapeType="1"/>
                      </wps:cNvCnPr>
                      <wps:spPr bwMode="auto">
                        <a:xfrm>
                          <a:off x="8976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249"/>
                      <wps:cNvCnPr>
                        <a:cxnSpLocks noChangeShapeType="1"/>
                      </wps:cNvCnPr>
                      <wps:spPr bwMode="auto">
                        <a:xfrm>
                          <a:off x="9259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250"/>
                      <wps:cNvCnPr>
                        <a:cxnSpLocks noChangeShapeType="1"/>
                      </wps:cNvCnPr>
                      <wps:spPr bwMode="auto">
                        <a:xfrm>
                          <a:off x="954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251"/>
                      <wps:cNvCnPr>
                        <a:cxnSpLocks noChangeShapeType="1"/>
                      </wps:cNvCnPr>
                      <wps:spPr bwMode="auto">
                        <a:xfrm>
                          <a:off x="1039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Text Box 252"/>
                      <wps:cNvSpPr txBox="1">
                        <a:spLocks noChangeArrowheads="1"/>
                      </wps:cNvSpPr>
                      <wps:spPr bwMode="auto">
                        <a:xfrm>
                          <a:off x="1008" y="14663"/>
                          <a:ext cx="74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9DCD9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253"/>
                      <wps:cNvSpPr txBox="1">
                        <a:spLocks noChangeArrowheads="1"/>
                      </wps:cNvSpPr>
                      <wps:spPr bwMode="auto">
                        <a:xfrm>
                          <a:off x="1456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08EB57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254"/>
                      <wps:cNvSpPr txBox="1">
                        <a:spLocks noChangeArrowheads="1"/>
                      </wps:cNvSpPr>
                      <wps:spPr bwMode="auto">
                        <a:xfrm>
                          <a:off x="2184" y="14663"/>
                          <a:ext cx="112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68968A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255"/>
                      <wps:cNvSpPr txBox="1">
                        <a:spLocks noChangeArrowheads="1"/>
                      </wps:cNvSpPr>
                      <wps:spPr bwMode="auto">
                        <a:xfrm>
                          <a:off x="3444" y="14663"/>
                          <a:ext cx="78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408A69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Text Box 256"/>
                      <wps:cNvSpPr txBox="1">
                        <a:spLocks noChangeArrowheads="1"/>
                      </wps:cNvSpPr>
                      <wps:spPr bwMode="auto">
                        <a:xfrm>
                          <a:off x="4172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E7CF8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Text Box 257"/>
                      <wps:cNvSpPr txBox="1">
                        <a:spLocks noChangeArrowheads="1"/>
                      </wps:cNvSpPr>
                      <wps:spPr bwMode="auto">
                        <a:xfrm>
                          <a:off x="8764" y="14986"/>
                          <a:ext cx="740" cy="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F4D5D" w14:textId="77777777" w:rsidR="000E76B6" w:rsidRDefault="000E7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258"/>
                      <wps:cNvSpPr txBox="1">
                        <a:spLocks noChangeArrowheads="1"/>
                      </wps:cNvSpPr>
                      <wps:spPr bwMode="auto">
                        <a:xfrm>
                          <a:off x="9554" y="15006"/>
                          <a:ext cx="810" cy="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6EBAC" w14:textId="77777777" w:rsidR="000E76B6" w:rsidRDefault="000E7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59"/>
                      <wps:cNvSpPr txBox="1">
                        <a:spLocks noChangeArrowheads="1"/>
                      </wps:cNvSpPr>
                      <wps:spPr bwMode="auto">
                        <a:xfrm>
                          <a:off x="10430" y="15006"/>
                          <a:ext cx="1022" cy="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6851AF" w14:textId="77777777" w:rsidR="000E76B6" w:rsidRDefault="000E7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60"/>
                      <wps:cNvSpPr txBox="1">
                        <a:spLocks noChangeArrowheads="1"/>
                      </wps:cNvSpPr>
                      <wps:spPr bwMode="auto">
                        <a:xfrm>
                          <a:off x="9832" y="15266"/>
                          <a:ext cx="310" cy="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596E3C" w14:textId="0A364A39" w:rsidR="000E76B6" w:rsidRDefault="000E76B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61"/>
                      <wps:cNvSpPr txBox="1">
                        <a:spLocks noChangeArrowheads="1"/>
                      </wps:cNvSpPr>
                      <wps:spPr bwMode="auto">
                        <a:xfrm>
                          <a:off x="10665" y="15162"/>
                          <a:ext cx="70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0F701" w14:textId="77777777" w:rsidR="000E76B6" w:rsidRPr="00565652" w:rsidRDefault="000E76B6" w:rsidP="00565652">
                            <w:pPr>
                              <w:rPr>
                                <w:szCs w:val="20"/>
                              </w:rPr>
                            </w:pP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instrText xml:space="preserve"> NUMPAGES </w:instrText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0C4847">
                              <w:rPr>
                                <w:rStyle w:val="afa"/>
                                <w:noProof/>
                                <w:sz w:val="22"/>
                                <w:szCs w:val="22"/>
                              </w:rPr>
                              <w:t>6</w:t>
                            </w:r>
                            <w:r w:rsidRPr="000C4847">
                              <w:rPr>
                                <w:rStyle w:val="afa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Text Box 262"/>
                      <wps:cNvSpPr txBox="1">
                        <a:spLocks noChangeArrowheads="1"/>
                      </wps:cNvSpPr>
                      <wps:spPr bwMode="auto">
                        <a:xfrm>
                          <a:off x="1094" y="14946"/>
                          <a:ext cx="9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A92D22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Text Box 263"/>
                      <wps:cNvSpPr txBox="1">
                        <a:spLocks noChangeArrowheads="1"/>
                      </wps:cNvSpPr>
                      <wps:spPr bwMode="auto">
                        <a:xfrm>
                          <a:off x="1094" y="15226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AACD0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Text Box 264"/>
                      <wps:cNvSpPr txBox="1">
                        <a:spLocks noChangeArrowheads="1"/>
                      </wps:cNvSpPr>
                      <wps:spPr bwMode="auto">
                        <a:xfrm>
                          <a:off x="1092" y="16096"/>
                          <a:ext cx="25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94F295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Утв.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Text Box 265"/>
                      <wps:cNvSpPr txBox="1">
                        <a:spLocks noChangeArrowheads="1"/>
                      </wps:cNvSpPr>
                      <wps:spPr bwMode="auto">
                        <a:xfrm>
                          <a:off x="1092" y="15786"/>
                          <a:ext cx="109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F91CA8" w14:textId="77777777" w:rsidR="000E76B6" w:rsidRDefault="000E76B6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Text Box 266"/>
                      <wps:cNvSpPr txBox="1">
                        <a:spLocks noChangeArrowheads="1"/>
                      </wps:cNvSpPr>
                      <wps:spPr bwMode="auto">
                        <a:xfrm>
                          <a:off x="1970" y="14946"/>
                          <a:ext cx="1658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73021" w14:textId="77777777" w:rsidR="000E76B6" w:rsidRPr="00CF0770" w:rsidRDefault="000E76B6" w:rsidP="000C4847">
                            <w:pPr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CF0770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Халитова А.А</w:t>
                            </w:r>
                          </w:p>
                          <w:p w14:paraId="43CEA809" w14:textId="77777777" w:rsidR="000E76B6" w:rsidRPr="00A302EE" w:rsidRDefault="000E76B6" w:rsidP="00A302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267"/>
                      <wps:cNvSpPr txBox="1">
                        <a:spLocks noChangeArrowheads="1"/>
                      </wps:cNvSpPr>
                      <wps:spPr bwMode="auto">
                        <a:xfrm>
                          <a:off x="2000" y="15226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60B203" w14:textId="0383621A" w:rsidR="000E76B6" w:rsidRPr="009A64A4" w:rsidRDefault="000E76B6" w:rsidP="00A302EE">
                            <w:pPr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szCs w:val="20"/>
                              </w:rPr>
                              <w:t>Фе</w:t>
                            </w:r>
                            <w:r w:rsidRPr="009A64A4">
                              <w:rPr>
                                <w:rFonts w:ascii="GOST type B" w:hAnsi="GOST type B"/>
                                <w:sz w:val="20"/>
                                <w:szCs w:val="20"/>
                              </w:rPr>
                              <w:t>октистов Б.А.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268"/>
                      <wps:cNvSpPr txBox="1">
                        <a:spLocks noChangeArrowheads="1"/>
                      </wps:cNvSpPr>
                      <wps:spPr bwMode="auto">
                        <a:xfrm>
                          <a:off x="2020" y="15774"/>
                          <a:ext cx="1806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DC248" w14:textId="77777777" w:rsidR="000E76B6" w:rsidRDefault="000E76B6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B4314A0" w14:textId="77777777" w:rsidR="000E76B6" w:rsidRDefault="000E76B6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269"/>
                      <wps:cNvSpPr txBox="1">
                        <a:spLocks noChangeArrowheads="1"/>
                      </wps:cNvSpPr>
                      <wps:spPr bwMode="auto">
                        <a:xfrm>
                          <a:off x="4970" y="14214"/>
                          <a:ext cx="6482" cy="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D8C01B" w14:textId="77777777" w:rsidR="000E76B6" w:rsidRDefault="000E7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270"/>
                      <wps:cNvSpPr txBox="1">
                        <a:spLocks noChangeArrowheads="1"/>
                      </wps:cNvSpPr>
                      <wps:spPr bwMode="auto">
                        <a:xfrm>
                          <a:off x="4872" y="15138"/>
                          <a:ext cx="3846" cy="1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0AC44A" w14:textId="77777777" w:rsidR="000E76B6" w:rsidRPr="00CF0770" w:rsidRDefault="000E76B6" w:rsidP="000C4847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CF0770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Подготовка технической документации средствами текстовых процессоров</w:t>
                            </w:r>
                          </w:p>
                          <w:p w14:paraId="74BA2A35" w14:textId="77777777" w:rsidR="000E76B6" w:rsidRDefault="000E7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271"/>
                      <wps:cNvSpPr txBox="1">
                        <a:spLocks noChangeArrowheads="1"/>
                      </wps:cNvSpPr>
                      <wps:spPr bwMode="auto">
                        <a:xfrm>
                          <a:off x="8704" y="15531"/>
                          <a:ext cx="2807" cy="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5B5B81" w14:textId="77777777" w:rsidR="000E76B6" w:rsidRPr="00E77AB0" w:rsidRDefault="000E76B6" w:rsidP="000C4847">
                            <w:pPr>
                              <w:ind w:firstLine="70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77AB0">
                              <w:rPr>
                                <w:rFonts w:ascii="GOST type B" w:hAnsi="GOST type B" w:cs="Arial"/>
                                <w:i/>
                                <w:color w:val="000000" w:themeColor="text1"/>
                                <w:sz w:val="32"/>
                              </w:rPr>
                              <w:t>УУНиТ</w:t>
                            </w:r>
                            <w:proofErr w:type="spellEnd"/>
                            <w:r w:rsidRPr="00E77AB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D2249A" w14:textId="43E1D915" w:rsidR="000E76B6" w:rsidRPr="002615CB" w:rsidRDefault="000E76B6" w:rsidP="000C484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МКН-318Б</w:t>
                            </w:r>
                          </w:p>
                          <w:p w14:paraId="2D56159C" w14:textId="77777777" w:rsidR="000E76B6" w:rsidRDefault="000E76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272"/>
                      <wps:cNvSpPr txBox="1">
                        <a:spLocks noChangeArrowheads="1"/>
                      </wps:cNvSpPr>
                      <wps:spPr bwMode="auto">
                        <a:xfrm>
                          <a:off x="8902" y="15222"/>
                          <a:ext cx="47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87D59B" w14:textId="77777777" w:rsidR="000E76B6" w:rsidRPr="0011406F" w:rsidRDefault="000E76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406F">
                              <w:rPr>
                                <w:sz w:val="20"/>
                                <w:szCs w:val="2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273"/>
                      <wps:cNvSpPr txBox="1">
                        <a:spLocks noChangeArrowheads="1"/>
                      </wps:cNvSpPr>
                      <wps:spPr bwMode="auto">
                        <a:xfrm>
                          <a:off x="1124" y="15521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37CA9" w14:textId="77777777" w:rsidR="000E76B6" w:rsidRDefault="000E76B6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274"/>
                      <wps:cNvSpPr txBox="1">
                        <a:spLocks noChangeArrowheads="1"/>
                      </wps:cNvSpPr>
                      <wps:spPr bwMode="auto">
                        <a:xfrm>
                          <a:off x="2024" y="15521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CA9F6D" w14:textId="77777777" w:rsidR="000E76B6" w:rsidRDefault="000E76B6">
                            <w:pPr>
                              <w:rPr>
                                <w:rFonts w:cs="Arial"/>
                                <w:i/>
                                <w:spacing w:val="-1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67C6EB" id="Group 230" o:spid="_x0000_s1027" style="position:absolute;margin-left:0;margin-top:-70.1pt;width:525.95pt;height:117.8pt;z-index:251657728;mso-position-horizontal:center;mso-position-horizontal-relative:margin" coordorigin="1008,14083" coordsize="1051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">
              <v:line id="Line 231" o:spid="_x0000_s1028" style="position:absolute;visibility:visible;mso-wrap-style:square" from="1149,14113" to="11526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232" o:spid="_x0000_s1029" style="position:absolute;visibility:visible;mso-wrap-style:square" from="1134,15247" to="4819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233" o:spid="_x0000_s1030" style="position:absolute;visibility:visible;mso-wrap-style:square" from="1134,14964" to="11526,1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234" o:spid="_x0000_s1031" style="position:absolute;visibility:visible;mso-wrap-style:square" from="1134,15531" to="4819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5" o:spid="_x0000_s1032" style="position:absolute;visibility:visible;mso-wrap-style:square" from="1134,15814" to="4819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6" o:spid="_x0000_s1033" style="position:absolute;visibility:visible;mso-wrap-style:square" from="1134,16098" to="4819,1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37" o:spid="_x0000_s1034" style="position:absolute;left:1134;top:14113;width:3685;height:850" coordorigin="1134,14203" coordsize="3685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38" o:spid="_x0000_s1035" style="position:absolute;visibility:visible;mso-wrap-style:square" from="1134,14770" to="4819,1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Line 239" o:spid="_x0000_s1036" style="position:absolute;visibility:visible;mso-wrap-style:square" from="1134,14487" to="4819,1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240" o:spid="_x0000_s1037" style="position:absolute;visibility:visible;mso-wrap-style:square" from="1531,14203" to="1531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/v:group>
              <v:line id="Line 241" o:spid="_x0000_s1038" style="position:absolute;flip:x;visibility:visible;mso-wrap-style:square" from="2097,14083" to="2098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" strokeweight="2.25pt"/>
              <v:line id="Line 242" o:spid="_x0000_s1039" style="position:absolute;flip:x;visibility:visible;mso-wrap-style:square" from="3384,14083" to="3387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" strokeweight="2.25pt"/>
              <v:line id="Line 243" o:spid="_x0000_s1040" style="position:absolute;visibility:visible;mso-wrap-style:square" from="4253,14083" to="4257,1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v:line id="Line 244" o:spid="_x0000_s1041" style="position:absolute;flip:x;visibility:visible;mso-wrap-style:square" from="4808,14098" to="482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" strokeweight="2.25pt"/>
              <v:line id="Line 245" o:spid="_x0000_s1042" style="position:absolute;visibility:visible;mso-wrap-style:square" from="8692,15247" to="11527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246" o:spid="_x0000_s1043" style="position:absolute;visibility:visible;mso-wrap-style:square" from="8692,15531" to="11527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247" o:spid="_x0000_s1044" style="position:absolute;flip:x;visibility:visible;mso-wrap-style:square" from="8691,14964" to="8692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" strokeweight="2.25pt"/>
              <v:line id="Line 248" o:spid="_x0000_s1045" style="position:absolute;visibility:visible;mso-wrap-style:square" from="8976,15247" to="8976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249" o:spid="_x0000_s1046" style="position:absolute;visibility:visible;mso-wrap-style:square" from="9259,15247" to="9259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250" o:spid="_x0000_s1047" style="position:absolute;visibility:visible;mso-wrap-style:square" from="9543,14964" to="954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line id="Line 251" o:spid="_x0000_s1048" style="position:absolute;visibility:visible;mso-wrap-style:square" from="10393,14964" to="1039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shape id="Text Box 252" o:spid="_x0000_s1049" type="#_x0000_t202" style="position:absolute;left:1008;top:14663;width:7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" filled="f" stroked="f" strokeweight="2.25pt">
                <v:textbox>
                  <w:txbxContent>
                    <w:p w14:paraId="7FF9DCD9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shape>
              <v:shape id="Text Box 253" o:spid="_x0000_s1050" type="#_x0000_t202" style="position:absolute;left:1456;top:14663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" filled="f" stroked="f" strokeweight="2.25pt">
                <v:textbox>
                  <w:txbxContent>
                    <w:p w14:paraId="5408EB57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4" o:spid="_x0000_s1051" type="#_x0000_t202" style="position:absolute;left:2184;top:14663;width:112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" filled="f" stroked="f" strokeweight="2.25pt">
                <v:textbox>
                  <w:txbxContent>
                    <w:p w14:paraId="3468968A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255" o:spid="_x0000_s1052" type="#_x0000_t202" style="position:absolute;left:3444;top:14663;width:78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" filled="f" stroked="f" strokeweight="2.25pt">
                <v:textbox>
                  <w:txbxContent>
                    <w:p w14:paraId="35408A69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Подп.</w:t>
                      </w:r>
                    </w:p>
                  </w:txbxContent>
                </v:textbox>
              </v:shape>
              <v:shape id="Text Box 256" o:spid="_x0000_s1053" type="#_x0000_t202" style="position:absolute;left:4172;top:14663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" filled="f" stroked="f" strokeweight="2.25pt">
                <v:textbox>
                  <w:txbxContent>
                    <w:p w14:paraId="1A5E7CF8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257" o:spid="_x0000_s1054" type="#_x0000_t202" style="position:absolute;left:8764;top:14986;width:74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" filled="f" stroked="f" strokeweight="2.25pt">
                <v:textbox inset="0,0,0,0">
                  <w:txbxContent>
                    <w:p w14:paraId="5DAF4D5D" w14:textId="77777777" w:rsidR="000E76B6" w:rsidRDefault="000E76B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Лит.</w:t>
                      </w:r>
                    </w:p>
                  </w:txbxContent>
                </v:textbox>
              </v:shape>
              <v:shape id="Text Box 258" o:spid="_x0000_s1055" type="#_x0000_t202" style="position:absolute;left:9554;top:15006;width:8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" filled="f" stroked="f" strokeweight="2.25pt">
                <v:textbox inset="0,0,0,0">
                  <w:txbxContent>
                    <w:p w14:paraId="5D76EBAC" w14:textId="77777777" w:rsidR="000E76B6" w:rsidRDefault="000E76B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9" o:spid="_x0000_s1056" type="#_x0000_t202" style="position:absolute;left:10430;top:15006;width:1022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" filled="f" stroked="f" strokeweight="2.25pt">
                <v:textbox inset="0,0,0,0">
                  <w:txbxContent>
                    <w:p w14:paraId="386851AF" w14:textId="77777777" w:rsidR="000E76B6" w:rsidRDefault="000E76B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Листов</w:t>
                      </w:r>
                    </w:p>
                  </w:txbxContent>
                </v:textbox>
              </v:shape>
              <v:shape id="Text Box 260" o:spid="_x0000_s1057" type="#_x0000_t202" style="position:absolute;left:9832;top:15266;width:31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pK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1j05f0A/TqDwAA//8DAFBLAQItABQABgAIAAAAIQDb4fbL7gAAAIUBAAATAAAAAAAAAAAAAAAA&#10;AAAAAABbQ29udGVudF9UeXBlc10ueG1sUEsBAi0AFAAGAAgAAAAhAFr0LFu/AAAAFQEAAAsAAAAA&#10;AAAAAAAAAAAAHwEAAF9yZWxzLy5yZWxzUEsBAi0AFAAGAAgAAAAhAP4JWkrBAAAA2wAAAA8AAAAA&#10;AAAAAAAAAAAABwIAAGRycy9kb3ducmV2LnhtbFBLBQYAAAAAAwADALcAAAD1AgAAAAA=&#10;" filled="f" stroked="f" strokeweight="2.25pt">
                <v:textbox inset="0,0,0,0">
                  <w:txbxContent>
                    <w:p w14:paraId="02596E3C" w14:textId="0A364A39" w:rsidR="000E76B6" w:rsidRDefault="000E76B6">
                      <w:r>
                        <w:t>2</w:t>
                      </w:r>
                    </w:p>
                  </w:txbxContent>
                </v:textbox>
              </v:shape>
              <v:shape id="Text Box 261" o:spid="_x0000_s1058" type="#_x0000_t202" style="position:absolute;left:10665;top:15162;width:70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1EtxAAAANsAAAAPAAAAZHJzL2Rvd25yZXYueG1sRI/BasMw&#10;EETvhf6D2EIvppHTFOO6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HUjUS3EAAAA2wAAAA8A&#10;AAAAAAAAAAAAAAAABwIAAGRycy9kb3ducmV2LnhtbFBLBQYAAAAAAwADALcAAAD4AgAAAAA=&#10;" filled="f" stroked="f" strokeweight="2.25pt">
                <v:textbox>
                  <w:txbxContent>
                    <w:p w14:paraId="1AF0F701" w14:textId="77777777" w:rsidR="000E76B6" w:rsidRPr="00565652" w:rsidRDefault="000E76B6" w:rsidP="00565652">
                      <w:pPr>
                        <w:rPr>
                          <w:szCs w:val="20"/>
                        </w:rPr>
                      </w:pP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begin"/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instrText xml:space="preserve"> NUMPAGES </w:instrText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separate"/>
                      </w:r>
                      <w:r w:rsidRPr="000C4847">
                        <w:rPr>
                          <w:rStyle w:val="afa"/>
                          <w:noProof/>
                          <w:sz w:val="22"/>
                          <w:szCs w:val="22"/>
                        </w:rPr>
                        <w:t>6</w:t>
                      </w:r>
                      <w:r w:rsidRPr="000C4847">
                        <w:rPr>
                          <w:rStyle w:val="afa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  <v:shape id="Text Box 262" o:spid="_x0000_s1059" type="#_x0000_t202" style="position:absolute;left:1094;top:14946;width:95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" filled="f" stroked="f" strokeweight="2.25pt">
                <v:textbox>
                  <w:txbxContent>
                    <w:p w14:paraId="2DA92D22" w14:textId="77777777" w:rsidR="000E76B6" w:rsidRDefault="000E76B6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Разраб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3" o:spid="_x0000_s1060" type="#_x0000_t202" style="position:absolute;left:1094;top:15226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" filled="f" stroked="f" strokeweight="2.25pt">
                <v:textbox>
                  <w:txbxContent>
                    <w:p w14:paraId="6A6AACD0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Пров.</w:t>
                      </w:r>
                    </w:p>
                  </w:txbxContent>
                </v:textbox>
              </v:shape>
              <v:shape id="Text Box 264" o:spid="_x0000_s1061" type="#_x0000_t202" style="position:absolute;left:1092;top:16096;width:255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" filled="f" stroked="f" strokeweight="2.25pt">
                <v:textbox>
                  <w:txbxContent>
                    <w:p w14:paraId="2694F295" w14:textId="77777777" w:rsidR="000E76B6" w:rsidRDefault="000E76B6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 xml:space="preserve">Утв.              </w:t>
                      </w:r>
                    </w:p>
                  </w:txbxContent>
                </v:textbox>
              </v:shape>
              <v:shape id="Text Box 265" o:spid="_x0000_s1062" type="#_x0000_t202" style="position:absolute;left:1092;top:15786;width:109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" filled="f" stroked="f" strokeweight="2.25pt">
                <v:textbox>
                  <w:txbxContent>
                    <w:p w14:paraId="7BF91CA8" w14:textId="77777777" w:rsidR="000E76B6" w:rsidRDefault="000E76B6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proofErr w:type="gram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6" o:spid="_x0000_s1063" type="#_x0000_t202" style="position:absolute;left:1970;top:14946;width:1658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" filled="f" stroked="f" strokeweight="2.25pt">
                <v:textbox>
                  <w:txbxContent>
                    <w:p w14:paraId="2D973021" w14:textId="77777777" w:rsidR="000E76B6" w:rsidRPr="00CF0770" w:rsidRDefault="000E76B6" w:rsidP="000C4847">
                      <w:pPr>
                        <w:rPr>
                          <w:rFonts w:ascii="GOST type B" w:hAnsi="GOST type B" w:cs="Arial"/>
                          <w:i/>
                          <w:sz w:val="20"/>
                          <w:szCs w:val="20"/>
                        </w:rPr>
                      </w:pPr>
                      <w:r w:rsidRPr="00CF0770">
                        <w:rPr>
                          <w:rFonts w:ascii="GOST type B" w:hAnsi="GOST type B" w:cs="Arial"/>
                          <w:i/>
                          <w:sz w:val="20"/>
                          <w:szCs w:val="20"/>
                        </w:rPr>
                        <w:t>Халитова А.А</w:t>
                      </w:r>
                    </w:p>
                    <w:p w14:paraId="43CEA809" w14:textId="77777777" w:rsidR="000E76B6" w:rsidRPr="00A302EE" w:rsidRDefault="000E76B6" w:rsidP="00A302EE"/>
                  </w:txbxContent>
                </v:textbox>
              </v:shape>
              <v:shape id="Text Box 267" o:spid="_x0000_s1064" type="#_x0000_t202" style="position:absolute;left:2000;top:15226;width:17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" filled="f" stroked="f" strokeweight="2.25pt">
                <v:textbox>
                  <w:txbxContent>
                    <w:p w14:paraId="2F60B203" w14:textId="0383621A" w:rsidR="000E76B6" w:rsidRPr="009A64A4" w:rsidRDefault="000E76B6" w:rsidP="00A302EE">
                      <w:pPr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szCs w:val="20"/>
                        </w:rPr>
                        <w:t>Фе</w:t>
                      </w:r>
                      <w:r w:rsidRPr="009A64A4">
                        <w:rPr>
                          <w:rFonts w:ascii="GOST type B" w:hAnsi="GOST type B"/>
                          <w:sz w:val="20"/>
                          <w:szCs w:val="20"/>
                        </w:rPr>
                        <w:t>октистов Б.А.</w:t>
                      </w:r>
                    </w:p>
                  </w:txbxContent>
                </v:textbox>
              </v:shape>
              <v:shape id="Text Box 268" o:spid="_x0000_s1065" type="#_x0000_t202" style="position:absolute;left:2020;top:15774;width:1806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" filled="f" stroked="f" strokeweight="2.25pt">
                <v:textbox>
                  <w:txbxContent>
                    <w:p w14:paraId="4BEDC248" w14:textId="77777777" w:rsidR="000E76B6" w:rsidRDefault="000E76B6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  <w:p w14:paraId="7B4314A0" w14:textId="77777777" w:rsidR="000E76B6" w:rsidRDefault="000E76B6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i/>
                          <w:sz w:val="4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269" o:spid="_x0000_s1066" type="#_x0000_t202" style="position:absolute;left:4970;top:14214;width:6482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fYZxAAAANsAAAAPAAAAZHJzL2Rvd25yZXYueG1sRI/BasMw&#10;EETvhf6D2EIvppHTUNe4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O4p9hnEAAAA2wAAAA8A&#10;AAAAAAAAAAAAAAAABwIAAGRycy9kb3ducmV2LnhtbFBLBQYAAAAAAwADALcAAAD4AgAAAAA=&#10;" filled="f" stroked="f" strokeweight="2.25pt">
                <v:textbox>
                  <w:txbxContent>
                    <w:p w14:paraId="3ED8C01B" w14:textId="77777777" w:rsidR="000E76B6" w:rsidRDefault="000E76B6"/>
                  </w:txbxContent>
                </v:textbox>
              </v:shape>
              <v:shape id="Text Box 270" o:spid="_x0000_s1067" type="#_x0000_t202" style="position:absolute;left:4872;top:15138;width:3846;height:1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" filled="f" stroked="f" strokeweight="2.25pt">
                <v:textbox>
                  <w:txbxContent>
                    <w:p w14:paraId="6E0AC44A" w14:textId="77777777" w:rsidR="000E76B6" w:rsidRPr="00CF0770" w:rsidRDefault="000E76B6" w:rsidP="000C4847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CF0770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Подготовка технической документации средствами текстовых процессоров</w:t>
                      </w:r>
                    </w:p>
                    <w:p w14:paraId="74BA2A35" w14:textId="77777777" w:rsidR="000E76B6" w:rsidRDefault="000E76B6"/>
                  </w:txbxContent>
                </v:textbox>
              </v:shape>
              <v:shape id="Text Box 271" o:spid="_x0000_s1068" type="#_x0000_t202" style="position:absolute;left:8704;top:15531;width:2807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" filled="f" stroked="f" strokeweight="2.25pt">
                <v:textbox>
                  <w:txbxContent>
                    <w:p w14:paraId="015B5B81" w14:textId="77777777" w:rsidR="000E76B6" w:rsidRPr="00E77AB0" w:rsidRDefault="000E76B6" w:rsidP="000C4847">
                      <w:pPr>
                        <w:ind w:firstLine="709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77AB0">
                        <w:rPr>
                          <w:rFonts w:ascii="GOST type B" w:hAnsi="GOST type B" w:cs="Arial"/>
                          <w:i/>
                          <w:color w:val="000000" w:themeColor="text1"/>
                          <w:sz w:val="32"/>
                        </w:rPr>
                        <w:t>УУНиТ</w:t>
                      </w:r>
                      <w:proofErr w:type="spellEnd"/>
                      <w:r w:rsidRPr="00E77AB0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D2249A" w14:textId="43E1D915" w:rsidR="000E76B6" w:rsidRPr="002615CB" w:rsidRDefault="000E76B6" w:rsidP="000C4847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МКН-318Б</w:t>
                      </w:r>
                    </w:p>
                    <w:p w14:paraId="2D56159C" w14:textId="77777777" w:rsidR="000E76B6" w:rsidRDefault="000E76B6"/>
                  </w:txbxContent>
                </v:textbox>
              </v:shape>
              <v:shape id="Text Box 272" o:spid="_x0000_s1069" type="#_x0000_t202" style="position:absolute;left:8902;top:15222;width:47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" filled="f" stroked="f" strokeweight="2.25pt">
                <v:textbox>
                  <w:txbxContent>
                    <w:p w14:paraId="2487D59B" w14:textId="77777777" w:rsidR="000E76B6" w:rsidRPr="0011406F" w:rsidRDefault="000E76B6">
                      <w:pPr>
                        <w:rPr>
                          <w:sz w:val="20"/>
                          <w:szCs w:val="20"/>
                        </w:rPr>
                      </w:pPr>
                      <w:r w:rsidRPr="0011406F">
                        <w:rPr>
                          <w:sz w:val="20"/>
                          <w:szCs w:val="20"/>
                        </w:rPr>
                        <w:t>У</w:t>
                      </w:r>
                    </w:p>
                  </w:txbxContent>
                </v:textbox>
              </v:shape>
              <v:shape id="Text Box 273" o:spid="_x0000_s1070" type="#_x0000_t202" style="position:absolute;left:1124;top:15521;width:8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" filled="f" stroked="f" strokeweight="2.25pt">
                <v:textbox>
                  <w:txbxContent>
                    <w:p w14:paraId="31F37CA9" w14:textId="77777777" w:rsidR="000E76B6" w:rsidRDefault="000E76B6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  <v:shape id="Text Box 274" o:spid="_x0000_s1071" type="#_x0000_t202" style="position:absolute;left:2024;top:15521;width:178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" filled="f" stroked="f" strokeweight="2.25pt">
                <v:textbox>
                  <w:txbxContent>
                    <w:p w14:paraId="21CA9F6D" w14:textId="77777777" w:rsidR="000E76B6" w:rsidRDefault="000E76B6">
                      <w:pPr>
                        <w:rPr>
                          <w:rFonts w:cs="Arial"/>
                          <w:i/>
                          <w:spacing w:val="-10"/>
                          <w:sz w:val="16"/>
                        </w:rPr>
                      </w:pP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2D4BF" w14:textId="77777777" w:rsidR="000E76B6" w:rsidRDefault="000E76B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44788911" w14:textId="662CF06E" w:rsidR="000E76B6" w:rsidRDefault="000E76B6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510A7AA" wp14:editId="095BA3E0">
              <wp:simplePos x="0" y="0"/>
              <wp:positionH relativeFrom="column">
                <wp:posOffset>2246630</wp:posOffset>
              </wp:positionH>
              <wp:positionV relativeFrom="paragraph">
                <wp:posOffset>-145415</wp:posOffset>
              </wp:positionV>
              <wp:extent cx="3726180" cy="441960"/>
              <wp:effectExtent l="0" t="0" r="7620" b="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2618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BC9C40" w14:textId="77777777" w:rsidR="000E76B6" w:rsidRDefault="000E76B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10A7AA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72" type="#_x0000_t202" style="position:absolute;margin-left:176.9pt;margin-top:-11.45pt;width:293.4pt;height:34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" fillcolor="white [3201]" stroked="f" strokeweight=".5pt">
              <v:textbox>
                <w:txbxContent>
                  <w:p w14:paraId="6EBC9C40" w14:textId="77777777" w:rsidR="000E76B6" w:rsidRDefault="000E76B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1241303" wp14:editId="3FFA4A1C">
              <wp:simplePos x="0" y="0"/>
              <wp:positionH relativeFrom="column">
                <wp:posOffset>-182880</wp:posOffset>
              </wp:positionH>
              <wp:positionV relativeFrom="paragraph">
                <wp:posOffset>-203200</wp:posOffset>
              </wp:positionV>
              <wp:extent cx="6588760" cy="540385"/>
              <wp:effectExtent l="17145" t="15875" r="13970" b="15240"/>
              <wp:wrapNone/>
              <wp:docPr id="1" name="Group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540385"/>
                        <a:chOff x="1088" y="15506"/>
                        <a:chExt cx="10376" cy="851"/>
                      </a:xfrm>
                    </wpg:grpSpPr>
                    <wps:wsp>
                      <wps:cNvPr id="2" name="Line 321"/>
                      <wps:cNvCnPr>
                        <a:cxnSpLocks noChangeShapeType="1"/>
                      </wps:cNvCnPr>
                      <wps:spPr bwMode="auto">
                        <a:xfrm flipV="1">
                          <a:off x="1088" y="16356"/>
                          <a:ext cx="10376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322"/>
                      <wps:cNvCnPr>
                        <a:cxnSpLocks noChangeShapeType="1"/>
                      </wps:cNvCnPr>
                      <wps:spPr bwMode="auto">
                        <a:xfrm>
                          <a:off x="3356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Rectangle 323"/>
                      <wps:cNvSpPr>
                        <a:spLocks noChangeArrowheads="1"/>
                      </wps:cNvSpPr>
                      <wps:spPr bwMode="auto">
                        <a:xfrm>
                          <a:off x="2052" y="16101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0371AF" w14:textId="77777777" w:rsidR="000E76B6" w:rsidRDefault="000E76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№ докум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Rectangle 324"/>
                      <wps:cNvSpPr>
                        <a:spLocks noChangeArrowheads="1"/>
                      </wps:cNvSpPr>
                      <wps:spPr bwMode="auto">
                        <a:xfrm>
                          <a:off x="1088" y="16101"/>
                          <a:ext cx="492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212C6" w14:textId="77777777" w:rsidR="000E76B6" w:rsidRDefault="000E76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Line 325"/>
                      <wps:cNvCnPr>
                        <a:cxnSpLocks noChangeShapeType="1"/>
                      </wps:cNvCnPr>
                      <wps:spPr bwMode="auto">
                        <a:xfrm>
                          <a:off x="10897" y="15846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Rectangle 326"/>
                      <wps:cNvSpPr>
                        <a:spLocks noChangeArrowheads="1"/>
                      </wps:cNvSpPr>
                      <wps:spPr bwMode="auto">
                        <a:xfrm>
                          <a:off x="3356" y="16101"/>
                          <a:ext cx="851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780B87" w14:textId="77777777" w:rsidR="000E76B6" w:rsidRDefault="000E76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Line 327"/>
                      <wps:cNvCnPr>
                        <a:cxnSpLocks noChangeShapeType="1"/>
                      </wps:cNvCnPr>
                      <wps:spPr bwMode="auto">
                        <a:xfrm flipH="1">
                          <a:off x="4184" y="15506"/>
                          <a:ext cx="8" cy="8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8"/>
                      <wps:cNvCnPr>
                        <a:cxnSpLocks noChangeShapeType="1"/>
                      </wps:cNvCnPr>
                      <wps:spPr bwMode="auto">
                        <a:xfrm>
                          <a:off x="1088" y="15506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9"/>
                      <wps:cNvCnPr>
                        <a:cxnSpLocks noChangeShapeType="1"/>
                      </wps:cNvCnPr>
                      <wps:spPr bwMode="auto">
                        <a:xfrm>
                          <a:off x="4774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Rectangle 330"/>
                      <wps:cNvSpPr>
                        <a:spLocks noChangeArrowheads="1"/>
                      </wps:cNvSpPr>
                      <wps:spPr bwMode="auto">
                        <a:xfrm>
                          <a:off x="4207" y="16101"/>
                          <a:ext cx="78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A6507F" w14:textId="77777777" w:rsidR="000E76B6" w:rsidRDefault="000E76B6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Line 331"/>
                      <wps:cNvCnPr>
                        <a:cxnSpLocks noChangeShapeType="1"/>
                      </wps:cNvCnPr>
                      <wps:spPr bwMode="auto">
                        <a:xfrm flipH="1">
                          <a:off x="10892" y="15506"/>
                          <a:ext cx="5" cy="843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32"/>
                      <wps:cNvCnPr>
                        <a:cxnSpLocks noChangeShapeType="1"/>
                      </wps:cNvCnPr>
                      <wps:spPr bwMode="auto">
                        <a:xfrm>
                          <a:off x="1088" y="15789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33"/>
                      <wps:cNvCnPr>
                        <a:cxnSpLocks noChangeShapeType="1"/>
                      </wps:cNvCnPr>
                      <wps:spPr bwMode="auto">
                        <a:xfrm>
                          <a:off x="1088" y="1607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34"/>
                      <wps:cNvCnPr>
                        <a:cxnSpLocks noChangeShapeType="1"/>
                      </wps:cNvCnPr>
                      <wps:spPr bwMode="auto">
                        <a:xfrm flipV="1">
                          <a:off x="1485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5"/>
                      <wps:cNvCnPr>
                        <a:cxnSpLocks noChangeShapeType="1"/>
                      </wps:cNvCnPr>
                      <wps:spPr bwMode="auto">
                        <a:xfrm flipV="1">
                          <a:off x="2052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336"/>
                      <wps:cNvSpPr>
                        <a:spLocks noChangeArrowheads="1"/>
                      </wps:cNvSpPr>
                      <wps:spPr bwMode="auto">
                        <a:xfrm>
                          <a:off x="10978" y="15884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480736" w14:textId="77777777" w:rsidR="000E76B6" w:rsidRDefault="000E76B6">
                            <w:r>
                              <w:rPr>
                                <w:rStyle w:val="afa"/>
                              </w:rPr>
                              <w:fldChar w:fldCharType="begin"/>
                            </w:r>
                            <w:r>
                              <w:rPr>
                                <w:rStyle w:val="afa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fa"/>
                              </w:rPr>
                              <w:fldChar w:fldCharType="separate"/>
                            </w:r>
                            <w:r>
                              <w:rPr>
                                <w:rStyle w:val="afa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f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241303" id="Group 320" o:spid="_x0000_s1073" style="position:absolute;margin-left:-14.4pt;margin-top:-16pt;width:518.8pt;height:42.55pt;z-index:251658752" coordorigin="1088,15506" coordsize="10376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">
              <v:line id="Line 321" o:spid="_x0000_s1074" style="position:absolute;flip:y;visibility:visible;mso-wrap-style:square" from="1088,16356" to="11464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" strokeweight="1.25pt">
                <v:stroke startarrowwidth="narrow" startarrowlength="short" endarrowwidth="narrow" endarrowlength="short"/>
              </v:line>
              <v:line id="Line 322" o:spid="_x0000_s1075" style="position:absolute;visibility:visible;mso-wrap-style:square" from="3356,15506" to="3357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" strokeweight="1.25pt">
                <v:stroke startarrowwidth="narrow" startarrowlength="short" endarrowwidth="narrow" endarrowlength="short"/>
              </v:line>
              <v:rect id="Rectangle 323" o:spid="_x0000_s1076" style="position:absolute;left:2052;top:16101;width:130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" filled="f" stroked="f" strokeweight="1.25pt">
                <v:textbox inset="0,0,0,0">
                  <w:txbxContent>
                    <w:p w14:paraId="090371AF" w14:textId="77777777" w:rsidR="000E76B6" w:rsidRDefault="000E76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№ докум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24" o:spid="_x0000_s1077" style="position:absolute;left:1088;top:16101;width:492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" filled="f" stroked="f" strokeweight="1.25pt">
                <v:textbox inset="0,0,0,0">
                  <w:txbxContent>
                    <w:p w14:paraId="2CD212C6" w14:textId="77777777" w:rsidR="000E76B6" w:rsidRDefault="000E76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5" o:spid="_x0000_s1078" style="position:absolute;visibility:visible;mso-wrap-style:square" from="10897,15846" to="11464,1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" strokeweight="1.25pt">
                <v:stroke startarrowwidth="narrow" startarrowlength="short" endarrowwidth="narrow" endarrowlength="short"/>
              </v:line>
              <v:rect id="Rectangle 326" o:spid="_x0000_s1079" style="position:absolute;left:3356;top:16101;width:85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" filled="f" stroked="f" strokeweight="1.25pt">
                <v:textbox inset="0,0,0,0">
                  <w:txbxContent>
                    <w:p w14:paraId="7F780B87" w14:textId="77777777" w:rsidR="000E76B6" w:rsidRDefault="000E76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7" o:spid="_x0000_s1080" style="position:absolute;flip:x;visibility:visible;mso-wrap-style:square" from="4184,15506" to="4192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" strokeweight="1.25pt">
                <v:stroke startarrowwidth="narrow" startarrowlength="short" endarrowwidth="narrow" endarrowlength="short"/>
              </v:line>
              <v:line id="Line 328" o:spid="_x0000_s1081" style="position:absolute;visibility:visible;mso-wrap-style:square" from="1088,15506" to="11464,15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" strokeweight="1.25pt">
                <v:stroke startarrowwidth="narrow" startarrowlength="short" endarrowwidth="narrow" endarrowlength="short"/>
              </v:line>
              <v:line id="Line 329" o:spid="_x0000_s1082" style="position:absolute;visibility:visible;mso-wrap-style:square" from="4774,15506" to="477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" strokeweight="1.25pt">
                <v:stroke startarrowwidth="narrow" startarrowlength="short" endarrowwidth="narrow" endarrowlength="short"/>
              </v:line>
              <v:rect id="Rectangle 330" o:spid="_x0000_s1083" style="position:absolute;left:4207;top:16101;width:78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" filled="f" stroked="f" strokeweight="1.25pt">
                <v:textbox inset="0,0,0,0">
                  <w:txbxContent>
                    <w:p w14:paraId="4FA6507F" w14:textId="77777777" w:rsidR="000E76B6" w:rsidRDefault="000E76B6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  <v:line id="Line 331" o:spid="_x0000_s1084" style="position:absolute;flip:x;visibility:visible;mso-wrap-style:square" from="10892,15506" to="10897,1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" strokeweight="1.25pt">
                <v:stroke startarrowwidth="narrow" endarrowwidth="narrow"/>
              </v:line>
              <v:line id="Line 332" o:spid="_x0000_s1085" style="position:absolute;visibility:visible;mso-wrap-style:square" from="1088,15789" to="4774,1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" strokeweight="1.25pt">
                <v:stroke startarrowwidth="narrow" endarrowwidth="narrow"/>
              </v:line>
              <v:line id="Line 333" o:spid="_x0000_s1086" style="position:absolute;visibility:visible;mso-wrap-style:square" from="1088,16073" to="4774,16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" strokeweight="1.25pt">
                <v:stroke startarrowwidth="narrow" endarrowwidth="narrow"/>
              </v:line>
              <v:line id="Line 334" o:spid="_x0000_s1087" style="position:absolute;flip:y;visibility:visible;mso-wrap-style:square" from="1485,15506" to="1485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VMwQAAANsAAAAPAAAAZHJzL2Rvd25yZXYueG1sRE9Na8JA&#10;EL0L/Q/LFHrTTQut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OLLBUzBAAAA2wAAAA8AAAAA&#10;AAAAAAAAAAAABwIAAGRycy9kb3ducmV2LnhtbFBLBQYAAAAAAwADALcAAAD1AgAAAAA=&#10;" strokeweight="1.25pt"/>
              <v:line id="Line 335" o:spid="_x0000_s1088" style="position:absolute;flip:y;visibility:visible;mso-wrap-style:square" from="2052,15506" to="2052,1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" strokeweight="1.25pt"/>
              <v:rect id="Rectangle 336" o:spid="_x0000_s1089" style="position:absolute;left:10978;top:1588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" filled="f" stroked="f" strokeweight="1.25pt">
                <v:textbox inset="1mm,1mm,0,0">
                  <w:txbxContent>
                    <w:p w14:paraId="32480736" w14:textId="77777777" w:rsidR="000E76B6" w:rsidRDefault="000E76B6">
                      <w:r>
                        <w:rPr>
                          <w:rStyle w:val="afa"/>
                        </w:rPr>
                        <w:fldChar w:fldCharType="begin"/>
                      </w:r>
                      <w:r>
                        <w:rPr>
                          <w:rStyle w:val="afa"/>
                        </w:rPr>
                        <w:instrText xml:space="preserve"> PAGE </w:instrText>
                      </w:r>
                      <w:r>
                        <w:rPr>
                          <w:rStyle w:val="afa"/>
                        </w:rPr>
                        <w:fldChar w:fldCharType="separate"/>
                      </w:r>
                      <w:r>
                        <w:rPr>
                          <w:rStyle w:val="afa"/>
                          <w:noProof/>
                        </w:rPr>
                        <w:t>2</w:t>
                      </w:r>
                      <w:r>
                        <w:rPr>
                          <w:rStyle w:val="afa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B94B4" w14:textId="77777777" w:rsidR="00BB6A99" w:rsidRDefault="00BB6A99">
      <w:r>
        <w:separator/>
      </w:r>
    </w:p>
  </w:footnote>
  <w:footnote w:type="continuationSeparator" w:id="0">
    <w:p w14:paraId="74584C1F" w14:textId="77777777" w:rsidR="00BB6A99" w:rsidRDefault="00BB6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F3DEC" w14:textId="77777777" w:rsidR="000E76B6" w:rsidRDefault="000E76B6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6447DC5" wp14:editId="6F09255A">
              <wp:simplePos x="0" y="0"/>
              <wp:positionH relativeFrom="column">
                <wp:posOffset>-167640</wp:posOffset>
              </wp:positionH>
              <wp:positionV relativeFrom="paragraph">
                <wp:posOffset>-210820</wp:posOffset>
              </wp:positionV>
              <wp:extent cx="6588125" cy="10172700"/>
              <wp:effectExtent l="0" t="0" r="22225" b="19050"/>
              <wp:wrapNone/>
              <wp:docPr id="63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2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93073B" id="Rectangle 23" o:spid="_x0000_s1026" style="position:absolute;margin-left:-13.2pt;margin-top:-16.6pt;width:518.75pt;height:80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bzJAIAAEEEAAAOAAAAZHJzL2Uyb0RvYy54bWysU9tuEzEQfUfiHyy/k700ScM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06D2459B"/>
    <w:multiLevelType w:val="multilevel"/>
    <w:tmpl w:val="06B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D07EA"/>
    <w:multiLevelType w:val="multilevel"/>
    <w:tmpl w:val="BAD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2517BE"/>
    <w:multiLevelType w:val="hybridMultilevel"/>
    <w:tmpl w:val="E41CCC5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0F225070"/>
    <w:multiLevelType w:val="multilevel"/>
    <w:tmpl w:val="5E08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B67D94"/>
    <w:multiLevelType w:val="multilevel"/>
    <w:tmpl w:val="E55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D6455F"/>
    <w:multiLevelType w:val="multilevel"/>
    <w:tmpl w:val="1C7E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A5BC1"/>
    <w:multiLevelType w:val="hybridMultilevel"/>
    <w:tmpl w:val="A808DFD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919C0"/>
    <w:multiLevelType w:val="multilevel"/>
    <w:tmpl w:val="479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377848"/>
    <w:multiLevelType w:val="hybridMultilevel"/>
    <w:tmpl w:val="479A44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69C5D4C"/>
    <w:multiLevelType w:val="hybridMultilevel"/>
    <w:tmpl w:val="0F5804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C1BC0"/>
    <w:multiLevelType w:val="multilevel"/>
    <w:tmpl w:val="930E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87432"/>
    <w:multiLevelType w:val="multilevel"/>
    <w:tmpl w:val="E31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5" w15:restartNumberingAfterBreak="0">
    <w:nsid w:val="2ED14BEE"/>
    <w:multiLevelType w:val="multilevel"/>
    <w:tmpl w:val="9D94C8FC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6" w15:restartNumberingAfterBreak="0">
    <w:nsid w:val="362201C1"/>
    <w:multiLevelType w:val="multilevel"/>
    <w:tmpl w:val="D722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678F0"/>
    <w:multiLevelType w:val="hybridMultilevel"/>
    <w:tmpl w:val="D59418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A85E48"/>
    <w:multiLevelType w:val="multilevel"/>
    <w:tmpl w:val="8AB2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5E04A2"/>
    <w:multiLevelType w:val="multilevel"/>
    <w:tmpl w:val="BEF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164455"/>
    <w:multiLevelType w:val="multilevel"/>
    <w:tmpl w:val="5C4E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62527"/>
    <w:multiLevelType w:val="multilevel"/>
    <w:tmpl w:val="E1F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F432B"/>
    <w:multiLevelType w:val="hybridMultilevel"/>
    <w:tmpl w:val="25409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520569"/>
    <w:multiLevelType w:val="multilevel"/>
    <w:tmpl w:val="7196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C44259"/>
    <w:multiLevelType w:val="multilevel"/>
    <w:tmpl w:val="391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760456"/>
    <w:multiLevelType w:val="hybridMultilevel"/>
    <w:tmpl w:val="292CF9D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29"/>
  </w:num>
  <w:num w:numId="2">
    <w:abstractNumId w:val="19"/>
  </w:num>
  <w:num w:numId="3">
    <w:abstractNumId w:val="22"/>
  </w:num>
  <w:num w:numId="4">
    <w:abstractNumId w:val="14"/>
  </w:num>
  <w:num w:numId="5">
    <w:abstractNumId w:val="0"/>
  </w:num>
  <w:num w:numId="6">
    <w:abstractNumId w:val="15"/>
  </w:num>
  <w:num w:numId="7">
    <w:abstractNumId w:val="10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20"/>
  </w:num>
  <w:num w:numId="14">
    <w:abstractNumId w:val="27"/>
  </w:num>
  <w:num w:numId="15">
    <w:abstractNumId w:val="9"/>
  </w:num>
  <w:num w:numId="16">
    <w:abstractNumId w:val="3"/>
  </w:num>
  <w:num w:numId="17">
    <w:abstractNumId w:val="28"/>
  </w:num>
  <w:num w:numId="18">
    <w:abstractNumId w:val="6"/>
  </w:num>
  <w:num w:numId="19">
    <w:abstractNumId w:val="26"/>
  </w:num>
  <w:num w:numId="20">
    <w:abstractNumId w:val="4"/>
  </w:num>
  <w:num w:numId="21">
    <w:abstractNumId w:val="1"/>
  </w:num>
  <w:num w:numId="22">
    <w:abstractNumId w:val="16"/>
  </w:num>
  <w:num w:numId="23">
    <w:abstractNumId w:val="13"/>
  </w:num>
  <w:num w:numId="24">
    <w:abstractNumId w:val="12"/>
  </w:num>
  <w:num w:numId="25">
    <w:abstractNumId w:val="5"/>
  </w:num>
  <w:num w:numId="26">
    <w:abstractNumId w:val="2"/>
  </w:num>
  <w:num w:numId="27">
    <w:abstractNumId w:val="18"/>
  </w:num>
  <w:num w:numId="28">
    <w:abstractNumId w:val="8"/>
  </w:num>
  <w:num w:numId="29">
    <w:abstractNumId w:val="17"/>
  </w:num>
  <w:num w:numId="30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57"/>
    <w:rsid w:val="00040CE2"/>
    <w:rsid w:val="00042E07"/>
    <w:rsid w:val="00054572"/>
    <w:rsid w:val="00067A95"/>
    <w:rsid w:val="00082E9D"/>
    <w:rsid w:val="000C4847"/>
    <w:rsid w:val="000C5E4C"/>
    <w:rsid w:val="000D7A22"/>
    <w:rsid w:val="000E76B6"/>
    <w:rsid w:val="0011406F"/>
    <w:rsid w:val="00114E4C"/>
    <w:rsid w:val="0011736D"/>
    <w:rsid w:val="001448C2"/>
    <w:rsid w:val="00144F8F"/>
    <w:rsid w:val="00146EE7"/>
    <w:rsid w:val="0014794A"/>
    <w:rsid w:val="00166AAD"/>
    <w:rsid w:val="00193B1A"/>
    <w:rsid w:val="001948E2"/>
    <w:rsid w:val="00195168"/>
    <w:rsid w:val="001C2EA9"/>
    <w:rsid w:val="001E3855"/>
    <w:rsid w:val="00210057"/>
    <w:rsid w:val="00212C17"/>
    <w:rsid w:val="002136CA"/>
    <w:rsid w:val="0021659B"/>
    <w:rsid w:val="00282ED9"/>
    <w:rsid w:val="00283953"/>
    <w:rsid w:val="002934F3"/>
    <w:rsid w:val="002A7C62"/>
    <w:rsid w:val="002E09AA"/>
    <w:rsid w:val="00310DCF"/>
    <w:rsid w:val="00316844"/>
    <w:rsid w:val="00342B62"/>
    <w:rsid w:val="003551D4"/>
    <w:rsid w:val="00364BBE"/>
    <w:rsid w:val="00385EA5"/>
    <w:rsid w:val="003A5333"/>
    <w:rsid w:val="003C70FA"/>
    <w:rsid w:val="003F1E09"/>
    <w:rsid w:val="003F3825"/>
    <w:rsid w:val="00412E62"/>
    <w:rsid w:val="00413982"/>
    <w:rsid w:val="004A5729"/>
    <w:rsid w:val="004E247F"/>
    <w:rsid w:val="004F02C7"/>
    <w:rsid w:val="00520556"/>
    <w:rsid w:val="00532DE2"/>
    <w:rsid w:val="0053573B"/>
    <w:rsid w:val="0054002E"/>
    <w:rsid w:val="00551476"/>
    <w:rsid w:val="00565652"/>
    <w:rsid w:val="00565EE7"/>
    <w:rsid w:val="0057662D"/>
    <w:rsid w:val="00581693"/>
    <w:rsid w:val="00587BBF"/>
    <w:rsid w:val="005C1D67"/>
    <w:rsid w:val="005C5152"/>
    <w:rsid w:val="005E7FD6"/>
    <w:rsid w:val="005F03B0"/>
    <w:rsid w:val="006166DB"/>
    <w:rsid w:val="00632E20"/>
    <w:rsid w:val="0065313A"/>
    <w:rsid w:val="00673C19"/>
    <w:rsid w:val="00682024"/>
    <w:rsid w:val="00691428"/>
    <w:rsid w:val="006A1401"/>
    <w:rsid w:val="006B57B0"/>
    <w:rsid w:val="006C5912"/>
    <w:rsid w:val="006C7D52"/>
    <w:rsid w:val="006F4B40"/>
    <w:rsid w:val="00703A1F"/>
    <w:rsid w:val="00706CF9"/>
    <w:rsid w:val="0071726D"/>
    <w:rsid w:val="00752B32"/>
    <w:rsid w:val="00760630"/>
    <w:rsid w:val="00782791"/>
    <w:rsid w:val="0078685F"/>
    <w:rsid w:val="0079203E"/>
    <w:rsid w:val="0079727F"/>
    <w:rsid w:val="007A7A96"/>
    <w:rsid w:val="007A7C19"/>
    <w:rsid w:val="007C75C6"/>
    <w:rsid w:val="007D13C6"/>
    <w:rsid w:val="008126FD"/>
    <w:rsid w:val="00814B2E"/>
    <w:rsid w:val="00857799"/>
    <w:rsid w:val="00872447"/>
    <w:rsid w:val="00883DED"/>
    <w:rsid w:val="00883FB9"/>
    <w:rsid w:val="00896DC1"/>
    <w:rsid w:val="008B6EE6"/>
    <w:rsid w:val="008C30AE"/>
    <w:rsid w:val="008C3BD9"/>
    <w:rsid w:val="008E0DD5"/>
    <w:rsid w:val="008E148D"/>
    <w:rsid w:val="008E3C1B"/>
    <w:rsid w:val="009038A8"/>
    <w:rsid w:val="00907A33"/>
    <w:rsid w:val="009144A7"/>
    <w:rsid w:val="00980243"/>
    <w:rsid w:val="009A64A4"/>
    <w:rsid w:val="00A04043"/>
    <w:rsid w:val="00A0407D"/>
    <w:rsid w:val="00A13709"/>
    <w:rsid w:val="00A147E5"/>
    <w:rsid w:val="00A16203"/>
    <w:rsid w:val="00A17E57"/>
    <w:rsid w:val="00A22962"/>
    <w:rsid w:val="00A302EE"/>
    <w:rsid w:val="00A32080"/>
    <w:rsid w:val="00A32779"/>
    <w:rsid w:val="00A61437"/>
    <w:rsid w:val="00AB4518"/>
    <w:rsid w:val="00AB4E3A"/>
    <w:rsid w:val="00AD0D41"/>
    <w:rsid w:val="00AD525F"/>
    <w:rsid w:val="00B14935"/>
    <w:rsid w:val="00B16F57"/>
    <w:rsid w:val="00B4559B"/>
    <w:rsid w:val="00B63615"/>
    <w:rsid w:val="00BA25D6"/>
    <w:rsid w:val="00BA4779"/>
    <w:rsid w:val="00BB6A99"/>
    <w:rsid w:val="00BD5169"/>
    <w:rsid w:val="00C06C6B"/>
    <w:rsid w:val="00C13C65"/>
    <w:rsid w:val="00C42B01"/>
    <w:rsid w:val="00C5420C"/>
    <w:rsid w:val="00C63011"/>
    <w:rsid w:val="00C7103E"/>
    <w:rsid w:val="00C74F57"/>
    <w:rsid w:val="00C91C85"/>
    <w:rsid w:val="00C93341"/>
    <w:rsid w:val="00CB38EA"/>
    <w:rsid w:val="00CC5AC2"/>
    <w:rsid w:val="00CF7E31"/>
    <w:rsid w:val="00D04266"/>
    <w:rsid w:val="00D075ED"/>
    <w:rsid w:val="00D22504"/>
    <w:rsid w:val="00D318C1"/>
    <w:rsid w:val="00D36C26"/>
    <w:rsid w:val="00D401D9"/>
    <w:rsid w:val="00D7677E"/>
    <w:rsid w:val="00D8036E"/>
    <w:rsid w:val="00DA1A8B"/>
    <w:rsid w:val="00DB2F75"/>
    <w:rsid w:val="00E011EA"/>
    <w:rsid w:val="00E05B71"/>
    <w:rsid w:val="00E13381"/>
    <w:rsid w:val="00E31A68"/>
    <w:rsid w:val="00E327D5"/>
    <w:rsid w:val="00E46130"/>
    <w:rsid w:val="00E731BE"/>
    <w:rsid w:val="00E85514"/>
    <w:rsid w:val="00EA5001"/>
    <w:rsid w:val="00EB71CB"/>
    <w:rsid w:val="00EC0139"/>
    <w:rsid w:val="00EF49E5"/>
    <w:rsid w:val="00F05919"/>
    <w:rsid w:val="00F161A4"/>
    <w:rsid w:val="00F7379B"/>
    <w:rsid w:val="00F77026"/>
    <w:rsid w:val="00F861C7"/>
    <w:rsid w:val="00FC0920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43C36B"/>
  <w15:chartTrackingRefBased/>
  <w15:docId w15:val="{3923A5B6-AA4E-4830-A554-C0CEDA6C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uiPriority="22" w:qFormat="1"/>
    <w:lsdException w:name="Emphasis" w:qFormat="1"/>
    <w:lsdException w:name="Normal (Web)" w:uiPriority="99" w:qFormat="1"/>
    <w:lsdException w:name="HTML Acronym" w:lock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E85514"/>
    <w:rPr>
      <w:sz w:val="24"/>
      <w:szCs w:val="24"/>
    </w:rPr>
  </w:style>
  <w:style w:type="paragraph" w:styleId="1">
    <w:name w:val="heading 1"/>
    <w:basedOn w:val="a5"/>
    <w:next w:val="a5"/>
    <w:link w:val="10"/>
    <w:qFormat/>
    <w:rsid w:val="0079203E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link w:val="20"/>
    <w:qFormat/>
    <w:rsid w:val="0079203E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79203E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7A7C19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7A7C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7A7C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7A7C1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7A7C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7A7C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79203E"/>
    <w:pPr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pPr>
      <w:tabs>
        <w:tab w:val="center" w:pos="4836"/>
        <w:tab w:val="right" w:pos="9756"/>
      </w:tabs>
    </w:pPr>
    <w:rPr>
      <w:sz w:val="28"/>
    </w:rPr>
  </w:style>
  <w:style w:type="paragraph" w:styleId="11">
    <w:name w:val="toc 1"/>
    <w:basedOn w:val="a5"/>
    <w:next w:val="a5"/>
    <w:autoRedefine/>
    <w:uiPriority w:val="39"/>
    <w:rsid w:val="007A7C19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7A7C19"/>
    <w:pPr>
      <w:spacing w:line="360" w:lineRule="auto"/>
      <w:ind w:firstLine="680"/>
      <w:jc w:val="both"/>
    </w:pPr>
    <w:rPr>
      <w:bCs/>
      <w:sz w:val="28"/>
    </w:rPr>
  </w:style>
  <w:style w:type="paragraph" w:styleId="21">
    <w:name w:val="toc 2"/>
    <w:basedOn w:val="a5"/>
    <w:next w:val="a5"/>
    <w:autoRedefine/>
    <w:uiPriority w:val="39"/>
    <w:rsid w:val="007A7C19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uiPriority w:val="39"/>
    <w:rsid w:val="007A7C19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7A7C19"/>
    <w:pPr>
      <w:ind w:left="720"/>
    </w:pPr>
  </w:style>
  <w:style w:type="paragraph" w:styleId="50">
    <w:name w:val="toc 5"/>
    <w:basedOn w:val="a5"/>
    <w:next w:val="a5"/>
    <w:autoRedefine/>
    <w:semiHidden/>
    <w:rsid w:val="007A7C19"/>
    <w:pPr>
      <w:ind w:left="960"/>
    </w:pPr>
  </w:style>
  <w:style w:type="paragraph" w:styleId="60">
    <w:name w:val="toc 6"/>
    <w:basedOn w:val="a5"/>
    <w:next w:val="a5"/>
    <w:autoRedefine/>
    <w:semiHidden/>
    <w:rsid w:val="007A7C19"/>
    <w:pPr>
      <w:ind w:left="1200"/>
    </w:pPr>
  </w:style>
  <w:style w:type="paragraph" w:styleId="70">
    <w:name w:val="toc 7"/>
    <w:basedOn w:val="a5"/>
    <w:next w:val="a5"/>
    <w:autoRedefine/>
    <w:semiHidden/>
    <w:rsid w:val="007A7C19"/>
    <w:pPr>
      <w:ind w:left="1440"/>
    </w:pPr>
  </w:style>
  <w:style w:type="paragraph" w:styleId="80">
    <w:name w:val="toc 8"/>
    <w:basedOn w:val="a5"/>
    <w:next w:val="a5"/>
    <w:autoRedefine/>
    <w:semiHidden/>
    <w:rsid w:val="007A7C19"/>
    <w:pPr>
      <w:ind w:left="1680"/>
    </w:pPr>
  </w:style>
  <w:style w:type="paragraph" w:styleId="90">
    <w:name w:val="toc 9"/>
    <w:basedOn w:val="a5"/>
    <w:next w:val="a5"/>
    <w:autoRedefine/>
    <w:semiHidden/>
    <w:rsid w:val="007A7C19"/>
    <w:pPr>
      <w:ind w:left="1920"/>
    </w:pPr>
  </w:style>
  <w:style w:type="character" w:styleId="ad">
    <w:name w:val="Hyperlink"/>
    <w:uiPriority w:val="99"/>
    <w:rsid w:val="007A7C19"/>
    <w:rPr>
      <w:color w:val="0000FF"/>
      <w:u w:val="single"/>
    </w:rPr>
  </w:style>
  <w:style w:type="paragraph" w:styleId="ae">
    <w:name w:val="Normal (Web)"/>
    <w:basedOn w:val="a5"/>
    <w:uiPriority w:val="99"/>
    <w:semiHidden/>
    <w:qFormat/>
    <w:rsid w:val="007A7C19"/>
    <w:pPr>
      <w:spacing w:before="100" w:beforeAutospacing="1" w:after="100" w:afterAutospacing="1"/>
    </w:pPr>
  </w:style>
  <w:style w:type="character" w:styleId="af">
    <w:name w:val="Strong"/>
    <w:uiPriority w:val="22"/>
    <w:qFormat/>
    <w:rsid w:val="007A7C19"/>
    <w:rPr>
      <w:b/>
      <w:bCs/>
    </w:rPr>
  </w:style>
  <w:style w:type="paragraph" w:customStyle="1" w:styleId="zagl">
    <w:name w:val="zagl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79203E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7A7C1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79203E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7A7C19"/>
    <w:rPr>
      <w:color w:val="800080"/>
      <w:u w:val="single"/>
    </w:rPr>
  </w:style>
  <w:style w:type="paragraph" w:styleId="af3">
    <w:name w:val="header"/>
    <w:basedOn w:val="a5"/>
    <w:semiHidden/>
    <w:locked/>
    <w:rsid w:val="007A7C19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f4">
    <w:name w:val="Title"/>
    <w:next w:val="a5"/>
    <w:qFormat/>
    <w:rsid w:val="007A7C19"/>
    <w:pPr>
      <w:jc w:val="center"/>
    </w:pPr>
    <w:rPr>
      <w:sz w:val="28"/>
    </w:rPr>
  </w:style>
  <w:style w:type="paragraph" w:styleId="af5">
    <w:name w:val="footer"/>
    <w:basedOn w:val="a5"/>
    <w:semiHidden/>
    <w:rsid w:val="007A7C19"/>
    <w:pPr>
      <w:tabs>
        <w:tab w:val="center" w:pos="4677"/>
        <w:tab w:val="right" w:pos="9355"/>
      </w:tabs>
    </w:pPr>
  </w:style>
  <w:style w:type="paragraph" w:customStyle="1" w:styleId="af6">
    <w:name w:val="Таблица. Абзац по центру"/>
    <w:next w:val="af7"/>
    <w:pPr>
      <w:jc w:val="center"/>
    </w:pPr>
    <w:rPr>
      <w:sz w:val="28"/>
    </w:rPr>
  </w:style>
  <w:style w:type="paragraph" w:customStyle="1" w:styleId="af8">
    <w:name w:val="Формула_ПЗ"/>
    <w:aliases w:val="обозначения"/>
    <w:basedOn w:val="a9"/>
    <w:semiHidden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79203E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7">
    <w:name w:val="Таблица. Абзац без отступа"/>
    <w:basedOn w:val="a9"/>
    <w:next w:val="a9"/>
    <w:pPr>
      <w:ind w:firstLine="0"/>
    </w:pPr>
  </w:style>
  <w:style w:type="paragraph" w:customStyle="1" w:styleId="af9">
    <w:name w:val="Название таблицы"/>
    <w:basedOn w:val="a5"/>
    <w:rsid w:val="0079203E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79203E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a">
    <w:name w:val="page number"/>
    <w:basedOn w:val="a6"/>
    <w:semiHidden/>
    <w:rsid w:val="007A7C19"/>
  </w:style>
  <w:style w:type="paragraph" w:customStyle="1" w:styleId="afb">
    <w:name w:val="Подписи"/>
    <w:semiHidden/>
    <w:rPr>
      <w:rFonts w:ascii="Arial" w:hAnsi="Arial"/>
      <w:noProof/>
      <w:sz w:val="18"/>
    </w:rPr>
  </w:style>
  <w:style w:type="paragraph" w:customStyle="1" w:styleId="afc">
    <w:name w:val="Абзац без отступа"/>
    <w:basedOn w:val="a5"/>
    <w:next w:val="a5"/>
    <w:rsid w:val="0079203E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79203E"/>
    <w:pPr>
      <w:numPr>
        <w:numId w:val="7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paragraph" w:customStyle="1" w:styleId="a3">
    <w:name w:val="Название табл."/>
    <w:basedOn w:val="a5"/>
    <w:next w:val="a5"/>
    <w:rsid w:val="007A7C19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table" w:styleId="afd">
    <w:name w:val="Table Grid"/>
    <w:basedOn w:val="a7"/>
    <w:rsid w:val="00D31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6"/>
    <w:uiPriority w:val="99"/>
    <w:semiHidden/>
    <w:unhideWhenUsed/>
    <w:rsid w:val="00565EE7"/>
    <w:rPr>
      <w:color w:val="605E5C"/>
      <w:shd w:val="clear" w:color="auto" w:fill="E1DFDD"/>
    </w:rPr>
  </w:style>
  <w:style w:type="paragraph" w:styleId="aff">
    <w:name w:val="TOC Heading"/>
    <w:basedOn w:val="1"/>
    <w:next w:val="a5"/>
    <w:uiPriority w:val="39"/>
    <w:unhideWhenUsed/>
    <w:qFormat/>
    <w:rsid w:val="0054002E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0">
    <w:name w:val="Заголовок 1 Знак"/>
    <w:basedOn w:val="a6"/>
    <w:link w:val="1"/>
    <w:rsid w:val="00E327D5"/>
    <w:rPr>
      <w:rFonts w:cs="Arial"/>
      <w:b/>
      <w:bCs/>
      <w:kern w:val="32"/>
      <w:sz w:val="28"/>
      <w:szCs w:val="28"/>
    </w:rPr>
  </w:style>
  <w:style w:type="paragraph" w:styleId="aff0">
    <w:name w:val="List Paragraph"/>
    <w:basedOn w:val="a5"/>
    <w:uiPriority w:val="34"/>
    <w:qFormat/>
    <w:rsid w:val="007D13C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6"/>
    <w:link w:val="2"/>
    <w:rsid w:val="00A61437"/>
    <w:rPr>
      <w:rFonts w:cs="Arial"/>
      <w:b/>
      <w:bCs/>
      <w:iCs/>
      <w:sz w:val="28"/>
      <w:szCs w:val="28"/>
    </w:rPr>
  </w:style>
  <w:style w:type="paragraph" w:customStyle="1" w:styleId="style17">
    <w:name w:val="style17"/>
    <w:basedOn w:val="a5"/>
    <w:uiPriority w:val="99"/>
    <w:qFormat/>
    <w:rsid w:val="0078685F"/>
    <w:pPr>
      <w:spacing w:before="100" w:beforeAutospacing="1" w:after="100" w:afterAutospacing="1"/>
    </w:pPr>
  </w:style>
  <w:style w:type="paragraph" w:styleId="HTML">
    <w:name w:val="HTML Preformatted"/>
    <w:basedOn w:val="a5"/>
    <w:link w:val="HTML0"/>
    <w:uiPriority w:val="99"/>
    <w:unhideWhenUsed/>
    <w:rsid w:val="00054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054572"/>
    <w:rPr>
      <w:rFonts w:ascii="Courier New" w:hAnsi="Courier New" w:cs="Courier New"/>
    </w:rPr>
  </w:style>
  <w:style w:type="character" w:styleId="aff1">
    <w:name w:val="Placeholder Text"/>
    <w:basedOn w:val="a6"/>
    <w:uiPriority w:val="99"/>
    <w:semiHidden/>
    <w:rsid w:val="002E09AA"/>
    <w:rPr>
      <w:color w:val="808080"/>
    </w:rPr>
  </w:style>
  <w:style w:type="character" w:customStyle="1" w:styleId="katex-mathml">
    <w:name w:val="katex-mathml"/>
    <w:basedOn w:val="a6"/>
    <w:rsid w:val="002136CA"/>
  </w:style>
  <w:style w:type="character" w:customStyle="1" w:styleId="mord">
    <w:name w:val="mord"/>
    <w:basedOn w:val="a6"/>
    <w:rsid w:val="002136CA"/>
  </w:style>
  <w:style w:type="character" w:customStyle="1" w:styleId="mrel">
    <w:name w:val="mrel"/>
    <w:basedOn w:val="a6"/>
    <w:rsid w:val="002136CA"/>
  </w:style>
  <w:style w:type="character" w:customStyle="1" w:styleId="mopen">
    <w:name w:val="mopen"/>
    <w:basedOn w:val="a6"/>
    <w:rsid w:val="002136CA"/>
  </w:style>
  <w:style w:type="character" w:customStyle="1" w:styleId="mclose">
    <w:name w:val="mclose"/>
    <w:basedOn w:val="a6"/>
    <w:rsid w:val="0021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546~1\AppData\Local\Temp\Rar$DIa6804.16344\report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0DBF-E409-41FA-A66E-86D37473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1501</TotalTime>
  <Pages>12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Айгуль</dc:creator>
  <cp:keywords/>
  <dc:description/>
  <cp:lastModifiedBy>Айгуль Халитова</cp:lastModifiedBy>
  <cp:revision>33</cp:revision>
  <cp:lastPrinted>2007-04-19T07:20:00Z</cp:lastPrinted>
  <dcterms:created xsi:type="dcterms:W3CDTF">2023-03-06T06:18:00Z</dcterms:created>
  <dcterms:modified xsi:type="dcterms:W3CDTF">2024-12-06T08:50:00Z</dcterms:modified>
</cp:coreProperties>
</file>
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0E43F1" w14:textId="77777777" w:rsidR="00412E62" w:rsidRPr="009A64A4" w:rsidRDefault="00565652" w:rsidP="00412E62">
      <w:pPr>
        <w:pStyle w:val="af4"/>
        <w:rPr>
          <w:b/>
          <w:szCs w:val="28"/>
        </w:rPr>
      </w:pPr>
      <w:r w:rsidRPr="009A64A4">
        <w:rPr>
          <w:b/>
          <w:szCs w:val="28"/>
        </w:rPr>
        <w:t>ФГБ</w:t>
      </w:r>
      <w:r w:rsidR="00412E62" w:rsidRPr="009A64A4">
        <w:rPr>
          <w:b/>
          <w:szCs w:val="28"/>
        </w:rPr>
        <w:t>ОУ</w:t>
      </w:r>
      <w:r w:rsidR="005C1D67" w:rsidRPr="009A64A4">
        <w:rPr>
          <w:b/>
          <w:szCs w:val="28"/>
        </w:rPr>
        <w:t xml:space="preserve"> </w:t>
      </w:r>
      <w:r w:rsidR="00412E62" w:rsidRPr="009A64A4">
        <w:rPr>
          <w:b/>
          <w:szCs w:val="28"/>
        </w:rPr>
        <w:t>ВО</w:t>
      </w:r>
    </w:p>
    <w:p w14:paraId="11515A88" w14:textId="77777777" w:rsidR="00412E62" w:rsidRPr="009A64A4" w:rsidRDefault="00412E62" w:rsidP="00412E62">
      <w:pPr>
        <w:pStyle w:val="af4"/>
        <w:rPr>
          <w:b/>
          <w:szCs w:val="28"/>
        </w:rPr>
      </w:pPr>
      <w:r w:rsidRPr="009A64A4">
        <w:rPr>
          <w:b/>
          <w:szCs w:val="28"/>
        </w:rPr>
        <w:t>Уфимский государственный авиационный технический университет</w:t>
      </w:r>
    </w:p>
    <w:p w14:paraId="790ACF1F" w14:textId="77777777" w:rsidR="00412E62" w:rsidRPr="009A64A4" w:rsidRDefault="00412E62" w:rsidP="00BA4779">
      <w:pPr>
        <w:pStyle w:val="af4"/>
        <w:rPr>
          <w:b/>
          <w:szCs w:val="28"/>
        </w:rPr>
      </w:pPr>
      <w:r w:rsidRPr="009A64A4">
        <w:rPr>
          <w:b/>
          <w:szCs w:val="28"/>
        </w:rPr>
        <w:t>Кафедра Информатики</w:t>
      </w:r>
    </w:p>
    <w:p w14:paraId="2EB8CF8D" w14:textId="77777777" w:rsidR="00412E62" w:rsidRPr="009A64A4" w:rsidRDefault="00412E62" w:rsidP="00412E62">
      <w:pPr>
        <w:rPr>
          <w:sz w:val="28"/>
          <w:szCs w:val="28"/>
        </w:rPr>
      </w:pPr>
    </w:p>
    <w:p w14:paraId="02FF0E4C" w14:textId="77777777" w:rsidR="00412E62" w:rsidRPr="009A64A4" w:rsidRDefault="00412E62" w:rsidP="00412E62">
      <w:pPr>
        <w:rPr>
          <w:sz w:val="28"/>
          <w:szCs w:val="28"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6"/>
        <w:gridCol w:w="365"/>
        <w:gridCol w:w="363"/>
        <w:gridCol w:w="363"/>
        <w:gridCol w:w="363"/>
        <w:gridCol w:w="363"/>
        <w:gridCol w:w="363"/>
        <w:gridCol w:w="363"/>
        <w:gridCol w:w="363"/>
        <w:gridCol w:w="363"/>
        <w:gridCol w:w="496"/>
        <w:gridCol w:w="496"/>
        <w:gridCol w:w="496"/>
      </w:tblGrid>
      <w:tr w:rsidR="00412E62" w:rsidRPr="009A64A4" w14:paraId="497C98C9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D42452" w14:textId="77777777" w:rsidR="00412E62" w:rsidRPr="009A64A4" w:rsidRDefault="00412E62" w:rsidP="00412E62">
            <w:pPr>
              <w:jc w:val="right"/>
              <w:rPr>
                <w:sz w:val="28"/>
                <w:szCs w:val="28"/>
              </w:rPr>
            </w:pPr>
            <w:r w:rsidRPr="009A64A4">
              <w:rPr>
                <w:sz w:val="28"/>
                <w:szCs w:val="28"/>
              </w:rPr>
              <w:t>100</w:t>
            </w:r>
          </w:p>
        </w:tc>
        <w:tc>
          <w:tcPr>
            <w:tcW w:w="365" w:type="dxa"/>
            <w:tcBorders>
              <w:top w:val="nil"/>
              <w:left w:val="nil"/>
            </w:tcBorders>
          </w:tcPr>
          <w:p w14:paraId="1E8225CD" w14:textId="77777777" w:rsidR="00412E62" w:rsidRPr="009A64A4" w:rsidRDefault="00412E62" w:rsidP="00412E62">
            <w:pPr>
              <w:rPr>
                <w:sz w:val="28"/>
                <w:szCs w:val="28"/>
              </w:rPr>
            </w:pPr>
            <w:r w:rsidRPr="009A64A4">
              <w:rPr>
                <w:sz w:val="28"/>
                <w:szCs w:val="28"/>
              </w:rPr>
              <w:t>1</w:t>
            </w:r>
          </w:p>
        </w:tc>
        <w:tc>
          <w:tcPr>
            <w:tcW w:w="363" w:type="dxa"/>
            <w:tcBorders>
              <w:top w:val="nil"/>
            </w:tcBorders>
          </w:tcPr>
          <w:p w14:paraId="01F0E2F2" w14:textId="77777777" w:rsidR="00412E62" w:rsidRPr="009A64A4" w:rsidRDefault="00412E62" w:rsidP="00412E62">
            <w:pPr>
              <w:rPr>
                <w:sz w:val="28"/>
                <w:szCs w:val="28"/>
              </w:rPr>
            </w:pPr>
            <w:r w:rsidRPr="009A64A4">
              <w:rPr>
                <w:sz w:val="28"/>
                <w:szCs w:val="28"/>
              </w:rPr>
              <w:t>2</w:t>
            </w:r>
          </w:p>
        </w:tc>
        <w:tc>
          <w:tcPr>
            <w:tcW w:w="363" w:type="dxa"/>
            <w:tcBorders>
              <w:top w:val="nil"/>
            </w:tcBorders>
          </w:tcPr>
          <w:p w14:paraId="113F1D9B" w14:textId="77777777" w:rsidR="00412E62" w:rsidRPr="009A64A4" w:rsidRDefault="00412E62" w:rsidP="00412E62">
            <w:pPr>
              <w:rPr>
                <w:sz w:val="28"/>
                <w:szCs w:val="28"/>
              </w:rPr>
            </w:pPr>
            <w:r w:rsidRPr="009A64A4">
              <w:rPr>
                <w:sz w:val="28"/>
                <w:szCs w:val="28"/>
              </w:rPr>
              <w:t>3</w:t>
            </w:r>
          </w:p>
        </w:tc>
        <w:tc>
          <w:tcPr>
            <w:tcW w:w="363" w:type="dxa"/>
            <w:tcBorders>
              <w:top w:val="nil"/>
            </w:tcBorders>
          </w:tcPr>
          <w:p w14:paraId="3D5F85EC" w14:textId="77777777" w:rsidR="00412E62" w:rsidRPr="009A64A4" w:rsidRDefault="00412E62" w:rsidP="00412E62">
            <w:pPr>
              <w:rPr>
                <w:sz w:val="28"/>
                <w:szCs w:val="28"/>
              </w:rPr>
            </w:pPr>
            <w:r w:rsidRPr="009A64A4">
              <w:rPr>
                <w:sz w:val="28"/>
                <w:szCs w:val="28"/>
              </w:rPr>
              <w:t>4</w:t>
            </w:r>
          </w:p>
        </w:tc>
        <w:tc>
          <w:tcPr>
            <w:tcW w:w="363" w:type="dxa"/>
            <w:tcBorders>
              <w:top w:val="nil"/>
            </w:tcBorders>
          </w:tcPr>
          <w:p w14:paraId="14A18B93" w14:textId="77777777" w:rsidR="00412E62" w:rsidRPr="009A64A4" w:rsidRDefault="00412E62" w:rsidP="00412E62">
            <w:pPr>
              <w:rPr>
                <w:sz w:val="28"/>
                <w:szCs w:val="28"/>
              </w:rPr>
            </w:pPr>
            <w:r w:rsidRPr="009A64A4">
              <w:rPr>
                <w:sz w:val="28"/>
                <w:szCs w:val="28"/>
              </w:rPr>
              <w:t>5</w:t>
            </w:r>
          </w:p>
        </w:tc>
        <w:tc>
          <w:tcPr>
            <w:tcW w:w="363" w:type="dxa"/>
            <w:tcBorders>
              <w:top w:val="nil"/>
            </w:tcBorders>
          </w:tcPr>
          <w:p w14:paraId="14743BE7" w14:textId="77777777" w:rsidR="00412E62" w:rsidRPr="009A64A4" w:rsidRDefault="00412E62" w:rsidP="00412E62">
            <w:pPr>
              <w:rPr>
                <w:sz w:val="28"/>
                <w:szCs w:val="28"/>
              </w:rPr>
            </w:pPr>
            <w:r w:rsidRPr="009A64A4">
              <w:rPr>
                <w:sz w:val="28"/>
                <w:szCs w:val="28"/>
              </w:rPr>
              <w:t>6</w:t>
            </w:r>
          </w:p>
        </w:tc>
        <w:tc>
          <w:tcPr>
            <w:tcW w:w="363" w:type="dxa"/>
            <w:tcBorders>
              <w:top w:val="nil"/>
            </w:tcBorders>
          </w:tcPr>
          <w:p w14:paraId="4A2ADAEB" w14:textId="77777777" w:rsidR="00412E62" w:rsidRPr="009A64A4" w:rsidRDefault="00412E62" w:rsidP="00412E62">
            <w:pPr>
              <w:rPr>
                <w:sz w:val="28"/>
                <w:szCs w:val="28"/>
              </w:rPr>
            </w:pPr>
            <w:r w:rsidRPr="009A64A4">
              <w:rPr>
                <w:sz w:val="28"/>
                <w:szCs w:val="28"/>
              </w:rPr>
              <w:t>7</w:t>
            </w:r>
          </w:p>
        </w:tc>
        <w:tc>
          <w:tcPr>
            <w:tcW w:w="363" w:type="dxa"/>
            <w:tcBorders>
              <w:top w:val="nil"/>
            </w:tcBorders>
          </w:tcPr>
          <w:p w14:paraId="691D4694" w14:textId="77777777" w:rsidR="00412E62" w:rsidRPr="009A64A4" w:rsidRDefault="00412E62" w:rsidP="00412E62">
            <w:pPr>
              <w:rPr>
                <w:sz w:val="28"/>
                <w:szCs w:val="28"/>
              </w:rPr>
            </w:pPr>
            <w:r w:rsidRPr="009A64A4">
              <w:rPr>
                <w:sz w:val="28"/>
                <w:szCs w:val="28"/>
              </w:rPr>
              <w:t>8</w:t>
            </w:r>
          </w:p>
        </w:tc>
        <w:tc>
          <w:tcPr>
            <w:tcW w:w="363" w:type="dxa"/>
            <w:tcBorders>
              <w:top w:val="nil"/>
            </w:tcBorders>
          </w:tcPr>
          <w:p w14:paraId="23299A79" w14:textId="77777777" w:rsidR="00412E62" w:rsidRPr="009A64A4" w:rsidRDefault="00412E62" w:rsidP="00412E62">
            <w:pPr>
              <w:rPr>
                <w:sz w:val="28"/>
                <w:szCs w:val="28"/>
              </w:rPr>
            </w:pPr>
            <w:r w:rsidRPr="009A64A4">
              <w:rPr>
                <w:sz w:val="28"/>
                <w:szCs w:val="28"/>
              </w:rPr>
              <w:t>9</w:t>
            </w:r>
          </w:p>
        </w:tc>
        <w:tc>
          <w:tcPr>
            <w:tcW w:w="363" w:type="dxa"/>
            <w:tcBorders>
              <w:top w:val="nil"/>
            </w:tcBorders>
          </w:tcPr>
          <w:p w14:paraId="0E17CD5B" w14:textId="77777777" w:rsidR="00412E62" w:rsidRPr="009A64A4" w:rsidRDefault="00412E62" w:rsidP="00412E62">
            <w:pPr>
              <w:rPr>
                <w:sz w:val="28"/>
                <w:szCs w:val="28"/>
              </w:rPr>
            </w:pPr>
            <w:r w:rsidRPr="009A64A4">
              <w:rPr>
                <w:sz w:val="28"/>
                <w:szCs w:val="28"/>
              </w:rPr>
              <w:t>10</w:t>
            </w:r>
          </w:p>
        </w:tc>
        <w:tc>
          <w:tcPr>
            <w:tcW w:w="363" w:type="dxa"/>
            <w:tcBorders>
              <w:top w:val="nil"/>
            </w:tcBorders>
          </w:tcPr>
          <w:p w14:paraId="422DD4C8" w14:textId="77777777" w:rsidR="00412E62" w:rsidRPr="009A64A4" w:rsidRDefault="00412E62" w:rsidP="00412E62">
            <w:pPr>
              <w:rPr>
                <w:sz w:val="28"/>
                <w:szCs w:val="28"/>
              </w:rPr>
            </w:pPr>
            <w:r w:rsidRPr="009A64A4">
              <w:rPr>
                <w:sz w:val="28"/>
                <w:szCs w:val="28"/>
              </w:rPr>
              <w:t>11</w:t>
            </w:r>
          </w:p>
        </w:tc>
        <w:tc>
          <w:tcPr>
            <w:tcW w:w="363" w:type="dxa"/>
            <w:tcBorders>
              <w:top w:val="nil"/>
            </w:tcBorders>
          </w:tcPr>
          <w:p w14:paraId="7348C363" w14:textId="77777777" w:rsidR="00412E62" w:rsidRPr="009A64A4" w:rsidRDefault="00412E62" w:rsidP="00412E62">
            <w:pPr>
              <w:rPr>
                <w:sz w:val="28"/>
                <w:szCs w:val="28"/>
              </w:rPr>
            </w:pPr>
            <w:r w:rsidRPr="009A64A4">
              <w:rPr>
                <w:sz w:val="28"/>
                <w:szCs w:val="28"/>
              </w:rPr>
              <w:t>12</w:t>
            </w:r>
          </w:p>
        </w:tc>
      </w:tr>
      <w:tr w:rsidR="00412E62" w:rsidRPr="009A64A4" w14:paraId="078C7A75" w14:textId="77777777">
        <w:trPr>
          <w:trHeight w:hRule="exact" w:val="363"/>
          <w:jc w:val="right"/>
        </w:trPr>
        <w:tc>
          <w:tcPr>
            <w:tcW w:w="7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4BFE3F8B" w14:textId="77777777" w:rsidR="00412E62" w:rsidRPr="009A64A4" w:rsidRDefault="00412E62" w:rsidP="00412E62">
            <w:pPr>
              <w:jc w:val="right"/>
              <w:rPr>
                <w:sz w:val="28"/>
                <w:szCs w:val="28"/>
              </w:rPr>
            </w:pPr>
            <w:r w:rsidRPr="009A64A4">
              <w:rPr>
                <w:sz w:val="28"/>
                <w:szCs w:val="28"/>
              </w:rPr>
              <w:t>90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73D8A03E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5888682D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041177B8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2D2A7A81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51AA643B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10D3FC36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2F7F4FC0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42235211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60101D6E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6545FB32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48C29F21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6D5F9964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</w:tr>
      <w:tr w:rsidR="00412E62" w:rsidRPr="009A64A4" w14:paraId="12BC4568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34287FD" w14:textId="77777777" w:rsidR="00412E62" w:rsidRPr="009A64A4" w:rsidRDefault="00412E62" w:rsidP="00412E62">
            <w:pPr>
              <w:jc w:val="right"/>
              <w:rPr>
                <w:sz w:val="28"/>
                <w:szCs w:val="28"/>
              </w:rPr>
            </w:pPr>
            <w:r w:rsidRPr="009A64A4">
              <w:rPr>
                <w:sz w:val="28"/>
                <w:szCs w:val="28"/>
              </w:rPr>
              <w:t>80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1A67B234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172C3EB3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176E0949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7366E818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4DE2D1DC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1199C98E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53D5FDE3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5379DB3C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04DC6A9C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16F2A609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75D8660E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09D02F89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</w:tr>
      <w:tr w:rsidR="00412E62" w:rsidRPr="009A64A4" w14:paraId="50E798DE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BBF67D1" w14:textId="77777777" w:rsidR="00412E62" w:rsidRPr="009A64A4" w:rsidRDefault="00412E62" w:rsidP="00412E62">
            <w:pPr>
              <w:jc w:val="right"/>
              <w:rPr>
                <w:sz w:val="28"/>
                <w:szCs w:val="28"/>
              </w:rPr>
            </w:pPr>
            <w:r w:rsidRPr="009A64A4">
              <w:rPr>
                <w:sz w:val="28"/>
                <w:szCs w:val="28"/>
              </w:rPr>
              <w:t>70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58FEB03D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3DBC02E8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70C84396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4DD5D25E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1EF44A2D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1CCE54A6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329235E7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2E2AB157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36E228F4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1D49E405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36BD6351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1A97E98D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</w:tr>
      <w:tr w:rsidR="00412E62" w:rsidRPr="009A64A4" w14:paraId="273C187F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FE063E6" w14:textId="77777777" w:rsidR="00412E62" w:rsidRPr="009A64A4" w:rsidRDefault="00412E62" w:rsidP="00412E62">
            <w:pPr>
              <w:jc w:val="right"/>
              <w:rPr>
                <w:sz w:val="28"/>
                <w:szCs w:val="28"/>
              </w:rPr>
            </w:pPr>
            <w:r w:rsidRPr="009A64A4">
              <w:rPr>
                <w:sz w:val="28"/>
                <w:szCs w:val="28"/>
              </w:rPr>
              <w:t>60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3E6553EF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5051C872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6C83A856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11DDCCCD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05069B22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697A25D7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0E0A95AE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471CEF41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3C136F8C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50AB2D05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51EAE684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3B9A3DA8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</w:tr>
      <w:tr w:rsidR="00412E62" w:rsidRPr="009A64A4" w14:paraId="20E471AB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7847808" w14:textId="77777777" w:rsidR="00412E62" w:rsidRPr="009A64A4" w:rsidRDefault="00412E62" w:rsidP="00412E62">
            <w:pPr>
              <w:jc w:val="right"/>
              <w:rPr>
                <w:sz w:val="28"/>
                <w:szCs w:val="28"/>
              </w:rPr>
            </w:pPr>
            <w:r w:rsidRPr="009A64A4">
              <w:rPr>
                <w:sz w:val="28"/>
                <w:szCs w:val="28"/>
              </w:rPr>
              <w:t>50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3FFDB814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038BA3B2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1F13A1A2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4F2C7FA5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7929B4D4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500B2BB1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5797F6BF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7BE1E83B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24972063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54C240AB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3B37BDA2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6472BDB3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</w:tr>
      <w:tr w:rsidR="00412E62" w:rsidRPr="009A64A4" w14:paraId="7876535B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6E96756" w14:textId="77777777" w:rsidR="00412E62" w:rsidRPr="009A64A4" w:rsidRDefault="00412E62" w:rsidP="00412E62">
            <w:pPr>
              <w:jc w:val="right"/>
              <w:rPr>
                <w:sz w:val="28"/>
                <w:szCs w:val="28"/>
              </w:rPr>
            </w:pPr>
            <w:r w:rsidRPr="009A64A4">
              <w:rPr>
                <w:sz w:val="28"/>
                <w:szCs w:val="28"/>
              </w:rPr>
              <w:t>40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732E539D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534A9429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6F22D8E9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26E851B1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3992AE45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4B346508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3414C730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1C2A49C4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1D5CA911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06CEA1E2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40251120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690ED10A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</w:tr>
      <w:tr w:rsidR="00412E62" w:rsidRPr="009A64A4" w14:paraId="0118ADB6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E68CB62" w14:textId="77777777" w:rsidR="00412E62" w:rsidRPr="009A64A4" w:rsidRDefault="00412E62" w:rsidP="00412E62">
            <w:pPr>
              <w:jc w:val="right"/>
              <w:rPr>
                <w:sz w:val="28"/>
                <w:szCs w:val="28"/>
              </w:rPr>
            </w:pPr>
            <w:r w:rsidRPr="009A64A4">
              <w:rPr>
                <w:sz w:val="28"/>
                <w:szCs w:val="28"/>
              </w:rPr>
              <w:t>30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454F5C39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1091C6A9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437EED9A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776E0D3A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53FE5392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5ED8D849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3FEE56F7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358B1188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332C530B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467A8F28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66D2DA47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420CD373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</w:tr>
      <w:tr w:rsidR="00412E62" w:rsidRPr="009A64A4" w14:paraId="5E75B5F1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ACCC4CF" w14:textId="77777777" w:rsidR="00412E62" w:rsidRPr="009A64A4" w:rsidRDefault="00412E62" w:rsidP="00412E62">
            <w:pPr>
              <w:jc w:val="right"/>
              <w:rPr>
                <w:sz w:val="28"/>
                <w:szCs w:val="28"/>
              </w:rPr>
            </w:pPr>
            <w:r w:rsidRPr="009A64A4">
              <w:rPr>
                <w:sz w:val="28"/>
                <w:szCs w:val="28"/>
              </w:rPr>
              <w:t>20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0CA6FAB1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7CEC0DD5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06DBAF6A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34E51727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53B5FBFF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079154C2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6D6D5843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16DFEE9D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27D1C2A5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352503F7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6815F445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2D48D73B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</w:tr>
      <w:tr w:rsidR="00412E62" w:rsidRPr="009A64A4" w14:paraId="272AD6FB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4D1D1A4" w14:textId="77777777" w:rsidR="00412E62" w:rsidRPr="009A64A4" w:rsidRDefault="00412E62" w:rsidP="00412E62">
            <w:pPr>
              <w:jc w:val="right"/>
              <w:rPr>
                <w:sz w:val="28"/>
                <w:szCs w:val="28"/>
              </w:rPr>
            </w:pPr>
            <w:r w:rsidRPr="009A64A4">
              <w:rPr>
                <w:sz w:val="28"/>
                <w:szCs w:val="28"/>
              </w:rPr>
              <w:t>10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60645A6A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04ED8C8C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283589E3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28F797B1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3D832D0E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6C643E10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5CADCCB2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12929D43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1DA7C997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48ED6CD0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577441ED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2211FD30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</w:tr>
      <w:tr w:rsidR="00412E62" w:rsidRPr="009A64A4" w14:paraId="675BE88B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1862C08" w14:textId="77777777" w:rsidR="00412E62" w:rsidRPr="009A64A4" w:rsidRDefault="00412E62" w:rsidP="00412E62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365" w:type="dxa"/>
            <w:tcBorders>
              <w:left w:val="single" w:sz="4" w:space="0" w:color="auto"/>
              <w:bottom w:val="nil"/>
            </w:tcBorders>
          </w:tcPr>
          <w:p w14:paraId="03540860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49D1F9B4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17655C64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26962552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69228F15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6DD7FFBA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127A8061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009BBBD2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71810BB4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7EAADCDE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7BE82C5A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14FA74B4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</w:tr>
    </w:tbl>
    <w:p w14:paraId="4BF4FD74" w14:textId="77777777" w:rsidR="00412E62" w:rsidRPr="009A64A4" w:rsidRDefault="00412E62" w:rsidP="00412E62">
      <w:pPr>
        <w:rPr>
          <w:sz w:val="28"/>
          <w:szCs w:val="28"/>
        </w:rPr>
      </w:pPr>
    </w:p>
    <w:p w14:paraId="174B230A" w14:textId="77777777" w:rsidR="00D318C1" w:rsidRPr="009A64A4" w:rsidRDefault="00412E62" w:rsidP="00D318C1">
      <w:pPr>
        <w:tabs>
          <w:tab w:val="center" w:pos="1080"/>
          <w:tab w:val="center" w:pos="4680"/>
          <w:tab w:val="center" w:pos="8460"/>
        </w:tabs>
        <w:rPr>
          <w:sz w:val="28"/>
          <w:szCs w:val="28"/>
          <w:u w:val="single"/>
        </w:rPr>
      </w:pPr>
      <w:r w:rsidRPr="009A64A4">
        <w:rPr>
          <w:sz w:val="28"/>
          <w:szCs w:val="28"/>
        </w:rPr>
        <w:tab/>
      </w:r>
    </w:p>
    <w:p w14:paraId="7AF86A6A" w14:textId="47F1FEFE" w:rsidR="00412E62" w:rsidRPr="009A64A4" w:rsidRDefault="00412E62" w:rsidP="00412E62">
      <w:pPr>
        <w:rPr>
          <w:sz w:val="28"/>
          <w:szCs w:val="28"/>
        </w:rPr>
      </w:pPr>
    </w:p>
    <w:p w14:paraId="32D29A35" w14:textId="77777777" w:rsidR="009A64A4" w:rsidRPr="009A64A4" w:rsidRDefault="009A64A4" w:rsidP="009A64A4">
      <w:pPr>
        <w:jc w:val="center"/>
        <w:rPr>
          <w:b/>
          <w:sz w:val="28"/>
          <w:szCs w:val="28"/>
        </w:rPr>
      </w:pPr>
      <w:r w:rsidRPr="009A64A4">
        <w:rPr>
          <w:b/>
          <w:sz w:val="28"/>
          <w:szCs w:val="28"/>
        </w:rPr>
        <w:t xml:space="preserve">Дисциплина: </w:t>
      </w:r>
      <w:r w:rsidRPr="009A64A4">
        <w:rPr>
          <w:sz w:val="28"/>
          <w:szCs w:val="28"/>
        </w:rPr>
        <w:t>Численные методы</w:t>
      </w:r>
    </w:p>
    <w:p w14:paraId="5472BCA4" w14:textId="77777777" w:rsidR="009A64A4" w:rsidRPr="009A64A4" w:rsidRDefault="009A64A4" w:rsidP="009A64A4">
      <w:pPr>
        <w:jc w:val="center"/>
        <w:rPr>
          <w:b/>
          <w:sz w:val="28"/>
          <w:szCs w:val="28"/>
        </w:rPr>
      </w:pPr>
    </w:p>
    <w:p w14:paraId="50BBD42A" w14:textId="77777777" w:rsidR="009A64A4" w:rsidRPr="009A64A4" w:rsidRDefault="009A64A4" w:rsidP="009A64A4">
      <w:pPr>
        <w:jc w:val="center"/>
        <w:rPr>
          <w:b/>
          <w:sz w:val="28"/>
          <w:szCs w:val="28"/>
        </w:rPr>
      </w:pPr>
    </w:p>
    <w:p w14:paraId="50C7415F" w14:textId="77777777" w:rsidR="009A64A4" w:rsidRPr="009A64A4" w:rsidRDefault="009A64A4" w:rsidP="009A64A4">
      <w:pPr>
        <w:jc w:val="center"/>
        <w:rPr>
          <w:b/>
          <w:sz w:val="28"/>
          <w:szCs w:val="28"/>
        </w:rPr>
      </w:pPr>
    </w:p>
    <w:p w14:paraId="0723CBDB" w14:textId="77777777" w:rsidR="009A64A4" w:rsidRPr="009A64A4" w:rsidRDefault="009A64A4" w:rsidP="009A64A4">
      <w:pPr>
        <w:jc w:val="center"/>
        <w:rPr>
          <w:b/>
          <w:sz w:val="28"/>
          <w:szCs w:val="28"/>
        </w:rPr>
      </w:pPr>
    </w:p>
    <w:p w14:paraId="03504B15" w14:textId="3AA7DC09" w:rsidR="009A64A4" w:rsidRPr="009A64A4" w:rsidRDefault="009A64A4" w:rsidP="009A64A4">
      <w:pPr>
        <w:jc w:val="center"/>
        <w:rPr>
          <w:b/>
          <w:sz w:val="28"/>
          <w:szCs w:val="28"/>
        </w:rPr>
      </w:pPr>
      <w:r w:rsidRPr="009A64A4">
        <w:rPr>
          <w:b/>
          <w:sz w:val="28"/>
          <w:szCs w:val="28"/>
        </w:rPr>
        <w:t xml:space="preserve">Отчет по лабораторной работе № </w:t>
      </w:r>
      <w:r w:rsidR="00C70526">
        <w:rPr>
          <w:b/>
          <w:sz w:val="28"/>
          <w:szCs w:val="28"/>
        </w:rPr>
        <w:t>3</w:t>
      </w:r>
    </w:p>
    <w:p w14:paraId="3A5D12C9" w14:textId="77777777" w:rsidR="009A64A4" w:rsidRPr="009A64A4" w:rsidRDefault="009A64A4" w:rsidP="009A64A4">
      <w:pPr>
        <w:jc w:val="center"/>
        <w:rPr>
          <w:b/>
          <w:sz w:val="28"/>
          <w:szCs w:val="28"/>
        </w:rPr>
      </w:pPr>
    </w:p>
    <w:p w14:paraId="1FA67EAB" w14:textId="77777777" w:rsidR="009A64A4" w:rsidRPr="009A64A4" w:rsidRDefault="009A64A4" w:rsidP="009A64A4">
      <w:pPr>
        <w:jc w:val="center"/>
        <w:rPr>
          <w:b/>
          <w:sz w:val="28"/>
          <w:szCs w:val="28"/>
        </w:rPr>
      </w:pPr>
    </w:p>
    <w:p w14:paraId="515621D7" w14:textId="7212A7CF" w:rsidR="009A64A4" w:rsidRPr="009A64A4" w:rsidRDefault="009A64A4" w:rsidP="009A64A4">
      <w:pPr>
        <w:jc w:val="center"/>
        <w:rPr>
          <w:sz w:val="28"/>
          <w:szCs w:val="28"/>
        </w:rPr>
      </w:pPr>
      <w:r w:rsidRPr="009A64A4">
        <w:rPr>
          <w:b/>
          <w:sz w:val="28"/>
          <w:szCs w:val="28"/>
        </w:rPr>
        <w:t xml:space="preserve">Тема: </w:t>
      </w:r>
      <w:r w:rsidRPr="009A64A4">
        <w:rPr>
          <w:sz w:val="28"/>
          <w:szCs w:val="28"/>
        </w:rPr>
        <w:t>«</w:t>
      </w:r>
      <w:r w:rsidR="00CE5C87">
        <w:rPr>
          <w:sz w:val="28"/>
          <w:szCs w:val="28"/>
        </w:rPr>
        <w:t>П</w:t>
      </w:r>
      <w:r w:rsidR="00C70526" w:rsidRPr="00C70526">
        <w:rPr>
          <w:sz w:val="28"/>
          <w:szCs w:val="28"/>
        </w:rPr>
        <w:t>рямые методы решения систем линейных алгебраических уравнений</w:t>
      </w:r>
      <w:r w:rsidRPr="009A64A4">
        <w:rPr>
          <w:sz w:val="28"/>
          <w:szCs w:val="28"/>
        </w:rPr>
        <w:t>»</w:t>
      </w:r>
    </w:p>
    <w:p w14:paraId="29D0301D" w14:textId="60C0B9F7" w:rsidR="009A64A4" w:rsidRPr="009A64A4" w:rsidRDefault="009A64A4" w:rsidP="00412E62">
      <w:pPr>
        <w:rPr>
          <w:sz w:val="28"/>
          <w:szCs w:val="28"/>
        </w:rPr>
      </w:pPr>
    </w:p>
    <w:p w14:paraId="5CAB2E11" w14:textId="2E132D40" w:rsidR="009A64A4" w:rsidRPr="009A64A4" w:rsidRDefault="009A64A4" w:rsidP="00412E62">
      <w:pPr>
        <w:rPr>
          <w:sz w:val="28"/>
          <w:szCs w:val="28"/>
        </w:rPr>
      </w:pPr>
    </w:p>
    <w:p w14:paraId="30BBB962" w14:textId="77777777" w:rsidR="009A64A4" w:rsidRPr="009A64A4" w:rsidRDefault="009A64A4" w:rsidP="00412E62">
      <w:pPr>
        <w:rPr>
          <w:sz w:val="28"/>
          <w:szCs w:val="28"/>
        </w:rPr>
      </w:pPr>
    </w:p>
    <w:p w14:paraId="27176B15" w14:textId="77777777" w:rsidR="00412E62" w:rsidRPr="009A64A4" w:rsidRDefault="00412E62" w:rsidP="00412E62">
      <w:pPr>
        <w:rPr>
          <w:sz w:val="28"/>
          <w:szCs w:val="28"/>
        </w:rPr>
      </w:pPr>
    </w:p>
    <w:tbl>
      <w:tblPr>
        <w:tblW w:w="96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4"/>
        <w:gridCol w:w="1385"/>
        <w:gridCol w:w="276"/>
        <w:gridCol w:w="2620"/>
        <w:gridCol w:w="1666"/>
        <w:gridCol w:w="1377"/>
        <w:gridCol w:w="1356"/>
      </w:tblGrid>
      <w:tr w:rsidR="00412E62" w:rsidRPr="009A64A4" w14:paraId="234CD402" w14:textId="77777777">
        <w:trPr>
          <w:cantSplit/>
          <w:trHeight w:val="297"/>
          <w:jc w:val="center"/>
        </w:trPr>
        <w:tc>
          <w:tcPr>
            <w:tcW w:w="954" w:type="dxa"/>
            <w:vMerge w:val="restart"/>
            <w:tcBorders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873C0CC" w14:textId="77777777" w:rsidR="00412E62" w:rsidRPr="009A64A4" w:rsidRDefault="00412E62" w:rsidP="00412E62">
            <w:pPr>
              <w:rPr>
                <w:sz w:val="28"/>
                <w:szCs w:val="28"/>
              </w:rPr>
            </w:pPr>
            <w:r w:rsidRPr="009A64A4">
              <w:rPr>
                <w:sz w:val="28"/>
                <w:szCs w:val="28"/>
              </w:rPr>
              <w:t>Группа</w:t>
            </w:r>
          </w:p>
        </w:tc>
        <w:tc>
          <w:tcPr>
            <w:tcW w:w="13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BB8267B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2A90465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2620" w:type="dxa"/>
            <w:vMerge w:val="restart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91A43A6" w14:textId="77777777" w:rsidR="00412E62" w:rsidRPr="009A64A4" w:rsidRDefault="00412E62" w:rsidP="00412E62">
            <w:pPr>
              <w:jc w:val="center"/>
              <w:rPr>
                <w:sz w:val="28"/>
                <w:szCs w:val="28"/>
              </w:rPr>
            </w:pPr>
            <w:r w:rsidRPr="009A64A4">
              <w:rPr>
                <w:sz w:val="28"/>
                <w:szCs w:val="28"/>
              </w:rPr>
              <w:t xml:space="preserve">Фамилия </w:t>
            </w:r>
            <w:r w:rsidR="0079203E" w:rsidRPr="009A64A4">
              <w:rPr>
                <w:sz w:val="28"/>
                <w:szCs w:val="28"/>
              </w:rPr>
              <w:t>И</w:t>
            </w:r>
            <w:r w:rsidRPr="009A64A4">
              <w:rPr>
                <w:sz w:val="28"/>
                <w:szCs w:val="28"/>
              </w:rPr>
              <w:t>.</w:t>
            </w:r>
            <w:r w:rsidR="0079203E" w:rsidRPr="009A64A4">
              <w:rPr>
                <w:sz w:val="28"/>
                <w:szCs w:val="28"/>
              </w:rPr>
              <w:t xml:space="preserve"> О</w:t>
            </w:r>
            <w:r w:rsidRPr="009A64A4">
              <w:rPr>
                <w:sz w:val="28"/>
                <w:szCs w:val="28"/>
              </w:rPr>
              <w:t>.</w:t>
            </w:r>
          </w:p>
        </w:tc>
        <w:tc>
          <w:tcPr>
            <w:tcW w:w="1666" w:type="dxa"/>
            <w:vMerge w:val="restart"/>
            <w:tcMar>
              <w:left w:w="0" w:type="dxa"/>
              <w:right w:w="0" w:type="dxa"/>
            </w:tcMar>
            <w:vAlign w:val="center"/>
          </w:tcPr>
          <w:p w14:paraId="6FA2108B" w14:textId="77777777" w:rsidR="00412E62" w:rsidRPr="009A64A4" w:rsidRDefault="00412E62" w:rsidP="00412E62">
            <w:pPr>
              <w:jc w:val="center"/>
              <w:rPr>
                <w:sz w:val="28"/>
                <w:szCs w:val="28"/>
              </w:rPr>
            </w:pPr>
            <w:r w:rsidRPr="009A64A4">
              <w:rPr>
                <w:sz w:val="28"/>
                <w:szCs w:val="28"/>
              </w:rPr>
              <w:t>Подпись</w:t>
            </w:r>
          </w:p>
        </w:tc>
        <w:tc>
          <w:tcPr>
            <w:tcW w:w="1377" w:type="dxa"/>
            <w:vMerge w:val="restart"/>
            <w:tcMar>
              <w:left w:w="0" w:type="dxa"/>
              <w:right w:w="0" w:type="dxa"/>
            </w:tcMar>
            <w:vAlign w:val="center"/>
          </w:tcPr>
          <w:p w14:paraId="3761A227" w14:textId="77777777" w:rsidR="00412E62" w:rsidRPr="009A64A4" w:rsidRDefault="00412E62" w:rsidP="00412E62">
            <w:pPr>
              <w:jc w:val="center"/>
              <w:rPr>
                <w:sz w:val="28"/>
                <w:szCs w:val="28"/>
              </w:rPr>
            </w:pPr>
            <w:r w:rsidRPr="009A64A4">
              <w:rPr>
                <w:sz w:val="28"/>
                <w:szCs w:val="28"/>
              </w:rPr>
              <w:t>Дата</w:t>
            </w:r>
          </w:p>
        </w:tc>
        <w:tc>
          <w:tcPr>
            <w:tcW w:w="1356" w:type="dxa"/>
            <w:vMerge w:val="restart"/>
            <w:tcMar>
              <w:left w:w="0" w:type="dxa"/>
              <w:right w:w="0" w:type="dxa"/>
            </w:tcMar>
            <w:vAlign w:val="center"/>
          </w:tcPr>
          <w:p w14:paraId="37967D2C" w14:textId="77777777" w:rsidR="00412E62" w:rsidRPr="009A64A4" w:rsidRDefault="00412E62" w:rsidP="00412E62">
            <w:pPr>
              <w:jc w:val="center"/>
              <w:rPr>
                <w:sz w:val="28"/>
                <w:szCs w:val="28"/>
              </w:rPr>
            </w:pPr>
            <w:r w:rsidRPr="009A64A4">
              <w:rPr>
                <w:sz w:val="28"/>
                <w:szCs w:val="28"/>
              </w:rPr>
              <w:t>Оценка</w:t>
            </w:r>
          </w:p>
        </w:tc>
      </w:tr>
      <w:tr w:rsidR="00412E62" w:rsidRPr="009A64A4" w14:paraId="77F892E3" w14:textId="77777777">
        <w:trPr>
          <w:cantSplit/>
          <w:trHeight w:val="295"/>
          <w:jc w:val="center"/>
        </w:trPr>
        <w:tc>
          <w:tcPr>
            <w:tcW w:w="954" w:type="dxa"/>
            <w:vMerge/>
            <w:tcBorders>
              <w:left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56E0E18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A1F7F7D" w14:textId="00A62CAA" w:rsidR="00412E62" w:rsidRPr="009A64A4" w:rsidRDefault="000C4847" w:rsidP="00412E62">
            <w:pPr>
              <w:rPr>
                <w:sz w:val="28"/>
                <w:szCs w:val="28"/>
              </w:rPr>
            </w:pPr>
            <w:r w:rsidRPr="009A64A4">
              <w:rPr>
                <w:sz w:val="28"/>
                <w:szCs w:val="28"/>
              </w:rPr>
              <w:t>МКН-</w:t>
            </w:r>
            <w:r w:rsidR="009A64A4" w:rsidRPr="009A64A4">
              <w:rPr>
                <w:sz w:val="28"/>
                <w:szCs w:val="28"/>
              </w:rPr>
              <w:t>3</w:t>
            </w:r>
            <w:r w:rsidRPr="009A64A4">
              <w:rPr>
                <w:sz w:val="28"/>
                <w:szCs w:val="28"/>
              </w:rPr>
              <w:t>18Б</w:t>
            </w:r>
          </w:p>
        </w:tc>
        <w:tc>
          <w:tcPr>
            <w:tcW w:w="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56AD745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2620" w:type="dxa"/>
            <w:vMerge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ED14B76" w14:textId="77777777" w:rsidR="00412E62" w:rsidRPr="009A64A4" w:rsidRDefault="00412E62" w:rsidP="00412E6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66" w:type="dxa"/>
            <w:vMerge/>
            <w:tcMar>
              <w:left w:w="0" w:type="dxa"/>
              <w:right w:w="0" w:type="dxa"/>
            </w:tcMar>
            <w:vAlign w:val="center"/>
          </w:tcPr>
          <w:p w14:paraId="0E4895BB" w14:textId="77777777" w:rsidR="00412E62" w:rsidRPr="009A64A4" w:rsidRDefault="00412E62" w:rsidP="00412E6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77" w:type="dxa"/>
            <w:vMerge/>
            <w:tcMar>
              <w:left w:w="0" w:type="dxa"/>
              <w:right w:w="0" w:type="dxa"/>
            </w:tcMar>
            <w:vAlign w:val="center"/>
          </w:tcPr>
          <w:p w14:paraId="11A4F2B0" w14:textId="77777777" w:rsidR="00412E62" w:rsidRPr="009A64A4" w:rsidRDefault="00412E62" w:rsidP="00412E6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56" w:type="dxa"/>
            <w:vMerge/>
            <w:tcMar>
              <w:left w:w="0" w:type="dxa"/>
              <w:right w:w="0" w:type="dxa"/>
            </w:tcMar>
            <w:vAlign w:val="center"/>
          </w:tcPr>
          <w:p w14:paraId="7FFF15E9" w14:textId="77777777" w:rsidR="00412E62" w:rsidRPr="009A64A4" w:rsidRDefault="00412E62" w:rsidP="00412E62">
            <w:pPr>
              <w:jc w:val="center"/>
              <w:rPr>
                <w:sz w:val="28"/>
                <w:szCs w:val="28"/>
              </w:rPr>
            </w:pPr>
          </w:p>
        </w:tc>
      </w:tr>
      <w:tr w:rsidR="00412E62" w:rsidRPr="009A64A4" w14:paraId="3857EE2D" w14:textId="77777777">
        <w:trPr>
          <w:cantSplit/>
          <w:trHeight w:val="295"/>
          <w:jc w:val="center"/>
        </w:trPr>
        <w:tc>
          <w:tcPr>
            <w:tcW w:w="954" w:type="dxa"/>
            <w:vMerge/>
            <w:tcBorders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628096D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1385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8FE50EC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733BA8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2620" w:type="dxa"/>
            <w:vMerge/>
            <w:tcBorders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2C498A3" w14:textId="77777777" w:rsidR="00412E62" w:rsidRPr="009A64A4" w:rsidRDefault="00412E62" w:rsidP="00412E6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66" w:type="dxa"/>
            <w:vMerge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B2081C0" w14:textId="77777777" w:rsidR="00412E62" w:rsidRPr="009A64A4" w:rsidRDefault="00412E62" w:rsidP="00412E6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77" w:type="dxa"/>
            <w:vMerge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91E891A" w14:textId="77777777" w:rsidR="00412E62" w:rsidRPr="009A64A4" w:rsidRDefault="00412E62" w:rsidP="00412E6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56" w:type="dxa"/>
            <w:vMerge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37E88EE" w14:textId="77777777" w:rsidR="00412E62" w:rsidRPr="009A64A4" w:rsidRDefault="00412E62" w:rsidP="00412E62">
            <w:pPr>
              <w:jc w:val="center"/>
              <w:rPr>
                <w:sz w:val="28"/>
                <w:szCs w:val="28"/>
              </w:rPr>
            </w:pPr>
          </w:p>
        </w:tc>
      </w:tr>
      <w:tr w:rsidR="00412E62" w:rsidRPr="009A64A4" w14:paraId="416F6FA0" w14:textId="77777777">
        <w:trPr>
          <w:trHeight w:val="563"/>
          <w:jc w:val="center"/>
        </w:trPr>
        <w:tc>
          <w:tcPr>
            <w:tcW w:w="2615" w:type="dxa"/>
            <w:gridSpan w:val="3"/>
            <w:tcBorders>
              <w:left w:val="nil"/>
            </w:tcBorders>
            <w:tcMar>
              <w:left w:w="0" w:type="dxa"/>
              <w:right w:w="0" w:type="dxa"/>
            </w:tcMar>
            <w:vAlign w:val="center"/>
          </w:tcPr>
          <w:p w14:paraId="2058F46A" w14:textId="77777777" w:rsidR="00412E62" w:rsidRPr="009A64A4" w:rsidRDefault="00412E62" w:rsidP="00412E62">
            <w:pPr>
              <w:rPr>
                <w:sz w:val="28"/>
                <w:szCs w:val="28"/>
              </w:rPr>
            </w:pPr>
            <w:r w:rsidRPr="009A64A4">
              <w:rPr>
                <w:sz w:val="28"/>
                <w:szCs w:val="28"/>
              </w:rPr>
              <w:t>Студент</w:t>
            </w:r>
          </w:p>
        </w:tc>
        <w:tc>
          <w:tcPr>
            <w:tcW w:w="2620" w:type="dxa"/>
            <w:tcMar>
              <w:left w:w="0" w:type="dxa"/>
              <w:right w:w="0" w:type="dxa"/>
            </w:tcMar>
            <w:vAlign w:val="center"/>
          </w:tcPr>
          <w:p w14:paraId="0FA5459A" w14:textId="2448525D" w:rsidR="00412E62" w:rsidRPr="009A64A4" w:rsidRDefault="00412E62" w:rsidP="00412E62">
            <w:pPr>
              <w:rPr>
                <w:sz w:val="28"/>
                <w:szCs w:val="28"/>
              </w:rPr>
            </w:pPr>
            <w:r w:rsidRPr="009A64A4">
              <w:rPr>
                <w:sz w:val="28"/>
                <w:szCs w:val="28"/>
              </w:rPr>
              <w:t xml:space="preserve"> </w:t>
            </w:r>
            <w:r w:rsidR="000C4847" w:rsidRPr="009A64A4">
              <w:rPr>
                <w:sz w:val="28"/>
                <w:szCs w:val="28"/>
              </w:rPr>
              <w:t>Халитова А.А.</w:t>
            </w:r>
          </w:p>
        </w:tc>
        <w:tc>
          <w:tcPr>
            <w:tcW w:w="1666" w:type="dxa"/>
            <w:tcMar>
              <w:left w:w="0" w:type="dxa"/>
              <w:right w:w="0" w:type="dxa"/>
            </w:tcMar>
            <w:vAlign w:val="center"/>
          </w:tcPr>
          <w:p w14:paraId="526BD62C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1377" w:type="dxa"/>
            <w:tcMar>
              <w:left w:w="0" w:type="dxa"/>
              <w:right w:w="0" w:type="dxa"/>
            </w:tcMar>
            <w:vAlign w:val="center"/>
          </w:tcPr>
          <w:p w14:paraId="0E043CCA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1356" w:type="dxa"/>
            <w:tcMar>
              <w:left w:w="0" w:type="dxa"/>
              <w:right w:w="0" w:type="dxa"/>
            </w:tcMar>
            <w:vAlign w:val="center"/>
          </w:tcPr>
          <w:p w14:paraId="539CCCF3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</w:tr>
      <w:tr w:rsidR="00412E62" w:rsidRPr="009A64A4" w14:paraId="6B2EEAE3" w14:textId="77777777">
        <w:trPr>
          <w:trHeight w:val="557"/>
          <w:jc w:val="center"/>
        </w:trPr>
        <w:tc>
          <w:tcPr>
            <w:tcW w:w="2615" w:type="dxa"/>
            <w:gridSpan w:val="3"/>
            <w:tcBorders>
              <w:left w:val="nil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B1A35CC" w14:textId="77777777" w:rsidR="00412E62" w:rsidRPr="009A64A4" w:rsidRDefault="00565652" w:rsidP="00412E62">
            <w:pPr>
              <w:rPr>
                <w:sz w:val="28"/>
                <w:szCs w:val="28"/>
              </w:rPr>
            </w:pPr>
            <w:r w:rsidRPr="009A64A4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620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78EC9CB" w14:textId="5ADAFB99" w:rsidR="00412E62" w:rsidRPr="009A64A4" w:rsidRDefault="00412E62" w:rsidP="00412E62">
            <w:pPr>
              <w:rPr>
                <w:sz w:val="28"/>
                <w:szCs w:val="28"/>
              </w:rPr>
            </w:pPr>
            <w:r w:rsidRPr="009A64A4">
              <w:rPr>
                <w:sz w:val="28"/>
                <w:szCs w:val="28"/>
              </w:rPr>
              <w:t xml:space="preserve"> </w:t>
            </w:r>
            <w:r w:rsidR="009A64A4" w:rsidRPr="009A64A4">
              <w:rPr>
                <w:sz w:val="28"/>
                <w:szCs w:val="28"/>
              </w:rPr>
              <w:t>Феоктистов Б.А.</w:t>
            </w:r>
          </w:p>
        </w:tc>
        <w:tc>
          <w:tcPr>
            <w:tcW w:w="1666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BE06628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1377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ABBFE93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1356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9221290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</w:tr>
      <w:tr w:rsidR="00412E62" w:rsidRPr="009A64A4" w14:paraId="7904EC84" w14:textId="77777777">
        <w:trPr>
          <w:trHeight w:val="551"/>
          <w:jc w:val="center"/>
        </w:trPr>
        <w:tc>
          <w:tcPr>
            <w:tcW w:w="2615" w:type="dxa"/>
            <w:gridSpan w:val="3"/>
            <w:tcBorders>
              <w:left w:val="nil"/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01F5F8BC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2620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5453F7EC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1666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345AF859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1377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20F6301F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1356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1FA0DB2C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</w:tr>
    </w:tbl>
    <w:p w14:paraId="4CF2735F" w14:textId="77777777" w:rsidR="00412E62" w:rsidRPr="009A64A4" w:rsidRDefault="00412E62" w:rsidP="00412E62">
      <w:pPr>
        <w:rPr>
          <w:sz w:val="28"/>
          <w:szCs w:val="28"/>
        </w:rPr>
      </w:pPr>
    </w:p>
    <w:p w14:paraId="0C40E140" w14:textId="77777777" w:rsidR="00412E62" w:rsidRPr="009A64A4" w:rsidRDefault="00412E62" w:rsidP="00412E62">
      <w:pPr>
        <w:rPr>
          <w:sz w:val="28"/>
          <w:szCs w:val="28"/>
        </w:rPr>
      </w:pPr>
    </w:p>
    <w:p w14:paraId="300E10A5" w14:textId="77777777" w:rsidR="00412E62" w:rsidRPr="009A64A4" w:rsidRDefault="00412E62" w:rsidP="00412E62">
      <w:pPr>
        <w:rPr>
          <w:sz w:val="28"/>
          <w:szCs w:val="28"/>
        </w:rPr>
      </w:pPr>
    </w:p>
    <w:p w14:paraId="26A14CDB" w14:textId="0F59E296" w:rsidR="00412E62" w:rsidRPr="009A64A4" w:rsidRDefault="00412E62" w:rsidP="00412E62">
      <w:pPr>
        <w:jc w:val="center"/>
        <w:rPr>
          <w:b/>
          <w:bCs/>
          <w:sz w:val="28"/>
          <w:szCs w:val="28"/>
        </w:rPr>
      </w:pPr>
      <w:r w:rsidRPr="009A64A4">
        <w:rPr>
          <w:b/>
          <w:bCs/>
          <w:sz w:val="28"/>
          <w:szCs w:val="28"/>
        </w:rPr>
        <w:t>Уфа 20</w:t>
      </w:r>
      <w:r w:rsidR="00413982" w:rsidRPr="009A64A4">
        <w:rPr>
          <w:b/>
          <w:bCs/>
          <w:sz w:val="28"/>
          <w:szCs w:val="28"/>
          <w:lang w:val="en-US"/>
        </w:rPr>
        <w:t>2</w:t>
      </w:r>
      <w:r w:rsidR="009A64A4" w:rsidRPr="009A64A4">
        <w:rPr>
          <w:b/>
          <w:bCs/>
          <w:sz w:val="28"/>
          <w:szCs w:val="28"/>
        </w:rPr>
        <w:t>4</w:t>
      </w:r>
      <w:r w:rsidRPr="009A64A4">
        <w:rPr>
          <w:b/>
          <w:bCs/>
          <w:sz w:val="28"/>
          <w:szCs w:val="28"/>
        </w:rPr>
        <w:t xml:space="preserve"> г.</w:t>
      </w:r>
    </w:p>
    <w:p w14:paraId="150E28E8" w14:textId="77777777" w:rsidR="005C5152" w:rsidRDefault="005C5152">
      <w:pPr>
        <w:pStyle w:val="a9"/>
        <w:ind w:firstLine="0"/>
        <w:sectPr w:rsidR="005C5152" w:rsidSect="00412E62">
          <w:headerReference w:type="default" r:id="rId8"/>
          <w:footerReference w:type="default" r:id="rId9"/>
          <w:pgSz w:w="11906" w:h="16838" w:code="9"/>
          <w:pgMar w:top="851" w:right="737" w:bottom="794" w:left="1418" w:header="709" w:footer="709" w:gutter="0"/>
          <w:pgNumType w:start="7"/>
          <w:cols w:space="708"/>
          <w:titlePg/>
          <w:docGrid w:linePitch="360"/>
        </w:sectPr>
      </w:pPr>
    </w:p>
    <w:p w14:paraId="5B43FA5C" w14:textId="77777777" w:rsidR="005C5152" w:rsidRDefault="005C5152" w:rsidP="00A147E5">
      <w:pPr>
        <w:pStyle w:val="a9"/>
        <w:ind w:hanging="24"/>
        <w:jc w:val="center"/>
        <w:rPr>
          <w:b/>
        </w:rPr>
      </w:pPr>
      <w:r>
        <w:rPr>
          <w:b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4697405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C1F7773" w14:textId="399BB6E6" w:rsidR="004C7634" w:rsidRDefault="004C7634">
          <w:pPr>
            <w:pStyle w:val="aff"/>
          </w:pPr>
        </w:p>
        <w:p w14:paraId="34D3F8B6" w14:textId="49708A03" w:rsidR="004C7634" w:rsidRPr="004C7634" w:rsidRDefault="004C7634">
          <w:pPr>
            <w:pStyle w:val="11"/>
            <w:rPr>
              <w:rFonts w:eastAsiaTheme="minorEastAsia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168758" w:history="1">
            <w:r w:rsidRPr="004C7634">
              <w:rPr>
                <w:rStyle w:val="ad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</w:t>
            </w:r>
            <w:r w:rsidRPr="004C7634">
              <w:rPr>
                <w:rFonts w:eastAsiaTheme="minorEastAsia"/>
                <w:noProof/>
                <w:sz w:val="22"/>
                <w:szCs w:val="22"/>
              </w:rPr>
              <w:tab/>
            </w:r>
            <w:r w:rsidRPr="004C7634">
              <w:rPr>
                <w:rStyle w:val="ad"/>
                <w:noProof/>
              </w:rPr>
              <w:t>Введение</w:t>
            </w:r>
            <w:r w:rsidRPr="004C7634">
              <w:rPr>
                <w:noProof/>
                <w:webHidden/>
              </w:rPr>
              <w:tab/>
            </w:r>
            <w:r w:rsidRPr="004C7634">
              <w:rPr>
                <w:noProof/>
                <w:webHidden/>
              </w:rPr>
              <w:fldChar w:fldCharType="begin"/>
            </w:r>
            <w:r w:rsidRPr="004C7634">
              <w:rPr>
                <w:noProof/>
                <w:webHidden/>
              </w:rPr>
              <w:instrText xml:space="preserve"> PAGEREF _Toc183168758 \h </w:instrText>
            </w:r>
            <w:r w:rsidRPr="004C7634">
              <w:rPr>
                <w:noProof/>
                <w:webHidden/>
              </w:rPr>
            </w:r>
            <w:r w:rsidRPr="004C7634">
              <w:rPr>
                <w:noProof/>
                <w:webHidden/>
              </w:rPr>
              <w:fldChar w:fldCharType="separate"/>
            </w:r>
            <w:r w:rsidRPr="004C7634">
              <w:rPr>
                <w:noProof/>
                <w:webHidden/>
              </w:rPr>
              <w:t>2</w:t>
            </w:r>
            <w:r w:rsidRPr="004C7634">
              <w:rPr>
                <w:noProof/>
                <w:webHidden/>
              </w:rPr>
              <w:fldChar w:fldCharType="end"/>
            </w:r>
          </w:hyperlink>
        </w:p>
        <w:p w14:paraId="42F92141" w14:textId="64422ECB" w:rsidR="004C7634" w:rsidRPr="004C7634" w:rsidRDefault="005F4FA8">
          <w:pPr>
            <w:pStyle w:val="11"/>
            <w:rPr>
              <w:rFonts w:eastAsiaTheme="minorEastAsia"/>
              <w:noProof/>
              <w:sz w:val="22"/>
              <w:szCs w:val="22"/>
            </w:rPr>
          </w:pPr>
          <w:hyperlink w:anchor="_Toc183168759" w:history="1">
            <w:r w:rsidR="004C7634" w:rsidRPr="004C7634">
              <w:rPr>
                <w:rStyle w:val="ad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</w:t>
            </w:r>
            <w:r w:rsidR="004C7634" w:rsidRPr="004C7634">
              <w:rPr>
                <w:rFonts w:eastAsiaTheme="minorEastAsia"/>
                <w:noProof/>
                <w:sz w:val="22"/>
                <w:szCs w:val="22"/>
              </w:rPr>
              <w:tab/>
            </w:r>
            <w:r w:rsidR="004C7634" w:rsidRPr="004C7634">
              <w:rPr>
                <w:rStyle w:val="ad"/>
                <w:noProof/>
              </w:rPr>
              <w:t>Теоретическая часть</w:t>
            </w:r>
            <w:r w:rsidR="004C7634" w:rsidRPr="004C7634">
              <w:rPr>
                <w:noProof/>
                <w:webHidden/>
              </w:rPr>
              <w:tab/>
            </w:r>
            <w:r w:rsidR="004C7634" w:rsidRPr="004C7634">
              <w:rPr>
                <w:noProof/>
                <w:webHidden/>
              </w:rPr>
              <w:fldChar w:fldCharType="begin"/>
            </w:r>
            <w:r w:rsidR="004C7634" w:rsidRPr="004C7634">
              <w:rPr>
                <w:noProof/>
                <w:webHidden/>
              </w:rPr>
              <w:instrText xml:space="preserve"> PAGEREF _Toc183168759 \h </w:instrText>
            </w:r>
            <w:r w:rsidR="004C7634" w:rsidRPr="004C7634">
              <w:rPr>
                <w:noProof/>
                <w:webHidden/>
              </w:rPr>
            </w:r>
            <w:r w:rsidR="004C7634" w:rsidRPr="004C7634">
              <w:rPr>
                <w:noProof/>
                <w:webHidden/>
              </w:rPr>
              <w:fldChar w:fldCharType="separate"/>
            </w:r>
            <w:r w:rsidR="004C7634" w:rsidRPr="004C7634">
              <w:rPr>
                <w:noProof/>
                <w:webHidden/>
              </w:rPr>
              <w:t>3</w:t>
            </w:r>
            <w:r w:rsidR="004C7634" w:rsidRPr="004C7634">
              <w:rPr>
                <w:noProof/>
                <w:webHidden/>
              </w:rPr>
              <w:fldChar w:fldCharType="end"/>
            </w:r>
          </w:hyperlink>
        </w:p>
        <w:p w14:paraId="6A7D8ADC" w14:textId="0168E685" w:rsidR="004C7634" w:rsidRPr="004C7634" w:rsidRDefault="005F4FA8">
          <w:pPr>
            <w:pStyle w:val="21"/>
            <w:rPr>
              <w:rFonts w:eastAsiaTheme="minorEastAsia"/>
              <w:noProof/>
              <w:sz w:val="22"/>
              <w:szCs w:val="22"/>
            </w:rPr>
          </w:pPr>
          <w:hyperlink w:anchor="_Toc183168760" w:history="1">
            <w:r w:rsidR="004C7634" w:rsidRPr="004C7634">
              <w:rPr>
                <w:rStyle w:val="ad"/>
                <w:noProof/>
              </w:rPr>
              <w:t>2.1</w:t>
            </w:r>
            <w:r w:rsidR="004C7634" w:rsidRPr="004C7634">
              <w:rPr>
                <w:rFonts w:eastAsiaTheme="minorEastAsia"/>
                <w:noProof/>
                <w:sz w:val="22"/>
                <w:szCs w:val="22"/>
              </w:rPr>
              <w:tab/>
            </w:r>
            <w:r w:rsidR="004C7634" w:rsidRPr="004C7634">
              <w:rPr>
                <w:rStyle w:val="ad"/>
                <w:noProof/>
              </w:rPr>
              <w:t>Метод Гаусса</w:t>
            </w:r>
            <w:r w:rsidR="004C7634" w:rsidRPr="004C7634">
              <w:rPr>
                <w:noProof/>
                <w:webHidden/>
              </w:rPr>
              <w:tab/>
            </w:r>
            <w:r w:rsidR="004C7634" w:rsidRPr="004C7634">
              <w:rPr>
                <w:noProof/>
                <w:webHidden/>
              </w:rPr>
              <w:fldChar w:fldCharType="begin"/>
            </w:r>
            <w:r w:rsidR="004C7634" w:rsidRPr="004C7634">
              <w:rPr>
                <w:noProof/>
                <w:webHidden/>
              </w:rPr>
              <w:instrText xml:space="preserve"> PAGEREF _Toc183168760 \h </w:instrText>
            </w:r>
            <w:r w:rsidR="004C7634" w:rsidRPr="004C7634">
              <w:rPr>
                <w:noProof/>
                <w:webHidden/>
              </w:rPr>
            </w:r>
            <w:r w:rsidR="004C7634" w:rsidRPr="004C7634">
              <w:rPr>
                <w:noProof/>
                <w:webHidden/>
              </w:rPr>
              <w:fldChar w:fldCharType="separate"/>
            </w:r>
            <w:r w:rsidR="004C7634" w:rsidRPr="004C7634">
              <w:rPr>
                <w:noProof/>
                <w:webHidden/>
              </w:rPr>
              <w:t>3</w:t>
            </w:r>
            <w:r w:rsidR="004C7634" w:rsidRPr="004C7634">
              <w:rPr>
                <w:noProof/>
                <w:webHidden/>
              </w:rPr>
              <w:fldChar w:fldCharType="end"/>
            </w:r>
          </w:hyperlink>
        </w:p>
        <w:p w14:paraId="6D45085D" w14:textId="07C71F39" w:rsidR="004C7634" w:rsidRPr="004C7634" w:rsidRDefault="005F4FA8">
          <w:pPr>
            <w:pStyle w:val="21"/>
            <w:rPr>
              <w:rFonts w:eastAsiaTheme="minorEastAsia"/>
              <w:noProof/>
              <w:sz w:val="22"/>
              <w:szCs w:val="22"/>
            </w:rPr>
          </w:pPr>
          <w:hyperlink w:anchor="_Toc183168761" w:history="1">
            <w:r w:rsidR="004C7634" w:rsidRPr="004C7634">
              <w:rPr>
                <w:rStyle w:val="ad"/>
                <w:noProof/>
              </w:rPr>
              <w:t>2.2</w:t>
            </w:r>
            <w:r w:rsidR="004C7634" w:rsidRPr="004C7634">
              <w:rPr>
                <w:rFonts w:eastAsiaTheme="minorEastAsia"/>
                <w:noProof/>
                <w:sz w:val="22"/>
                <w:szCs w:val="22"/>
              </w:rPr>
              <w:tab/>
            </w:r>
            <w:r w:rsidR="004C7634" w:rsidRPr="004C7634">
              <w:rPr>
                <w:rStyle w:val="ad"/>
                <w:noProof/>
              </w:rPr>
              <w:t>Метод LU-разложения.</w:t>
            </w:r>
            <w:r w:rsidR="004C7634" w:rsidRPr="004C7634">
              <w:rPr>
                <w:noProof/>
                <w:webHidden/>
              </w:rPr>
              <w:tab/>
            </w:r>
            <w:r w:rsidR="004C7634" w:rsidRPr="004C7634">
              <w:rPr>
                <w:noProof/>
                <w:webHidden/>
              </w:rPr>
              <w:fldChar w:fldCharType="begin"/>
            </w:r>
            <w:r w:rsidR="004C7634" w:rsidRPr="004C7634">
              <w:rPr>
                <w:noProof/>
                <w:webHidden/>
              </w:rPr>
              <w:instrText xml:space="preserve"> PAGEREF _Toc183168761 \h </w:instrText>
            </w:r>
            <w:r w:rsidR="004C7634" w:rsidRPr="004C7634">
              <w:rPr>
                <w:noProof/>
                <w:webHidden/>
              </w:rPr>
            </w:r>
            <w:r w:rsidR="004C7634" w:rsidRPr="004C7634">
              <w:rPr>
                <w:noProof/>
                <w:webHidden/>
              </w:rPr>
              <w:fldChar w:fldCharType="separate"/>
            </w:r>
            <w:r w:rsidR="004C7634" w:rsidRPr="004C7634">
              <w:rPr>
                <w:noProof/>
                <w:webHidden/>
              </w:rPr>
              <w:t>4</w:t>
            </w:r>
            <w:r w:rsidR="004C7634" w:rsidRPr="004C7634">
              <w:rPr>
                <w:noProof/>
                <w:webHidden/>
              </w:rPr>
              <w:fldChar w:fldCharType="end"/>
            </w:r>
          </w:hyperlink>
        </w:p>
        <w:p w14:paraId="0C5ECDF3" w14:textId="6B9B19A7" w:rsidR="004C7634" w:rsidRPr="004C7634" w:rsidRDefault="005F4FA8">
          <w:pPr>
            <w:pStyle w:val="21"/>
            <w:rPr>
              <w:rFonts w:eastAsiaTheme="minorEastAsia"/>
              <w:noProof/>
              <w:sz w:val="22"/>
              <w:szCs w:val="22"/>
            </w:rPr>
          </w:pPr>
          <w:hyperlink w:anchor="_Toc183168762" w:history="1">
            <w:r w:rsidR="004C7634" w:rsidRPr="004C7634">
              <w:rPr>
                <w:rStyle w:val="ad"/>
                <w:noProof/>
              </w:rPr>
              <w:t>2.3</w:t>
            </w:r>
            <w:r w:rsidR="004C7634" w:rsidRPr="004C7634">
              <w:rPr>
                <w:rFonts w:eastAsiaTheme="minorEastAsia"/>
                <w:noProof/>
                <w:sz w:val="22"/>
                <w:szCs w:val="22"/>
              </w:rPr>
              <w:tab/>
            </w:r>
            <w:r w:rsidR="004C7634" w:rsidRPr="004C7634">
              <w:rPr>
                <w:rStyle w:val="ad"/>
                <w:noProof/>
              </w:rPr>
              <w:t>Метод квадратного корня.</w:t>
            </w:r>
            <w:r w:rsidR="004C7634" w:rsidRPr="004C7634">
              <w:rPr>
                <w:noProof/>
                <w:webHidden/>
              </w:rPr>
              <w:tab/>
            </w:r>
            <w:r w:rsidR="004C7634" w:rsidRPr="004C7634">
              <w:rPr>
                <w:noProof/>
                <w:webHidden/>
              </w:rPr>
              <w:fldChar w:fldCharType="begin"/>
            </w:r>
            <w:r w:rsidR="004C7634" w:rsidRPr="004C7634">
              <w:rPr>
                <w:noProof/>
                <w:webHidden/>
              </w:rPr>
              <w:instrText xml:space="preserve"> PAGEREF _Toc183168762 \h </w:instrText>
            </w:r>
            <w:r w:rsidR="004C7634" w:rsidRPr="004C7634">
              <w:rPr>
                <w:noProof/>
                <w:webHidden/>
              </w:rPr>
            </w:r>
            <w:r w:rsidR="004C7634" w:rsidRPr="004C7634">
              <w:rPr>
                <w:noProof/>
                <w:webHidden/>
              </w:rPr>
              <w:fldChar w:fldCharType="separate"/>
            </w:r>
            <w:r w:rsidR="004C7634" w:rsidRPr="004C7634">
              <w:rPr>
                <w:noProof/>
                <w:webHidden/>
              </w:rPr>
              <w:t>5</w:t>
            </w:r>
            <w:r w:rsidR="004C7634" w:rsidRPr="004C7634">
              <w:rPr>
                <w:noProof/>
                <w:webHidden/>
              </w:rPr>
              <w:fldChar w:fldCharType="end"/>
            </w:r>
          </w:hyperlink>
        </w:p>
        <w:p w14:paraId="2C0FA7FD" w14:textId="3B7F519F" w:rsidR="004C7634" w:rsidRPr="004C7634" w:rsidRDefault="005F4FA8">
          <w:pPr>
            <w:pStyle w:val="21"/>
            <w:rPr>
              <w:rFonts w:eastAsiaTheme="minorEastAsia"/>
              <w:noProof/>
              <w:sz w:val="22"/>
              <w:szCs w:val="22"/>
            </w:rPr>
          </w:pPr>
          <w:hyperlink w:anchor="_Toc183168763" w:history="1">
            <w:r w:rsidR="004C7634" w:rsidRPr="004C7634">
              <w:rPr>
                <w:rStyle w:val="ad"/>
                <w:noProof/>
              </w:rPr>
              <w:t>2.4</w:t>
            </w:r>
            <w:r w:rsidR="004C7634" w:rsidRPr="004C7634">
              <w:rPr>
                <w:rFonts w:eastAsiaTheme="minorEastAsia"/>
                <w:noProof/>
                <w:sz w:val="22"/>
                <w:szCs w:val="22"/>
              </w:rPr>
              <w:tab/>
            </w:r>
            <w:r w:rsidR="004C7634" w:rsidRPr="004C7634">
              <w:rPr>
                <w:rStyle w:val="ad"/>
                <w:noProof/>
              </w:rPr>
              <w:t>Метод прогонки</w:t>
            </w:r>
            <w:r w:rsidR="004C7634" w:rsidRPr="004C7634">
              <w:rPr>
                <w:noProof/>
                <w:webHidden/>
              </w:rPr>
              <w:tab/>
            </w:r>
            <w:r w:rsidR="004C7634" w:rsidRPr="004C7634">
              <w:rPr>
                <w:noProof/>
                <w:webHidden/>
              </w:rPr>
              <w:fldChar w:fldCharType="begin"/>
            </w:r>
            <w:r w:rsidR="004C7634" w:rsidRPr="004C7634">
              <w:rPr>
                <w:noProof/>
                <w:webHidden/>
              </w:rPr>
              <w:instrText xml:space="preserve"> PAGEREF _Toc183168763 \h </w:instrText>
            </w:r>
            <w:r w:rsidR="004C7634" w:rsidRPr="004C7634">
              <w:rPr>
                <w:noProof/>
                <w:webHidden/>
              </w:rPr>
            </w:r>
            <w:r w:rsidR="004C7634" w:rsidRPr="004C7634">
              <w:rPr>
                <w:noProof/>
                <w:webHidden/>
              </w:rPr>
              <w:fldChar w:fldCharType="separate"/>
            </w:r>
            <w:r w:rsidR="004C7634" w:rsidRPr="004C7634">
              <w:rPr>
                <w:noProof/>
                <w:webHidden/>
              </w:rPr>
              <w:t>5</w:t>
            </w:r>
            <w:r w:rsidR="004C7634" w:rsidRPr="004C7634">
              <w:rPr>
                <w:noProof/>
                <w:webHidden/>
              </w:rPr>
              <w:fldChar w:fldCharType="end"/>
            </w:r>
          </w:hyperlink>
        </w:p>
        <w:p w14:paraId="6FAC5E0A" w14:textId="69E0AEA8" w:rsidR="004C7634" w:rsidRPr="004C7634" w:rsidRDefault="005F4FA8">
          <w:pPr>
            <w:pStyle w:val="11"/>
            <w:rPr>
              <w:rFonts w:eastAsiaTheme="minorEastAsia"/>
              <w:noProof/>
              <w:sz w:val="22"/>
              <w:szCs w:val="22"/>
            </w:rPr>
          </w:pPr>
          <w:hyperlink w:anchor="_Toc183168764" w:history="1">
            <w:r w:rsidR="004C7634" w:rsidRPr="004C7634">
              <w:rPr>
                <w:rStyle w:val="ad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</w:t>
            </w:r>
            <w:r w:rsidR="004C7634" w:rsidRPr="004C7634">
              <w:rPr>
                <w:rFonts w:eastAsiaTheme="minorEastAsia"/>
                <w:noProof/>
                <w:sz w:val="22"/>
                <w:szCs w:val="22"/>
              </w:rPr>
              <w:tab/>
            </w:r>
            <w:r w:rsidR="004C7634" w:rsidRPr="004C7634">
              <w:rPr>
                <w:rStyle w:val="ad"/>
                <w:noProof/>
              </w:rPr>
              <w:t>Практическая часть</w:t>
            </w:r>
            <w:r w:rsidR="004C7634" w:rsidRPr="004C7634">
              <w:rPr>
                <w:noProof/>
                <w:webHidden/>
              </w:rPr>
              <w:tab/>
            </w:r>
            <w:r w:rsidR="004C7634" w:rsidRPr="004C7634">
              <w:rPr>
                <w:noProof/>
                <w:webHidden/>
              </w:rPr>
              <w:fldChar w:fldCharType="begin"/>
            </w:r>
            <w:r w:rsidR="004C7634" w:rsidRPr="004C7634">
              <w:rPr>
                <w:noProof/>
                <w:webHidden/>
              </w:rPr>
              <w:instrText xml:space="preserve"> PAGEREF _Toc183168764 \h </w:instrText>
            </w:r>
            <w:r w:rsidR="004C7634" w:rsidRPr="004C7634">
              <w:rPr>
                <w:noProof/>
                <w:webHidden/>
              </w:rPr>
            </w:r>
            <w:r w:rsidR="004C7634" w:rsidRPr="004C7634">
              <w:rPr>
                <w:noProof/>
                <w:webHidden/>
              </w:rPr>
              <w:fldChar w:fldCharType="separate"/>
            </w:r>
            <w:r w:rsidR="004C7634" w:rsidRPr="004C7634">
              <w:rPr>
                <w:noProof/>
                <w:webHidden/>
              </w:rPr>
              <w:t>7</w:t>
            </w:r>
            <w:r w:rsidR="004C7634" w:rsidRPr="004C7634">
              <w:rPr>
                <w:noProof/>
                <w:webHidden/>
              </w:rPr>
              <w:fldChar w:fldCharType="end"/>
            </w:r>
          </w:hyperlink>
        </w:p>
        <w:p w14:paraId="42A08A43" w14:textId="571C3D9D" w:rsidR="004C7634" w:rsidRPr="004C7634" w:rsidRDefault="005F4FA8">
          <w:pPr>
            <w:pStyle w:val="21"/>
            <w:rPr>
              <w:rFonts w:eastAsiaTheme="minorEastAsia"/>
              <w:noProof/>
              <w:sz w:val="22"/>
              <w:szCs w:val="22"/>
            </w:rPr>
          </w:pPr>
          <w:hyperlink w:anchor="_Toc183168765" w:history="1">
            <w:r w:rsidR="004C7634" w:rsidRPr="004C7634">
              <w:rPr>
                <w:rStyle w:val="ad"/>
                <w:noProof/>
              </w:rPr>
              <w:t>3.1</w:t>
            </w:r>
            <w:r w:rsidR="004C7634" w:rsidRPr="004C7634">
              <w:rPr>
                <w:rFonts w:eastAsiaTheme="minorEastAsia"/>
                <w:noProof/>
                <w:sz w:val="22"/>
                <w:szCs w:val="22"/>
              </w:rPr>
              <w:tab/>
            </w:r>
            <w:r w:rsidR="004C7634" w:rsidRPr="004C7634">
              <w:rPr>
                <w:rStyle w:val="ad"/>
                <w:noProof/>
              </w:rPr>
              <w:t>Задание 1.</w:t>
            </w:r>
            <w:r w:rsidR="004C7634" w:rsidRPr="004C7634">
              <w:rPr>
                <w:noProof/>
                <w:webHidden/>
              </w:rPr>
              <w:tab/>
            </w:r>
            <w:r w:rsidR="004C7634" w:rsidRPr="004C7634">
              <w:rPr>
                <w:noProof/>
                <w:webHidden/>
              </w:rPr>
              <w:fldChar w:fldCharType="begin"/>
            </w:r>
            <w:r w:rsidR="004C7634" w:rsidRPr="004C7634">
              <w:rPr>
                <w:noProof/>
                <w:webHidden/>
              </w:rPr>
              <w:instrText xml:space="preserve"> PAGEREF _Toc183168765 \h </w:instrText>
            </w:r>
            <w:r w:rsidR="004C7634" w:rsidRPr="004C7634">
              <w:rPr>
                <w:noProof/>
                <w:webHidden/>
              </w:rPr>
            </w:r>
            <w:r w:rsidR="004C7634" w:rsidRPr="004C7634">
              <w:rPr>
                <w:noProof/>
                <w:webHidden/>
              </w:rPr>
              <w:fldChar w:fldCharType="separate"/>
            </w:r>
            <w:r w:rsidR="004C7634" w:rsidRPr="004C7634">
              <w:rPr>
                <w:noProof/>
                <w:webHidden/>
              </w:rPr>
              <w:t>7</w:t>
            </w:r>
            <w:r w:rsidR="004C7634" w:rsidRPr="004C7634">
              <w:rPr>
                <w:noProof/>
                <w:webHidden/>
              </w:rPr>
              <w:fldChar w:fldCharType="end"/>
            </w:r>
          </w:hyperlink>
        </w:p>
        <w:p w14:paraId="23DA6802" w14:textId="5CA4CEBB" w:rsidR="004C7634" w:rsidRPr="004C7634" w:rsidRDefault="005F4FA8">
          <w:pPr>
            <w:pStyle w:val="21"/>
            <w:rPr>
              <w:rFonts w:eastAsiaTheme="minorEastAsia"/>
              <w:noProof/>
              <w:sz w:val="22"/>
              <w:szCs w:val="22"/>
            </w:rPr>
          </w:pPr>
          <w:hyperlink w:anchor="_Toc183168766" w:history="1">
            <w:r w:rsidR="004C7634" w:rsidRPr="004C7634">
              <w:rPr>
                <w:rStyle w:val="ad"/>
                <w:noProof/>
              </w:rPr>
              <w:t>3.2</w:t>
            </w:r>
            <w:r w:rsidR="004C7634" w:rsidRPr="004C7634">
              <w:rPr>
                <w:rFonts w:eastAsiaTheme="minorEastAsia"/>
                <w:noProof/>
                <w:sz w:val="22"/>
                <w:szCs w:val="22"/>
              </w:rPr>
              <w:tab/>
            </w:r>
            <w:r w:rsidR="004C7634" w:rsidRPr="004C7634">
              <w:rPr>
                <w:rStyle w:val="ad"/>
                <w:noProof/>
              </w:rPr>
              <w:t>Задание 2</w:t>
            </w:r>
            <w:r w:rsidR="004C7634" w:rsidRPr="004C7634">
              <w:rPr>
                <w:noProof/>
                <w:webHidden/>
              </w:rPr>
              <w:tab/>
            </w:r>
            <w:r w:rsidR="004C7634" w:rsidRPr="004C7634">
              <w:rPr>
                <w:noProof/>
                <w:webHidden/>
              </w:rPr>
              <w:fldChar w:fldCharType="begin"/>
            </w:r>
            <w:r w:rsidR="004C7634" w:rsidRPr="004C7634">
              <w:rPr>
                <w:noProof/>
                <w:webHidden/>
              </w:rPr>
              <w:instrText xml:space="preserve"> PAGEREF _Toc183168766 \h </w:instrText>
            </w:r>
            <w:r w:rsidR="004C7634" w:rsidRPr="004C7634">
              <w:rPr>
                <w:noProof/>
                <w:webHidden/>
              </w:rPr>
            </w:r>
            <w:r w:rsidR="004C7634" w:rsidRPr="004C7634">
              <w:rPr>
                <w:noProof/>
                <w:webHidden/>
              </w:rPr>
              <w:fldChar w:fldCharType="separate"/>
            </w:r>
            <w:r w:rsidR="004C7634" w:rsidRPr="004C7634">
              <w:rPr>
                <w:noProof/>
                <w:webHidden/>
              </w:rPr>
              <w:t>8</w:t>
            </w:r>
            <w:r w:rsidR="004C7634" w:rsidRPr="004C7634">
              <w:rPr>
                <w:noProof/>
                <w:webHidden/>
              </w:rPr>
              <w:fldChar w:fldCharType="end"/>
            </w:r>
          </w:hyperlink>
        </w:p>
        <w:p w14:paraId="0CD4C80E" w14:textId="7425396B" w:rsidR="004C7634" w:rsidRPr="004C7634" w:rsidRDefault="005F4FA8">
          <w:pPr>
            <w:pStyle w:val="21"/>
            <w:rPr>
              <w:rFonts w:eastAsiaTheme="minorEastAsia"/>
              <w:noProof/>
              <w:sz w:val="22"/>
              <w:szCs w:val="22"/>
            </w:rPr>
          </w:pPr>
          <w:hyperlink w:anchor="_Toc183168768" w:history="1">
            <w:r w:rsidR="004C7634" w:rsidRPr="004C7634">
              <w:rPr>
                <w:rStyle w:val="ad"/>
                <w:noProof/>
              </w:rPr>
              <w:t>3.3</w:t>
            </w:r>
            <w:r w:rsidR="004C7634" w:rsidRPr="004C7634">
              <w:rPr>
                <w:rFonts w:eastAsiaTheme="minorEastAsia"/>
                <w:noProof/>
                <w:sz w:val="22"/>
                <w:szCs w:val="22"/>
              </w:rPr>
              <w:tab/>
            </w:r>
            <w:r w:rsidR="004C7634" w:rsidRPr="004C7634">
              <w:rPr>
                <w:rStyle w:val="ad"/>
                <w:noProof/>
              </w:rPr>
              <w:t>Задание 3</w:t>
            </w:r>
            <w:r w:rsidR="004C7634" w:rsidRPr="004C7634">
              <w:rPr>
                <w:noProof/>
                <w:webHidden/>
              </w:rPr>
              <w:tab/>
            </w:r>
            <w:r w:rsidR="004C7634" w:rsidRPr="004C7634">
              <w:rPr>
                <w:noProof/>
                <w:webHidden/>
              </w:rPr>
              <w:fldChar w:fldCharType="begin"/>
            </w:r>
            <w:r w:rsidR="004C7634" w:rsidRPr="004C7634">
              <w:rPr>
                <w:noProof/>
                <w:webHidden/>
              </w:rPr>
              <w:instrText xml:space="preserve"> PAGEREF _Toc183168768 \h </w:instrText>
            </w:r>
            <w:r w:rsidR="004C7634" w:rsidRPr="004C7634">
              <w:rPr>
                <w:noProof/>
                <w:webHidden/>
              </w:rPr>
            </w:r>
            <w:r w:rsidR="004C7634" w:rsidRPr="004C7634">
              <w:rPr>
                <w:noProof/>
                <w:webHidden/>
              </w:rPr>
              <w:fldChar w:fldCharType="separate"/>
            </w:r>
            <w:r w:rsidR="004C7634" w:rsidRPr="004C7634">
              <w:rPr>
                <w:noProof/>
                <w:webHidden/>
              </w:rPr>
              <w:t>10</w:t>
            </w:r>
            <w:r w:rsidR="004C7634" w:rsidRPr="004C7634">
              <w:rPr>
                <w:noProof/>
                <w:webHidden/>
              </w:rPr>
              <w:fldChar w:fldCharType="end"/>
            </w:r>
          </w:hyperlink>
        </w:p>
        <w:p w14:paraId="5A0B84D2" w14:textId="2AE22761" w:rsidR="004C7634" w:rsidRPr="004C7634" w:rsidRDefault="005F4FA8">
          <w:pPr>
            <w:pStyle w:val="21"/>
            <w:rPr>
              <w:rFonts w:eastAsiaTheme="minorEastAsia"/>
              <w:noProof/>
              <w:sz w:val="22"/>
              <w:szCs w:val="22"/>
            </w:rPr>
          </w:pPr>
          <w:hyperlink w:anchor="_Toc183168769" w:history="1">
            <w:r w:rsidR="004C7634" w:rsidRPr="004C7634">
              <w:rPr>
                <w:rStyle w:val="ad"/>
                <w:noProof/>
              </w:rPr>
              <w:t>3.4</w:t>
            </w:r>
            <w:r w:rsidR="004C7634" w:rsidRPr="004C7634">
              <w:rPr>
                <w:rFonts w:eastAsiaTheme="minorEastAsia"/>
                <w:noProof/>
                <w:sz w:val="22"/>
                <w:szCs w:val="22"/>
              </w:rPr>
              <w:tab/>
            </w:r>
            <w:r w:rsidR="004C7634" w:rsidRPr="004C7634">
              <w:rPr>
                <w:rStyle w:val="ad"/>
                <w:noProof/>
              </w:rPr>
              <w:t>Задание 4</w:t>
            </w:r>
            <w:r w:rsidR="004C7634" w:rsidRPr="004C7634">
              <w:rPr>
                <w:noProof/>
                <w:webHidden/>
              </w:rPr>
              <w:tab/>
            </w:r>
            <w:r w:rsidR="004C7634" w:rsidRPr="004C7634">
              <w:rPr>
                <w:noProof/>
                <w:webHidden/>
              </w:rPr>
              <w:fldChar w:fldCharType="begin"/>
            </w:r>
            <w:r w:rsidR="004C7634" w:rsidRPr="004C7634">
              <w:rPr>
                <w:noProof/>
                <w:webHidden/>
              </w:rPr>
              <w:instrText xml:space="preserve"> PAGEREF _Toc183168769 \h </w:instrText>
            </w:r>
            <w:r w:rsidR="004C7634" w:rsidRPr="004C7634">
              <w:rPr>
                <w:noProof/>
                <w:webHidden/>
              </w:rPr>
            </w:r>
            <w:r w:rsidR="004C7634" w:rsidRPr="004C7634">
              <w:rPr>
                <w:noProof/>
                <w:webHidden/>
              </w:rPr>
              <w:fldChar w:fldCharType="separate"/>
            </w:r>
            <w:r w:rsidR="004C7634" w:rsidRPr="004C7634">
              <w:rPr>
                <w:noProof/>
                <w:webHidden/>
              </w:rPr>
              <w:t>12</w:t>
            </w:r>
            <w:r w:rsidR="004C7634" w:rsidRPr="004C7634">
              <w:rPr>
                <w:noProof/>
                <w:webHidden/>
              </w:rPr>
              <w:fldChar w:fldCharType="end"/>
            </w:r>
          </w:hyperlink>
        </w:p>
        <w:p w14:paraId="06F34DED" w14:textId="2E14B506" w:rsidR="004C7634" w:rsidRPr="004C7634" w:rsidRDefault="005F4FA8">
          <w:pPr>
            <w:pStyle w:val="11"/>
            <w:rPr>
              <w:rFonts w:eastAsiaTheme="minorEastAsia"/>
              <w:noProof/>
              <w:sz w:val="22"/>
              <w:szCs w:val="22"/>
            </w:rPr>
          </w:pPr>
          <w:hyperlink w:anchor="_Toc183168770" w:history="1">
            <w:r w:rsidR="004C7634" w:rsidRPr="004C7634">
              <w:rPr>
                <w:rStyle w:val="ad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</w:t>
            </w:r>
            <w:r w:rsidR="004C7634" w:rsidRPr="004C7634">
              <w:rPr>
                <w:rFonts w:eastAsiaTheme="minorEastAsia"/>
                <w:noProof/>
                <w:sz w:val="22"/>
                <w:szCs w:val="22"/>
              </w:rPr>
              <w:tab/>
            </w:r>
            <w:r w:rsidR="004C7634" w:rsidRPr="004C7634">
              <w:rPr>
                <w:rStyle w:val="ad"/>
                <w:noProof/>
              </w:rPr>
              <w:t>Заключение</w:t>
            </w:r>
            <w:r w:rsidR="004C7634" w:rsidRPr="004C7634">
              <w:rPr>
                <w:noProof/>
                <w:webHidden/>
              </w:rPr>
              <w:tab/>
            </w:r>
            <w:r w:rsidR="004C7634" w:rsidRPr="004C7634">
              <w:rPr>
                <w:noProof/>
                <w:webHidden/>
              </w:rPr>
              <w:fldChar w:fldCharType="begin"/>
            </w:r>
            <w:r w:rsidR="004C7634" w:rsidRPr="004C7634">
              <w:rPr>
                <w:noProof/>
                <w:webHidden/>
              </w:rPr>
              <w:instrText xml:space="preserve"> PAGEREF _Toc183168770 \h </w:instrText>
            </w:r>
            <w:r w:rsidR="004C7634" w:rsidRPr="004C7634">
              <w:rPr>
                <w:noProof/>
                <w:webHidden/>
              </w:rPr>
            </w:r>
            <w:r w:rsidR="004C7634" w:rsidRPr="004C7634">
              <w:rPr>
                <w:noProof/>
                <w:webHidden/>
              </w:rPr>
              <w:fldChar w:fldCharType="separate"/>
            </w:r>
            <w:r w:rsidR="004C7634" w:rsidRPr="004C7634">
              <w:rPr>
                <w:noProof/>
                <w:webHidden/>
              </w:rPr>
              <w:t>14</w:t>
            </w:r>
            <w:r w:rsidR="004C7634" w:rsidRPr="004C7634">
              <w:rPr>
                <w:noProof/>
                <w:webHidden/>
              </w:rPr>
              <w:fldChar w:fldCharType="end"/>
            </w:r>
          </w:hyperlink>
        </w:p>
        <w:p w14:paraId="3F012436" w14:textId="3F7B91E1" w:rsidR="004C7634" w:rsidRPr="004C7634" w:rsidRDefault="005F4FA8">
          <w:pPr>
            <w:pStyle w:val="11"/>
            <w:rPr>
              <w:rFonts w:eastAsiaTheme="minorEastAsia"/>
              <w:noProof/>
              <w:sz w:val="22"/>
              <w:szCs w:val="22"/>
            </w:rPr>
          </w:pPr>
          <w:hyperlink w:anchor="_Toc183168771" w:history="1">
            <w:r w:rsidR="004C7634" w:rsidRPr="004C7634">
              <w:rPr>
                <w:rStyle w:val="ad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</w:t>
            </w:r>
            <w:r w:rsidR="004C7634" w:rsidRPr="004C7634">
              <w:rPr>
                <w:rFonts w:eastAsiaTheme="minorEastAsia"/>
                <w:noProof/>
                <w:sz w:val="22"/>
                <w:szCs w:val="22"/>
              </w:rPr>
              <w:tab/>
            </w:r>
            <w:r w:rsidR="004C7634" w:rsidRPr="004C7634">
              <w:rPr>
                <w:rStyle w:val="ad"/>
                <w:noProof/>
              </w:rPr>
              <w:t>Список литературы</w:t>
            </w:r>
            <w:r w:rsidR="004C7634" w:rsidRPr="004C7634">
              <w:rPr>
                <w:noProof/>
                <w:webHidden/>
              </w:rPr>
              <w:tab/>
            </w:r>
            <w:r w:rsidR="004C7634" w:rsidRPr="004C7634">
              <w:rPr>
                <w:noProof/>
                <w:webHidden/>
              </w:rPr>
              <w:fldChar w:fldCharType="begin"/>
            </w:r>
            <w:r w:rsidR="004C7634" w:rsidRPr="004C7634">
              <w:rPr>
                <w:noProof/>
                <w:webHidden/>
              </w:rPr>
              <w:instrText xml:space="preserve"> PAGEREF _Toc183168771 \h </w:instrText>
            </w:r>
            <w:r w:rsidR="004C7634" w:rsidRPr="004C7634">
              <w:rPr>
                <w:noProof/>
                <w:webHidden/>
              </w:rPr>
            </w:r>
            <w:r w:rsidR="004C7634" w:rsidRPr="004C7634">
              <w:rPr>
                <w:noProof/>
                <w:webHidden/>
              </w:rPr>
              <w:fldChar w:fldCharType="separate"/>
            </w:r>
            <w:r w:rsidR="004C7634" w:rsidRPr="004C7634">
              <w:rPr>
                <w:noProof/>
                <w:webHidden/>
              </w:rPr>
              <w:t>15</w:t>
            </w:r>
            <w:r w:rsidR="004C7634" w:rsidRPr="004C7634">
              <w:rPr>
                <w:noProof/>
                <w:webHidden/>
              </w:rPr>
              <w:fldChar w:fldCharType="end"/>
            </w:r>
          </w:hyperlink>
        </w:p>
        <w:p w14:paraId="29D6FE6A" w14:textId="7E6D079D" w:rsidR="004C7634" w:rsidRPr="004C7634" w:rsidRDefault="005F4FA8">
          <w:pPr>
            <w:pStyle w:val="11"/>
            <w:rPr>
              <w:rFonts w:eastAsiaTheme="minorEastAsia"/>
              <w:noProof/>
              <w:sz w:val="22"/>
              <w:szCs w:val="22"/>
            </w:rPr>
          </w:pPr>
          <w:hyperlink w:anchor="_Toc183168772" w:history="1">
            <w:r w:rsidR="004C7634" w:rsidRPr="004C7634">
              <w:rPr>
                <w:rStyle w:val="ad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</w:t>
            </w:r>
            <w:r w:rsidR="004C7634" w:rsidRPr="004C7634">
              <w:rPr>
                <w:rFonts w:eastAsiaTheme="minorEastAsia"/>
                <w:noProof/>
                <w:sz w:val="22"/>
                <w:szCs w:val="22"/>
              </w:rPr>
              <w:tab/>
            </w:r>
            <w:r w:rsidR="004C7634" w:rsidRPr="004C7634">
              <w:rPr>
                <w:rStyle w:val="ad"/>
                <w:noProof/>
              </w:rPr>
              <w:t>Листинг программы</w:t>
            </w:r>
            <w:r w:rsidR="004C7634" w:rsidRPr="004C7634">
              <w:rPr>
                <w:noProof/>
                <w:webHidden/>
              </w:rPr>
              <w:tab/>
            </w:r>
            <w:r w:rsidR="004C7634" w:rsidRPr="004C7634">
              <w:rPr>
                <w:noProof/>
                <w:webHidden/>
              </w:rPr>
              <w:fldChar w:fldCharType="begin"/>
            </w:r>
            <w:r w:rsidR="004C7634" w:rsidRPr="004C7634">
              <w:rPr>
                <w:noProof/>
                <w:webHidden/>
              </w:rPr>
              <w:instrText xml:space="preserve"> PAGEREF _Toc183168772 \h </w:instrText>
            </w:r>
            <w:r w:rsidR="004C7634" w:rsidRPr="004C7634">
              <w:rPr>
                <w:noProof/>
                <w:webHidden/>
              </w:rPr>
            </w:r>
            <w:r w:rsidR="004C7634" w:rsidRPr="004C7634">
              <w:rPr>
                <w:noProof/>
                <w:webHidden/>
              </w:rPr>
              <w:fldChar w:fldCharType="separate"/>
            </w:r>
            <w:r w:rsidR="004C7634" w:rsidRPr="004C7634">
              <w:rPr>
                <w:noProof/>
                <w:webHidden/>
              </w:rPr>
              <w:t>16</w:t>
            </w:r>
            <w:r w:rsidR="004C7634" w:rsidRPr="004C7634">
              <w:rPr>
                <w:noProof/>
                <w:webHidden/>
              </w:rPr>
              <w:fldChar w:fldCharType="end"/>
            </w:r>
          </w:hyperlink>
        </w:p>
        <w:p w14:paraId="3E36569C" w14:textId="37CA16BC" w:rsidR="004C7634" w:rsidRDefault="004C7634">
          <w:r>
            <w:rPr>
              <w:b/>
              <w:bCs/>
            </w:rPr>
            <w:fldChar w:fldCharType="end"/>
          </w:r>
        </w:p>
      </w:sdtContent>
    </w:sdt>
    <w:p w14:paraId="787ED9D1" w14:textId="3406034F" w:rsidR="00C63011" w:rsidRDefault="00C63011" w:rsidP="00CC5AC2">
      <w:pPr>
        <w:spacing w:line="360" w:lineRule="auto"/>
      </w:pPr>
      <w:r>
        <w:tab/>
      </w:r>
    </w:p>
    <w:p w14:paraId="35772CE6" w14:textId="77777777" w:rsidR="00C63011" w:rsidRDefault="00C63011" w:rsidP="00C63011"/>
    <w:p w14:paraId="380244B4" w14:textId="77777777" w:rsidR="005C5152" w:rsidRPr="00C63011" w:rsidRDefault="005C5152" w:rsidP="00C63011">
      <w:pPr>
        <w:sectPr w:rsidR="005C5152" w:rsidRPr="00C63011" w:rsidSect="00C63011">
          <w:footerReference w:type="default" r:id="rId10"/>
          <w:pgSz w:w="11906" w:h="16838"/>
          <w:pgMar w:top="851" w:right="737" w:bottom="1418" w:left="1418" w:header="709" w:footer="120" w:gutter="0"/>
          <w:pgNumType w:start="7"/>
          <w:cols w:space="708"/>
          <w:docGrid w:linePitch="360"/>
        </w:sectPr>
      </w:pPr>
    </w:p>
    <w:p w14:paraId="4A127C5D" w14:textId="1E0EC51B" w:rsidR="005C5152" w:rsidRPr="0054002E" w:rsidRDefault="005C5152" w:rsidP="0054002E">
      <w:pPr>
        <w:pStyle w:val="1"/>
      </w:pPr>
      <w:bookmarkStart w:id="0" w:name="_Toc247031795"/>
      <w:bookmarkStart w:id="1" w:name="_Toc128122985"/>
      <w:bookmarkStart w:id="2" w:name="_Toc128123369"/>
      <w:bookmarkStart w:id="3" w:name="_Toc183168433"/>
      <w:bookmarkStart w:id="4" w:name="_Toc183168758"/>
      <w:r w:rsidRPr="0054002E">
        <w:lastRenderedPageBreak/>
        <w:t>Введение</w:t>
      </w:r>
      <w:bookmarkEnd w:id="0"/>
      <w:bookmarkEnd w:id="1"/>
      <w:bookmarkEnd w:id="2"/>
      <w:bookmarkEnd w:id="3"/>
      <w:bookmarkEnd w:id="4"/>
      <w:r w:rsidR="00883FB9" w:rsidRPr="0054002E">
        <w:t xml:space="preserve">  </w:t>
      </w:r>
    </w:p>
    <w:p w14:paraId="4B099ED5" w14:textId="54B11BF6" w:rsidR="00413982" w:rsidRPr="00413982" w:rsidRDefault="00413982" w:rsidP="00C70526">
      <w:pPr>
        <w:pStyle w:val="a9"/>
        <w:spacing w:line="360" w:lineRule="auto"/>
        <w:ind w:firstLine="680"/>
      </w:pPr>
      <w:r w:rsidRPr="00413982">
        <w:t xml:space="preserve">Целью лабораторной работы является </w:t>
      </w:r>
      <w:r w:rsidR="009A64A4" w:rsidRPr="00C70526">
        <w:t>получение навыка приближенного вычисления определенных интегралов.</w:t>
      </w:r>
    </w:p>
    <w:p w14:paraId="425A4F0D" w14:textId="77777777" w:rsidR="005C5152" w:rsidRDefault="005C5152" w:rsidP="00413982">
      <w:pPr>
        <w:pStyle w:val="a9"/>
        <w:spacing w:line="360" w:lineRule="auto"/>
        <w:ind w:firstLine="680"/>
      </w:pPr>
    </w:p>
    <w:p w14:paraId="1D978A5B" w14:textId="69A8B855" w:rsidR="005C5152" w:rsidRPr="0054002E" w:rsidRDefault="009A64A4" w:rsidP="0054002E">
      <w:pPr>
        <w:pStyle w:val="1"/>
      </w:pPr>
      <w:bookmarkStart w:id="5" w:name="_Toc183168434"/>
      <w:bookmarkStart w:id="6" w:name="_Toc183168759"/>
      <w:r>
        <w:lastRenderedPageBreak/>
        <w:t>Теоретическая часть</w:t>
      </w:r>
      <w:bookmarkEnd w:id="5"/>
      <w:bookmarkEnd w:id="6"/>
    </w:p>
    <w:p w14:paraId="4676D595" w14:textId="0BE9ECFE" w:rsidR="0057662D" w:rsidRPr="00C70526" w:rsidRDefault="00C70526" w:rsidP="00C70526">
      <w:pPr>
        <w:pStyle w:val="2"/>
      </w:pPr>
      <w:bookmarkStart w:id="7" w:name="_Toc183168435"/>
      <w:bookmarkStart w:id="8" w:name="_Toc183168760"/>
      <w:r w:rsidRPr="00C70526">
        <w:t>Метод Гаусса</w:t>
      </w:r>
      <w:bookmarkEnd w:id="7"/>
      <w:bookmarkEnd w:id="8"/>
    </w:p>
    <w:p w14:paraId="30E4FD10" w14:textId="77777777" w:rsidR="00C70526" w:rsidRPr="00C70526" w:rsidRDefault="00C70526" w:rsidP="00C70526">
      <w:pPr>
        <w:spacing w:line="360" w:lineRule="auto"/>
        <w:ind w:firstLine="709"/>
        <w:jc w:val="both"/>
        <w:rPr>
          <w:sz w:val="28"/>
          <w:szCs w:val="28"/>
        </w:rPr>
      </w:pPr>
      <w:r w:rsidRPr="00C70526">
        <w:rPr>
          <w:sz w:val="28"/>
          <w:szCs w:val="28"/>
        </w:rPr>
        <w:t xml:space="preserve">Наиболее известным из точных методов решения систем линейных уравнений является метод исключения Гаусса. В предположении, что </w:t>
      </w:r>
      <m:oMath>
        <m:sSub>
          <m:sSubPr>
            <m:ctrlPr>
              <w:rPr>
                <w:rFonts w:ascii="Cambria Math" w:eastAsia="Calibri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11</m:t>
            </m:r>
          </m:sub>
        </m:sSub>
        <m:r>
          <w:rPr>
            <w:rFonts w:ascii="Cambria Math" w:hAnsi="Cambria Math"/>
            <w:sz w:val="28"/>
            <w:szCs w:val="28"/>
          </w:rPr>
          <m:t>≠0</m:t>
        </m:r>
      </m:oMath>
      <w:r w:rsidRPr="00C70526">
        <w:rPr>
          <w:sz w:val="28"/>
          <w:szCs w:val="28"/>
        </w:rPr>
        <w:t>, первое уравнение системы</w:t>
      </w:r>
    </w:p>
    <w:p w14:paraId="5BCD1C96" w14:textId="77777777" w:rsidR="00C70526" w:rsidRPr="00C70526" w:rsidRDefault="005F4FA8" w:rsidP="00C70526">
      <w:pPr>
        <w:spacing w:line="360" w:lineRule="auto"/>
        <w:ind w:firstLine="709"/>
        <w:jc w:val="both"/>
        <w:rPr>
          <w:sz w:val="28"/>
          <w:szCs w:val="28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="Calibri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j=1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i,m+1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  i=1,…,m,</m:t>
              </m:r>
            </m:e>
          </m:nary>
        </m:oMath>
      </m:oMathPara>
    </w:p>
    <w:p w14:paraId="66CE9529" w14:textId="77777777" w:rsidR="00C70526" w:rsidRPr="00C70526" w:rsidRDefault="00C70526" w:rsidP="00C70526">
      <w:pPr>
        <w:spacing w:line="360" w:lineRule="auto"/>
        <w:ind w:firstLine="709"/>
        <w:jc w:val="both"/>
        <w:rPr>
          <w:sz w:val="28"/>
          <w:szCs w:val="28"/>
        </w:rPr>
      </w:pPr>
      <w:r w:rsidRPr="00C70526">
        <w:rPr>
          <w:sz w:val="28"/>
          <w:szCs w:val="28"/>
        </w:rPr>
        <w:t xml:space="preserve">делим на коэффициент </w:t>
      </w:r>
      <m:oMath>
        <m:sSub>
          <m:sSubPr>
            <m:ctrlPr>
              <w:rPr>
                <w:rFonts w:ascii="Cambria Math" w:eastAsia="Calibri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11</m:t>
            </m:r>
          </m:sub>
        </m:sSub>
      </m:oMath>
      <w:r w:rsidRPr="00C70526">
        <w:rPr>
          <w:sz w:val="28"/>
          <w:szCs w:val="28"/>
        </w:rPr>
        <w:t>, в результате получаем уравнение</w:t>
      </w:r>
    </w:p>
    <w:p w14:paraId="1E3D2A9A" w14:textId="77777777" w:rsidR="00C70526" w:rsidRPr="00C70526" w:rsidRDefault="005F4FA8" w:rsidP="00C70526">
      <w:pPr>
        <w:spacing w:line="360" w:lineRule="auto"/>
        <w:ind w:firstLine="709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libri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="Calibri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j=2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sup>
            <m:e>
              <m:sSubSup>
                <m:sSubSup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1j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p>
              </m:sSubSup>
              <m:sSub>
                <m:sSub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sSubSup>
                <m:sSubSup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1,m+1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p>
              </m:sSubSup>
            </m:e>
          </m:nary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14:paraId="2B980E38" w14:textId="77777777" w:rsidR="00C70526" w:rsidRPr="00C70526" w:rsidRDefault="00C70526" w:rsidP="00C70526">
      <w:pPr>
        <w:spacing w:line="360" w:lineRule="auto"/>
        <w:ind w:firstLine="709"/>
        <w:jc w:val="both"/>
        <w:rPr>
          <w:sz w:val="28"/>
          <w:szCs w:val="28"/>
        </w:rPr>
      </w:pPr>
      <w:r w:rsidRPr="00C70526">
        <w:rPr>
          <w:sz w:val="28"/>
          <w:szCs w:val="28"/>
        </w:rPr>
        <w:tab/>
        <w:t xml:space="preserve">Затем из каждого из остальных уравнений вычитается первое уравнение, умноженное на соответствующий коэффициент </w:t>
      </w:r>
      <m:oMath>
        <m:sSub>
          <m:sSubPr>
            <m:ctrlPr>
              <w:rPr>
                <w:rFonts w:ascii="Cambria Math" w:eastAsia="Calibri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i1</m:t>
            </m:r>
          </m:sub>
        </m:sSub>
      </m:oMath>
      <w:r w:rsidRPr="00C70526">
        <w:rPr>
          <w:sz w:val="28"/>
          <w:szCs w:val="28"/>
        </w:rPr>
        <w:t>. В результате эти уравнения преобразуются к виду</w:t>
      </w:r>
    </w:p>
    <w:p w14:paraId="03663DA2" w14:textId="77777777" w:rsidR="00C70526" w:rsidRPr="00C70526" w:rsidRDefault="005F4FA8" w:rsidP="00C70526">
      <w:pPr>
        <w:spacing w:line="360" w:lineRule="auto"/>
        <w:ind w:firstLine="709"/>
        <w:jc w:val="both"/>
        <w:rPr>
          <w:sz w:val="28"/>
          <w:szCs w:val="28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="Calibri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j=2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sup>
            <m:e>
              <m:sSubSup>
                <m:sSubSup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p>
              </m:sSubSup>
              <m:sSub>
                <m:sSub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sSubSup>
                <m:sSubSup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i,m+1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p>
              </m:sSubSup>
            </m:e>
          </m:nary>
          <m:r>
            <w:rPr>
              <w:rFonts w:ascii="Cambria Math" w:hAnsi="Cambria Math"/>
              <w:sz w:val="28"/>
              <w:szCs w:val="28"/>
            </w:rPr>
            <m:t>,  i=2,…,m.</m:t>
          </m:r>
        </m:oMath>
      </m:oMathPara>
    </w:p>
    <w:p w14:paraId="045727AD" w14:textId="77777777" w:rsidR="00C70526" w:rsidRPr="00C70526" w:rsidRDefault="00C70526" w:rsidP="00C70526">
      <w:pPr>
        <w:spacing w:line="360" w:lineRule="auto"/>
        <w:ind w:firstLine="709"/>
        <w:jc w:val="both"/>
        <w:rPr>
          <w:sz w:val="28"/>
          <w:szCs w:val="28"/>
        </w:rPr>
      </w:pPr>
      <w:r w:rsidRPr="00C70526">
        <w:rPr>
          <w:sz w:val="28"/>
          <w:szCs w:val="28"/>
        </w:rPr>
        <w:tab/>
        <w:t xml:space="preserve">Первое неизвестное оказалось исключенным из всех уравнений, кроме первого. Далее в предположении, что </w:t>
      </w:r>
      <m:oMath>
        <m:sSubSup>
          <m:sSubSupPr>
            <m:ctrlPr>
              <w:rPr>
                <w:rFonts w:ascii="Cambria Math" w:eastAsia="Calibri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22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bSup>
        <m:r>
          <w:rPr>
            <w:rFonts w:ascii="Cambria Math" w:hAnsi="Cambria Math"/>
            <w:sz w:val="28"/>
            <w:szCs w:val="28"/>
          </w:rPr>
          <m:t>≠0</m:t>
        </m:r>
      </m:oMath>
      <w:r w:rsidRPr="00C70526">
        <w:rPr>
          <w:sz w:val="28"/>
          <w:szCs w:val="28"/>
        </w:rPr>
        <w:t xml:space="preserve">, делим второе уравнение на коэффициент </w:t>
      </w:r>
      <m:oMath>
        <m:sSubSup>
          <m:sSubSupPr>
            <m:ctrlPr>
              <w:rPr>
                <w:rFonts w:ascii="Cambria Math" w:eastAsia="Calibri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22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bSup>
      </m:oMath>
      <w:r w:rsidRPr="00C70526">
        <w:rPr>
          <w:sz w:val="28"/>
          <w:szCs w:val="28"/>
        </w:rPr>
        <w:t xml:space="preserve"> и исключаем неизвестное </w:t>
      </w:r>
      <m:oMath>
        <m:sSub>
          <m:sSubPr>
            <m:ctrlPr>
              <w:rPr>
                <w:rFonts w:ascii="Cambria Math" w:eastAsia="Calibri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C70526">
        <w:rPr>
          <w:sz w:val="28"/>
          <w:szCs w:val="28"/>
        </w:rPr>
        <w:t xml:space="preserve"> из всех уравнений, начиная со второго и т.д. В результате последовательного исключения неизвестных система уравнений преобразуется в систему уравнений с треугольной матрицей</w:t>
      </w:r>
    </w:p>
    <w:p w14:paraId="1E99D7B0" w14:textId="77777777" w:rsidR="00C70526" w:rsidRPr="00C70526" w:rsidRDefault="005F4FA8" w:rsidP="00C70526">
      <w:pPr>
        <w:spacing w:line="360" w:lineRule="auto"/>
        <w:ind w:firstLine="709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libri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="Calibri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j=i+1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sup>
            <m:e>
              <m:sSubSup>
                <m:sSubSup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p>
              </m:sSubSup>
              <m:sSub>
                <m:sSub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sSubSup>
                <m:sSubSup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i,m+1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 xml:space="preserve">  i=1,…,m.</m:t>
          </m:r>
        </m:oMath>
      </m:oMathPara>
    </w:p>
    <w:p w14:paraId="0EF44B7D" w14:textId="77777777" w:rsidR="00C70526" w:rsidRPr="00C70526" w:rsidRDefault="00C70526" w:rsidP="00C70526">
      <w:pPr>
        <w:spacing w:line="360" w:lineRule="auto"/>
        <w:ind w:firstLine="709"/>
        <w:jc w:val="both"/>
        <w:rPr>
          <w:sz w:val="28"/>
          <w:szCs w:val="28"/>
        </w:rPr>
      </w:pPr>
      <w:r w:rsidRPr="00C70526">
        <w:rPr>
          <w:sz w:val="28"/>
          <w:szCs w:val="28"/>
        </w:rPr>
        <w:tab/>
        <w:t>Совокупность проведенных вычислений называется прямым ходом метода Гаусса.</w:t>
      </w:r>
    </w:p>
    <w:p w14:paraId="4D00B800" w14:textId="77777777" w:rsidR="00C70526" w:rsidRPr="00C70526" w:rsidRDefault="00C70526" w:rsidP="00C70526">
      <w:pPr>
        <w:spacing w:line="360" w:lineRule="auto"/>
        <w:ind w:firstLine="709"/>
        <w:jc w:val="both"/>
        <w:rPr>
          <w:sz w:val="28"/>
          <w:szCs w:val="28"/>
        </w:rPr>
      </w:pPr>
      <w:r w:rsidRPr="00C70526">
        <w:rPr>
          <w:sz w:val="28"/>
          <w:szCs w:val="28"/>
        </w:rPr>
        <w:tab/>
        <w:t xml:space="preserve">Из </w:t>
      </w:r>
      <m:oMath>
        <m:r>
          <w:rPr>
            <w:rFonts w:ascii="Cambria Math" w:hAnsi="Cambria Math"/>
            <w:sz w:val="28"/>
            <w:szCs w:val="28"/>
          </w:rPr>
          <m:t>m</m:t>
        </m:r>
      </m:oMath>
      <w:r w:rsidRPr="00C70526">
        <w:rPr>
          <w:sz w:val="28"/>
          <w:szCs w:val="28"/>
        </w:rPr>
        <w:t xml:space="preserve">-го уравнения системы определяем </w:t>
      </w:r>
      <m:oMath>
        <m:sSub>
          <m:sSubPr>
            <m:ctrlPr>
              <w:rPr>
                <w:rFonts w:ascii="Cambria Math" w:eastAsia="Calibri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</m:t>
            </m:r>
          </m:sub>
        </m:sSub>
      </m:oMath>
      <w:r w:rsidRPr="00C70526">
        <w:rPr>
          <w:sz w:val="28"/>
          <w:szCs w:val="28"/>
        </w:rPr>
        <w:t xml:space="preserve">, из </w:t>
      </w:r>
      <m:oMath>
        <m:r>
          <w:rPr>
            <w:rFonts w:ascii="Cambria Math" w:hAnsi="Cambria Math"/>
            <w:sz w:val="28"/>
            <w:szCs w:val="28"/>
          </w:rPr>
          <m:t>(m-1)</m:t>
        </m:r>
      </m:oMath>
      <w:r w:rsidRPr="00C70526">
        <w:rPr>
          <w:sz w:val="28"/>
          <w:szCs w:val="28"/>
        </w:rPr>
        <w:t xml:space="preserve">-го – </w:t>
      </w:r>
      <m:oMath>
        <m:sSub>
          <m:sSubPr>
            <m:ctrlPr>
              <w:rPr>
                <w:rFonts w:ascii="Cambria Math" w:eastAsia="Calibri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m-1</m:t>
            </m:r>
          </m:sub>
        </m:sSub>
      </m:oMath>
      <w:r w:rsidRPr="00C70526">
        <w:rPr>
          <w:sz w:val="28"/>
          <w:szCs w:val="28"/>
        </w:rPr>
        <w:t xml:space="preserve"> и т.д. до </w:t>
      </w:r>
      <m:oMath>
        <m:sSub>
          <m:sSubPr>
            <m:ctrlPr>
              <w:rPr>
                <w:rFonts w:ascii="Cambria Math" w:eastAsia="Calibri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C70526">
        <w:rPr>
          <w:sz w:val="28"/>
          <w:szCs w:val="28"/>
        </w:rPr>
        <w:t>. Совокупность таких вычислений называют обратным ходом метода Гаусса.</w:t>
      </w:r>
    </w:p>
    <w:p w14:paraId="2F9FBDAE" w14:textId="77777777" w:rsidR="00C70526" w:rsidRPr="00C70526" w:rsidRDefault="00C70526" w:rsidP="00C70526">
      <w:pPr>
        <w:spacing w:line="360" w:lineRule="auto"/>
        <w:ind w:firstLine="709"/>
        <w:jc w:val="both"/>
        <w:rPr>
          <w:sz w:val="28"/>
          <w:szCs w:val="28"/>
        </w:rPr>
      </w:pPr>
      <w:r w:rsidRPr="00C70526">
        <w:rPr>
          <w:sz w:val="28"/>
          <w:szCs w:val="28"/>
        </w:rPr>
        <w:lastRenderedPageBreak/>
        <w:tab/>
        <w:t>Чтобы избежать катастрофического влияния вычислительной погрешности, применяют метод Гаусса с выбором главного элемента. Его отличие от описанной выше схемы метода Гаусса состоит в следующем. Пусть по ходу исключения неизвестных получена система уравнений</w:t>
      </w:r>
    </w:p>
    <w:p w14:paraId="1E3C8259" w14:textId="77777777" w:rsidR="00C70526" w:rsidRPr="00C70526" w:rsidRDefault="005F4FA8" w:rsidP="00C70526">
      <w:pPr>
        <w:spacing w:line="360" w:lineRule="auto"/>
        <w:ind w:firstLine="709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libri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="Calibri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j=i+1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sup>
            <m:e>
              <m:sSubSup>
                <m:sSubSup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p>
              </m:sSubSup>
              <m:sSub>
                <m:sSub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sSubSup>
                <m:sSubSup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i,m+1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 xml:space="preserve">  i=1,…,k,</m:t>
          </m:r>
        </m:oMath>
      </m:oMathPara>
    </w:p>
    <w:p w14:paraId="12614469" w14:textId="77777777" w:rsidR="00C70526" w:rsidRPr="00C70526" w:rsidRDefault="005F4FA8" w:rsidP="00C70526">
      <w:pPr>
        <w:spacing w:line="360" w:lineRule="auto"/>
        <w:ind w:firstLine="709"/>
        <w:jc w:val="both"/>
        <w:rPr>
          <w:sz w:val="28"/>
          <w:szCs w:val="28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="Calibri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j=k+1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sup>
            <m:e>
              <m:sSubSup>
                <m:sSubSup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p>
              </m:sSubSup>
              <m:sSub>
                <m:sSub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sSubSup>
                <m:sSubSup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i,m+1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 xml:space="preserve">  i=k+1,…,m.</m:t>
          </m:r>
        </m:oMath>
      </m:oMathPara>
    </w:p>
    <w:p w14:paraId="388A2CD6" w14:textId="2FA9DBA0" w:rsidR="00C70526" w:rsidRDefault="00C70526" w:rsidP="00C70526">
      <w:pPr>
        <w:spacing w:line="360" w:lineRule="auto"/>
        <w:ind w:firstLine="709"/>
        <w:jc w:val="both"/>
        <w:rPr>
          <w:sz w:val="28"/>
          <w:szCs w:val="28"/>
        </w:rPr>
      </w:pPr>
      <w:r w:rsidRPr="00C70526">
        <w:rPr>
          <w:sz w:val="28"/>
          <w:szCs w:val="28"/>
        </w:rPr>
        <w:tab/>
        <w:t xml:space="preserve">Найдем </w:t>
      </w:r>
      <m:oMath>
        <m:r>
          <w:rPr>
            <w:rFonts w:ascii="Cambria Math" w:hAnsi="Cambria Math"/>
            <w:sz w:val="28"/>
            <w:szCs w:val="28"/>
          </w:rPr>
          <m:t>l</m:t>
        </m:r>
      </m:oMath>
      <w:r w:rsidRPr="00C70526">
        <w:rPr>
          <w:sz w:val="28"/>
          <w:szCs w:val="28"/>
        </w:rPr>
        <w:t xml:space="preserve"> такое, что </w:t>
      </w:r>
      <m:oMath>
        <m:d>
          <m:dPr>
            <m:begChr m:val="|"/>
            <m:endChr m:val="|"/>
            <m:ctrlPr>
              <w:rPr>
                <w:rFonts w:ascii="Cambria Math" w:eastAsia="Calibri" w:hAnsi="Cambria Math"/>
                <w:i/>
                <w:iCs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eastAsia="Calibri" w:hAnsi="Cambria Math"/>
                    <w:i/>
                    <w:iCs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k+1,l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p>
            </m:sSubSup>
          </m:e>
        </m:d>
        <m:r>
          <w:rPr>
            <w:rFonts w:ascii="Cambria Math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eastAsia="Calibri" w:hAnsi="Cambria Math"/>
                <w:i/>
                <w:iCs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="Calibri" w:hAnsi="Cambria Math"/>
                    <w:i/>
                    <w:iCs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lim>
            </m:limLow>
          </m:fName>
          <m:e>
            <m:r>
              <w:rPr>
                <w:rFonts w:ascii="Cambria Math" w:hAnsi="Cambria Math"/>
                <w:sz w:val="28"/>
                <w:szCs w:val="28"/>
              </w:rPr>
              <m:t>|</m:t>
            </m:r>
            <m:sSubSup>
              <m:sSubSupPr>
                <m:ctrlPr>
                  <w:rPr>
                    <w:rFonts w:ascii="Cambria Math" w:eastAsia="Calibri" w:hAnsi="Cambria Math"/>
                    <w:i/>
                    <w:iCs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k+1,j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p>
            </m:sSubSup>
            <m:r>
              <w:rPr>
                <w:rFonts w:ascii="Cambria Math" w:hAnsi="Cambria Math"/>
                <w:sz w:val="28"/>
                <w:szCs w:val="28"/>
              </w:rPr>
              <m:t>|</m:t>
            </m:r>
          </m:e>
        </m:func>
      </m:oMath>
      <w:r w:rsidRPr="00C70526">
        <w:rPr>
          <w:sz w:val="28"/>
          <w:szCs w:val="28"/>
        </w:rPr>
        <w:t xml:space="preserve"> и переобозначим </w:t>
      </w:r>
      <m:oMath>
        <m:sSub>
          <m:sSubPr>
            <m:ctrlPr>
              <w:rPr>
                <w:rFonts w:ascii="Cambria Math" w:eastAsia="Calibri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k+1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="Calibri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l</m:t>
            </m:r>
          </m:sub>
        </m:sSub>
      </m:oMath>
      <w:r w:rsidRPr="00C70526">
        <w:rPr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="Calibri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l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="Calibri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k+1</m:t>
            </m:r>
          </m:sub>
        </m:sSub>
      </m:oMath>
      <w:r w:rsidRPr="00C70526">
        <w:rPr>
          <w:sz w:val="28"/>
          <w:szCs w:val="28"/>
        </w:rPr>
        <w:t xml:space="preserve">; далее произведем исключение неизвестной </w:t>
      </w:r>
      <m:oMath>
        <m:sSub>
          <m:sSubPr>
            <m:ctrlPr>
              <w:rPr>
                <w:rFonts w:ascii="Cambria Math" w:eastAsia="Calibri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k+1</m:t>
            </m:r>
          </m:sub>
        </m:sSub>
      </m:oMath>
      <w:r w:rsidRPr="00C70526">
        <w:rPr>
          <w:sz w:val="28"/>
          <w:szCs w:val="28"/>
        </w:rPr>
        <w:t xml:space="preserve"> из всех уравнений, начиная с </w:t>
      </w:r>
      <m:oMath>
        <m:r>
          <w:rPr>
            <w:rFonts w:ascii="Cambria Math" w:hAnsi="Cambria Math"/>
            <w:sz w:val="28"/>
            <w:szCs w:val="28"/>
          </w:rPr>
          <m:t>(k+2)</m:t>
        </m:r>
      </m:oMath>
      <w:r w:rsidRPr="00C70526">
        <w:rPr>
          <w:sz w:val="28"/>
          <w:szCs w:val="28"/>
        </w:rPr>
        <w:t xml:space="preserve">-го. Такое переобозначение приводит к изменению порядка исключения неизвестных и во многих </w:t>
      </w:r>
      <w:r>
        <w:rPr>
          <w:sz w:val="28"/>
          <w:szCs w:val="28"/>
        </w:rPr>
        <w:t>случаях</w:t>
      </w:r>
      <w:r w:rsidRPr="00C70526">
        <w:rPr>
          <w:sz w:val="28"/>
          <w:szCs w:val="28"/>
        </w:rPr>
        <w:t xml:space="preserve"> существенно уменьшает чувствительность решения к погрешностям округления при вычислениях.</w:t>
      </w:r>
    </w:p>
    <w:p w14:paraId="517EE451" w14:textId="77777777" w:rsidR="004E27B3" w:rsidRPr="004E27B3" w:rsidRDefault="004E27B3" w:rsidP="004E27B3">
      <w:pPr>
        <w:spacing w:line="360" w:lineRule="auto"/>
        <w:ind w:firstLine="709"/>
        <w:jc w:val="both"/>
        <w:rPr>
          <w:sz w:val="28"/>
          <w:szCs w:val="28"/>
        </w:rPr>
      </w:pPr>
      <w:r w:rsidRPr="004E27B3">
        <w:rPr>
          <w:sz w:val="28"/>
          <w:szCs w:val="28"/>
        </w:rPr>
        <w:t>Рациональная интерполяция.</w:t>
      </w:r>
    </w:p>
    <w:p w14:paraId="0C09C667" w14:textId="77777777" w:rsidR="004E27B3" w:rsidRPr="004E27B3" w:rsidRDefault="004E27B3" w:rsidP="004E27B3">
      <w:pPr>
        <w:spacing w:line="360" w:lineRule="auto"/>
        <w:ind w:firstLine="709"/>
        <w:jc w:val="both"/>
        <w:rPr>
          <w:sz w:val="28"/>
          <w:szCs w:val="28"/>
        </w:rPr>
      </w:pPr>
      <w:r w:rsidRPr="004E27B3">
        <w:rPr>
          <w:sz w:val="28"/>
          <w:szCs w:val="28"/>
        </w:rPr>
        <w:tab/>
        <w:t xml:space="preserve">При заданных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eastAsia="Calibri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,…,f(</m:t>
        </m:r>
        <m:sSub>
          <m:sSubPr>
            <m:ctrlPr>
              <w:rPr>
                <w:rFonts w:ascii="Cambria Math" w:eastAsia="Calibri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Pr="004E27B3">
        <w:rPr>
          <w:sz w:val="28"/>
          <w:szCs w:val="28"/>
        </w:rPr>
        <w:t xml:space="preserve"> приближение к </w:t>
      </w:r>
      <m:oMath>
        <m:r>
          <w:rPr>
            <w:rFonts w:ascii="Cambria Math" w:hAnsi="Cambria Math"/>
            <w:sz w:val="28"/>
            <w:szCs w:val="28"/>
          </w:rPr>
          <m:t>f(x)</m:t>
        </m:r>
      </m:oMath>
      <w:r w:rsidRPr="004E27B3">
        <w:rPr>
          <w:sz w:val="28"/>
          <w:szCs w:val="28"/>
        </w:rPr>
        <w:t xml:space="preserve"> ищется в виде</w:t>
      </w:r>
    </w:p>
    <w:p w14:paraId="6E0D2220" w14:textId="77777777" w:rsidR="004E27B3" w:rsidRPr="004E27B3" w:rsidRDefault="004E27B3" w:rsidP="004E27B3">
      <w:pPr>
        <w:spacing w:line="360" w:lineRule="auto"/>
        <w:ind w:firstLine="709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R</m:t>
          </m:r>
          <m:d>
            <m:dPr>
              <m:ctrlPr>
                <w:rPr>
                  <w:rFonts w:ascii="Cambria Math" w:eastAsia="Calibri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libri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x+…+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sub>
              </m:sSub>
              <m:sSup>
                <m:sSup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x+…+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q</m:t>
                  </m:r>
                </m:sub>
              </m:sSub>
              <m:sSup>
                <m:sSup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q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,  p+q+1=n.</m:t>
          </m:r>
        </m:oMath>
      </m:oMathPara>
    </w:p>
    <w:p w14:paraId="08E3151F" w14:textId="77777777" w:rsidR="004E27B3" w:rsidRPr="004E27B3" w:rsidRDefault="004E27B3" w:rsidP="004E27B3">
      <w:pPr>
        <w:spacing w:line="360" w:lineRule="auto"/>
        <w:ind w:firstLine="709"/>
        <w:jc w:val="both"/>
        <w:rPr>
          <w:sz w:val="28"/>
          <w:szCs w:val="28"/>
        </w:rPr>
      </w:pPr>
      <w:r w:rsidRPr="004E27B3">
        <w:rPr>
          <w:sz w:val="28"/>
          <w:szCs w:val="28"/>
        </w:rPr>
        <w:tab/>
        <w:t xml:space="preserve">Коэффициенты </w:t>
      </w:r>
      <m:oMath>
        <m:sSub>
          <m:sSubPr>
            <m:ctrlPr>
              <w:rPr>
                <w:rFonts w:ascii="Cambria Math" w:eastAsia="Calibri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="Calibri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4E27B3">
        <w:rPr>
          <w:sz w:val="28"/>
          <w:szCs w:val="28"/>
        </w:rPr>
        <w:t xml:space="preserve"> находятся из совокупности соотношений </w:t>
      </w:r>
      <m:oMath>
        <m:r>
          <w:rPr>
            <w:rFonts w:ascii="Cambria Math" w:hAnsi="Cambria Math"/>
            <w:sz w:val="28"/>
            <w:szCs w:val="28"/>
          </w:rPr>
          <m:t>R</m:t>
        </m:r>
        <m:d>
          <m:dPr>
            <m:ctrlPr>
              <w:rPr>
                <w:rFonts w:ascii="Cambria Math" w:eastAsia="Calibri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=f</m:t>
        </m:r>
        <m:d>
          <m:dPr>
            <m:ctrlPr>
              <w:rPr>
                <w:rFonts w:ascii="Cambria Math" w:eastAsia="Calibri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,j=1,…,n</m:t>
        </m:r>
      </m:oMath>
      <w:r w:rsidRPr="004E27B3">
        <w:rPr>
          <w:sz w:val="28"/>
          <w:szCs w:val="28"/>
        </w:rPr>
        <w:t>, которые можно записать в виде</w:t>
      </w:r>
    </w:p>
    <w:p w14:paraId="0AAE0488" w14:textId="77777777" w:rsidR="004E27B3" w:rsidRPr="004E27B3" w:rsidRDefault="005F4FA8" w:rsidP="004E27B3">
      <w:pPr>
        <w:spacing w:line="360" w:lineRule="auto"/>
        <w:ind w:firstLine="709"/>
        <w:jc w:val="both"/>
        <w:rPr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="Calibri" w:hAnsi="Cambria Math"/>
                  <w:i/>
                  <w:sz w:val="28"/>
                  <w:szCs w:val="28"/>
                </w:rPr>
              </m:ctrlPr>
            </m:eqArrPr>
            <m:e>
              <m:nary>
                <m:naryPr>
                  <m:chr m:val="∑"/>
                  <m:limLoc m:val="undOvr"/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j=0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sup>
                <m:e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="Calibri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sup>
                  </m:sSubSup>
                </m:e>
              </m:nary>
              <m:r>
                <w:rPr>
                  <w:rFonts w:ascii="Cambria Math" w:hAnsi="Cambria Math"/>
                  <w:sz w:val="28"/>
                  <w:szCs w:val="28"/>
                </w:rPr>
                <m:t>-f</m:t>
              </m:r>
              <m:d>
                <m:d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  <m:nary>
                <m:naryPr>
                  <m:chr m:val="∑"/>
                  <m:limLoc m:val="undOvr"/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j=0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q</m:t>
                  </m:r>
                </m:sup>
                <m:e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="Calibri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sup>
                  </m:sSubSup>
                </m:e>
              </m:nary>
              <m:r>
                <w:rPr>
                  <w:rFonts w:ascii="Cambria Math" w:hAnsi="Cambria Math"/>
                  <w:sz w:val="28"/>
                  <w:szCs w:val="28"/>
                </w:rPr>
                <m:t>=0,  i=1,…,n. #</m:t>
              </m:r>
              <m:d>
                <m:d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</m:d>
            </m:e>
          </m:eqArr>
        </m:oMath>
      </m:oMathPara>
    </w:p>
    <w:p w14:paraId="225B473E" w14:textId="3D952A85" w:rsidR="004E27B3" w:rsidRDefault="004E27B3" w:rsidP="004E27B3">
      <w:pPr>
        <w:spacing w:line="360" w:lineRule="auto"/>
        <w:ind w:firstLine="709"/>
        <w:jc w:val="both"/>
        <w:rPr>
          <w:sz w:val="28"/>
          <w:szCs w:val="28"/>
        </w:rPr>
      </w:pPr>
      <w:r w:rsidRPr="004E27B3">
        <w:rPr>
          <w:sz w:val="28"/>
          <w:szCs w:val="28"/>
        </w:rPr>
        <w:tab/>
        <w:t xml:space="preserve">Уравнения (1) образуют систему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 w:rsidRPr="004E27B3">
        <w:rPr>
          <w:sz w:val="28"/>
          <w:szCs w:val="28"/>
        </w:rPr>
        <w:t xml:space="preserve"> линейных алгебраических уравнений относительно </w:t>
      </w:r>
      <m:oMath>
        <m:r>
          <w:rPr>
            <w:rFonts w:ascii="Cambria Math" w:hAnsi="Cambria Math"/>
            <w:sz w:val="28"/>
            <w:szCs w:val="28"/>
          </w:rPr>
          <m:t>n+1</m:t>
        </m:r>
      </m:oMath>
      <w:r w:rsidRPr="004E27B3">
        <w:rPr>
          <w:sz w:val="28"/>
          <w:szCs w:val="28"/>
        </w:rPr>
        <w:t xml:space="preserve"> неизвестных.</w:t>
      </w:r>
    </w:p>
    <w:p w14:paraId="2C63FEA7" w14:textId="501C56E1" w:rsidR="00C70526" w:rsidRDefault="00C70526" w:rsidP="00C70526">
      <w:pPr>
        <w:pStyle w:val="2"/>
      </w:pPr>
      <w:bookmarkStart w:id="9" w:name="_Toc183168436"/>
      <w:bookmarkStart w:id="10" w:name="_Toc183168761"/>
      <w:r w:rsidRPr="00C70526">
        <w:t>Метод LU-разложения</w:t>
      </w:r>
      <w:r>
        <w:t>.</w:t>
      </w:r>
      <w:bookmarkEnd w:id="9"/>
      <w:bookmarkEnd w:id="10"/>
    </w:p>
    <w:p w14:paraId="25A07366" w14:textId="77777777" w:rsidR="00C70526" w:rsidRPr="00C70526" w:rsidRDefault="00C70526" w:rsidP="00C70526">
      <w:pPr>
        <w:spacing w:line="360" w:lineRule="auto"/>
        <w:ind w:firstLine="709"/>
        <w:jc w:val="both"/>
        <w:rPr>
          <w:sz w:val="28"/>
          <w:szCs w:val="28"/>
        </w:rPr>
      </w:pPr>
      <w:r w:rsidRPr="00C70526">
        <w:rPr>
          <w:sz w:val="28"/>
          <w:szCs w:val="28"/>
        </w:rPr>
        <w:t xml:space="preserve">Пусть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A</m:t>
        </m:r>
        <m:r>
          <w:rPr>
            <w:rFonts w:ascii="Cambria Math" w:hAnsi="Cambria Math"/>
            <w:sz w:val="28"/>
            <w:szCs w:val="28"/>
          </w:rPr>
          <m:t>=</m:t>
        </m:r>
        <m:sSubSup>
          <m:sSubSupPr>
            <m:ctrlPr>
              <w:rPr>
                <w:rFonts w:ascii="Cambria Math" w:eastAsia="Calibri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eastAsia="Calibri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i,j=1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bSup>
      </m:oMath>
      <w:r w:rsidRPr="00C70526">
        <w:rPr>
          <w:sz w:val="28"/>
          <w:szCs w:val="28"/>
        </w:rPr>
        <w:t xml:space="preserve"> – данная </w:t>
      </w:r>
      <m:oMath>
        <m:r>
          <w:rPr>
            <w:rFonts w:ascii="Cambria Math" w:hAnsi="Cambria Math"/>
            <w:sz w:val="28"/>
            <w:szCs w:val="28"/>
          </w:rPr>
          <m:t>n×n</m:t>
        </m:r>
      </m:oMath>
      <w:r w:rsidRPr="00C70526">
        <w:rPr>
          <w:sz w:val="28"/>
          <w:szCs w:val="28"/>
        </w:rPr>
        <w:t xml:space="preserve"> матрица, а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L</m:t>
        </m:r>
        <m:r>
          <w:rPr>
            <w:rFonts w:ascii="Cambria Math" w:hAnsi="Cambria Math"/>
            <w:sz w:val="28"/>
            <w:szCs w:val="28"/>
          </w:rPr>
          <m:t>=</m:t>
        </m:r>
        <m:sSubSup>
          <m:sSubSupPr>
            <m:ctrlPr>
              <w:rPr>
                <w:rFonts w:ascii="Cambria Math" w:eastAsia="Calibri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eastAsia="Calibri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i,j=1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bSup>
      </m:oMath>
      <w:r w:rsidRPr="00C70526">
        <w:rPr>
          <w:sz w:val="28"/>
          <w:szCs w:val="28"/>
        </w:rPr>
        <w:t xml:space="preserve"> и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U</m:t>
        </m:r>
        <m:r>
          <w:rPr>
            <w:rFonts w:ascii="Cambria Math" w:hAnsi="Cambria Math"/>
            <w:sz w:val="28"/>
            <w:szCs w:val="28"/>
          </w:rPr>
          <m:t>=</m:t>
        </m:r>
        <m:sSubSup>
          <m:sSubSupPr>
            <m:ctrlPr>
              <w:rPr>
                <w:rFonts w:ascii="Cambria Math" w:eastAsia="Calibri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eastAsia="Calibri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i,j=1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bSup>
      </m:oMath>
      <w:r w:rsidRPr="00C70526">
        <w:rPr>
          <w:sz w:val="28"/>
          <w:szCs w:val="28"/>
        </w:rPr>
        <w:t xml:space="preserve"> – соответственно нижняя (левая) и верхняя (правая) треугольные матрицы. Справедливо следующее утверждение.</w:t>
      </w:r>
    </w:p>
    <w:p w14:paraId="1777D2BE" w14:textId="240D436C" w:rsidR="00C70526" w:rsidRPr="00C70526" w:rsidRDefault="00C70526" w:rsidP="00C70526">
      <w:pPr>
        <w:spacing w:line="360" w:lineRule="auto"/>
        <w:ind w:firstLine="709"/>
        <w:jc w:val="both"/>
        <w:rPr>
          <w:sz w:val="28"/>
          <w:szCs w:val="28"/>
        </w:rPr>
      </w:pPr>
      <w:r w:rsidRPr="00C70526">
        <w:rPr>
          <w:sz w:val="28"/>
          <w:szCs w:val="28"/>
        </w:rPr>
        <w:lastRenderedPageBreak/>
        <w:tab/>
      </w:r>
      <w:r w:rsidRPr="00C70526">
        <w:rPr>
          <w:b/>
          <w:bCs/>
          <w:sz w:val="28"/>
          <w:szCs w:val="28"/>
        </w:rPr>
        <w:t>Теорема</w:t>
      </w:r>
      <w:proofErr w:type="gramStart"/>
      <w:r>
        <w:rPr>
          <w:b/>
          <w:bCs/>
          <w:sz w:val="28"/>
          <w:szCs w:val="28"/>
        </w:rPr>
        <w:t>:</w:t>
      </w:r>
      <w:r w:rsidRPr="00C70526">
        <w:rPr>
          <w:sz w:val="28"/>
          <w:szCs w:val="28"/>
        </w:rPr>
        <w:t xml:space="preserve"> Если</w:t>
      </w:r>
      <w:proofErr w:type="gramEnd"/>
      <w:r w:rsidRPr="00C70526">
        <w:rPr>
          <w:sz w:val="28"/>
          <w:szCs w:val="28"/>
        </w:rPr>
        <w:t xml:space="preserve"> все главные миноры квадратной матрицы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A</m:t>
        </m:r>
      </m:oMath>
      <w:r w:rsidRPr="00C70526">
        <w:rPr>
          <w:sz w:val="28"/>
          <w:szCs w:val="28"/>
        </w:rPr>
        <w:t xml:space="preserve"> отличны от нуля, то существуют такие нижняя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L</m:t>
        </m:r>
      </m:oMath>
      <w:r w:rsidRPr="00C70526">
        <w:rPr>
          <w:sz w:val="28"/>
          <w:szCs w:val="28"/>
        </w:rPr>
        <w:t xml:space="preserve"> и верхняя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U</m:t>
        </m:r>
      </m:oMath>
      <w:r w:rsidRPr="00C70526">
        <w:rPr>
          <w:sz w:val="28"/>
          <w:szCs w:val="28"/>
        </w:rPr>
        <w:t xml:space="preserve"> треугольные матрицы, что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A=LU</m:t>
        </m:r>
      </m:oMath>
      <w:r w:rsidRPr="00C70526">
        <w:rPr>
          <w:sz w:val="28"/>
          <w:szCs w:val="28"/>
        </w:rPr>
        <w:t xml:space="preserve">. Если элементы диагонали одной из матриц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L</m:t>
        </m:r>
      </m:oMath>
      <w:r w:rsidRPr="00C70526">
        <w:rPr>
          <w:sz w:val="28"/>
          <w:szCs w:val="28"/>
        </w:rPr>
        <w:t xml:space="preserve"> или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U</m:t>
        </m:r>
      </m:oMath>
      <w:r w:rsidRPr="00C70526">
        <w:rPr>
          <w:sz w:val="28"/>
          <w:szCs w:val="28"/>
        </w:rPr>
        <w:t xml:space="preserve"> фиксированы (ненулевые), то такое разложение единственно.</w:t>
      </w:r>
    </w:p>
    <w:p w14:paraId="6ADC8FD3" w14:textId="77777777" w:rsidR="00C70526" w:rsidRPr="00C70526" w:rsidRDefault="00C70526" w:rsidP="00C70526">
      <w:pPr>
        <w:spacing w:line="360" w:lineRule="auto"/>
        <w:ind w:firstLine="709"/>
        <w:jc w:val="both"/>
        <w:rPr>
          <w:sz w:val="28"/>
          <w:szCs w:val="28"/>
        </w:rPr>
      </w:pPr>
      <w:r w:rsidRPr="00C70526">
        <w:rPr>
          <w:sz w:val="28"/>
          <w:szCs w:val="28"/>
        </w:rPr>
        <w:t xml:space="preserve">Формулы в случае фиксирования диагонали нижней треугольной матрицы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L</m:t>
        </m:r>
      </m:oMath>
      <w:r w:rsidRPr="00C70526">
        <w:rPr>
          <w:sz w:val="28"/>
          <w:szCs w:val="28"/>
        </w:rPr>
        <w:t>:</w:t>
      </w:r>
    </w:p>
    <w:p w14:paraId="2A867276" w14:textId="77777777" w:rsidR="00C70526" w:rsidRPr="00C70526" w:rsidRDefault="005F4FA8" w:rsidP="00C70526">
      <w:pPr>
        <w:spacing w:line="360" w:lineRule="auto"/>
        <w:ind w:firstLine="709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libri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Calibri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="Calibri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k=1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i-1</m:t>
              </m:r>
            </m:sup>
            <m:e>
              <m:sSub>
                <m:sSub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ik</m:t>
                  </m:r>
                </m:sub>
              </m:sSub>
              <m:sSub>
                <m:sSub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kj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</w:rPr>
            <m:t xml:space="preserve">  где </m:t>
          </m:r>
          <m:d>
            <m:dPr>
              <m:ctrlPr>
                <w:rPr>
                  <w:rFonts w:ascii="Cambria Math" w:eastAsia="Calibri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i≤j</m:t>
              </m:r>
            </m:e>
          </m:d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14:paraId="02E1E66C" w14:textId="77777777" w:rsidR="00C70526" w:rsidRPr="00C70526" w:rsidRDefault="005F4FA8" w:rsidP="00C70526">
      <w:pPr>
        <w:spacing w:line="360" w:lineRule="auto"/>
        <w:ind w:firstLine="709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libri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libri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jj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(</m:t>
          </m:r>
          <m:sSub>
            <m:sSubPr>
              <m:ctrlPr>
                <w:rPr>
                  <w:rFonts w:ascii="Cambria Math" w:eastAsia="Calibri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="Calibri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k=1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j-1</m:t>
              </m:r>
            </m:sup>
            <m:e>
              <m:sSub>
                <m:sSub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ik</m:t>
                  </m:r>
                </m:sub>
              </m:sSub>
              <m:sSub>
                <m:sSub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kj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 xml:space="preserve">  где </m:t>
          </m:r>
          <m:d>
            <m:dPr>
              <m:ctrlPr>
                <w:rPr>
                  <w:rFonts w:ascii="Cambria Math" w:eastAsia="Calibri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i&gt;j</m:t>
              </m:r>
            </m:e>
          </m:d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14:paraId="79AF1EB2" w14:textId="77777777" w:rsidR="004E27B3" w:rsidRDefault="004E27B3" w:rsidP="004E27B3">
      <w:pPr>
        <w:pStyle w:val="2"/>
        <w:rPr>
          <w:i/>
          <w:szCs w:val="22"/>
        </w:rPr>
      </w:pPr>
      <w:bookmarkStart w:id="11" w:name="_Toc183168437"/>
      <w:bookmarkStart w:id="12" w:name="_Toc183168762"/>
      <w:r>
        <w:t>Метод квадратного корня.</w:t>
      </w:r>
      <w:bookmarkEnd w:id="11"/>
      <w:bookmarkEnd w:id="12"/>
      <w:r>
        <w:rPr>
          <w:i/>
        </w:rPr>
        <w:tab/>
      </w:r>
    </w:p>
    <w:p w14:paraId="4E39993C" w14:textId="77777777" w:rsidR="004E27B3" w:rsidRPr="004E27B3" w:rsidRDefault="004E27B3" w:rsidP="004E27B3">
      <w:pPr>
        <w:spacing w:line="360" w:lineRule="auto"/>
        <w:ind w:firstLine="709"/>
        <w:jc w:val="both"/>
        <w:rPr>
          <w:sz w:val="28"/>
          <w:szCs w:val="28"/>
        </w:rPr>
      </w:pPr>
      <w:r>
        <w:tab/>
      </w:r>
      <w:r w:rsidRPr="004E27B3">
        <w:rPr>
          <w:sz w:val="28"/>
          <w:szCs w:val="28"/>
        </w:rPr>
        <w:t xml:space="preserve">Пусть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A</m:t>
        </m:r>
        <m:r>
          <w:rPr>
            <w:rFonts w:ascii="Cambria Math" w:hAnsi="Cambria Math"/>
            <w:sz w:val="28"/>
            <w:szCs w:val="28"/>
          </w:rPr>
          <m:t>=</m:t>
        </m:r>
        <m:sSubSup>
          <m:sSubSupPr>
            <m:ctrlPr>
              <w:rPr>
                <w:rFonts w:ascii="Cambria Math" w:eastAsia="Calibri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eastAsia="Calibri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i,j=1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bSup>
      </m:oMath>
      <w:r w:rsidRPr="004E27B3">
        <w:rPr>
          <w:sz w:val="28"/>
          <w:szCs w:val="28"/>
        </w:rPr>
        <w:t xml:space="preserve"> – данная симметричная матрица, т.е. </w:t>
      </w:r>
      <m:oMath>
        <m:sSub>
          <m:sSubPr>
            <m:ctrlPr>
              <w:rPr>
                <w:rFonts w:ascii="Cambria Math" w:eastAsia="Calibri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="Calibri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ji</m:t>
            </m:r>
          </m:sub>
        </m:sSub>
      </m:oMath>
      <w:r w:rsidRPr="004E27B3">
        <w:rPr>
          <w:sz w:val="28"/>
          <w:szCs w:val="28"/>
        </w:rPr>
        <w:t xml:space="preserve">. Будем строить её представление в виде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eastAsia="Calibri" w:hAnsi="Cambria Math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U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  <w:sz w:val="28"/>
            <w:szCs w:val="28"/>
          </w:rPr>
          <m:t>U</m:t>
        </m:r>
      </m:oMath>
      <w:r w:rsidRPr="004E27B3">
        <w:rPr>
          <w:sz w:val="28"/>
          <w:szCs w:val="28"/>
        </w:rPr>
        <w:t>.</w:t>
      </w:r>
    </w:p>
    <w:p w14:paraId="12B87555" w14:textId="77777777" w:rsidR="004E27B3" w:rsidRPr="004E27B3" w:rsidRDefault="004E27B3" w:rsidP="004E27B3">
      <w:pPr>
        <w:spacing w:line="360" w:lineRule="auto"/>
        <w:ind w:firstLine="709"/>
        <w:jc w:val="both"/>
        <w:rPr>
          <w:sz w:val="28"/>
          <w:szCs w:val="28"/>
        </w:rPr>
      </w:pPr>
      <w:r w:rsidRPr="004E27B3">
        <w:rPr>
          <w:sz w:val="28"/>
          <w:szCs w:val="28"/>
        </w:rPr>
        <w:tab/>
        <w:t xml:space="preserve">Матрица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U</m:t>
        </m:r>
      </m:oMath>
      <w:r w:rsidRPr="004E27B3">
        <w:rPr>
          <w:sz w:val="28"/>
          <w:szCs w:val="28"/>
        </w:rPr>
        <w:t xml:space="preserve"> может быть определена совокупностью формул</w:t>
      </w:r>
    </w:p>
    <w:p w14:paraId="4979EBE2" w14:textId="77777777" w:rsidR="004E27B3" w:rsidRPr="004E27B3" w:rsidRDefault="005F4FA8" w:rsidP="004E27B3">
      <w:pPr>
        <w:spacing w:line="360" w:lineRule="auto"/>
        <w:ind w:firstLine="709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libri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="Calibri" w:hAnsi="Cambria Math"/>
                  <w:i/>
                  <w:sz w:val="28"/>
                  <w:szCs w:val="28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i-1</m:t>
                  </m:r>
                </m:sup>
                <m:e>
                  <m:sSubSup>
                    <m:sSubSupPr>
                      <m:ctrlPr>
                        <w:rPr>
                          <w:rFonts w:ascii="Cambria Math" w:eastAsia="Calibri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ki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</m:e>
              </m:nary>
            </m:e>
          </m:rad>
          <m:r>
            <w:rPr>
              <w:rFonts w:ascii="Cambria Math" w:hAnsi="Cambria Math"/>
              <w:sz w:val="28"/>
              <w:szCs w:val="28"/>
            </w:rPr>
            <m:t xml:space="preserve">  при i=1,2,…,n;</m:t>
          </m:r>
        </m:oMath>
      </m:oMathPara>
    </w:p>
    <w:p w14:paraId="655B2B2B" w14:textId="77777777" w:rsidR="004E27B3" w:rsidRPr="004E27B3" w:rsidRDefault="005F4FA8" w:rsidP="004E27B3">
      <w:pPr>
        <w:spacing w:line="360" w:lineRule="auto"/>
        <w:ind w:firstLine="709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libri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libri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ij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i-1</m:t>
                  </m:r>
                </m:sup>
                <m:e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kj</m:t>
                      </m:r>
                    </m:sub>
                  </m:sSub>
                </m:e>
              </m:nary>
            </m:num>
            <m:den>
              <m:sSub>
                <m:sSub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ii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 xml:space="preserve">  при j=2,…,n;j&gt;i</m:t>
          </m:r>
        </m:oMath>
      </m:oMathPara>
    </w:p>
    <w:p w14:paraId="75940A4D" w14:textId="77777777" w:rsidR="004E27B3" w:rsidRPr="004E27B3" w:rsidRDefault="005F4FA8" w:rsidP="004E27B3">
      <w:pPr>
        <w:spacing w:line="360" w:lineRule="auto"/>
        <w:ind w:firstLine="709"/>
        <w:jc w:val="both"/>
        <w:rPr>
          <w:sz w:val="28"/>
          <w:szCs w:val="28"/>
        </w:rPr>
      </w:pPr>
      <m:oMathPara>
        <m:oMath>
          <m:d>
            <m:dPr>
              <m:ctrlPr>
                <w:rPr>
                  <w:rFonts w:ascii="Cambria Math" w:eastAsia="Calibri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ij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=0 при j&lt;i</m:t>
              </m:r>
            </m:e>
          </m:d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14:paraId="27868A30" w14:textId="0F7B3207" w:rsidR="004E27B3" w:rsidRDefault="004E27B3" w:rsidP="004E27B3">
      <w:pPr>
        <w:pStyle w:val="2"/>
      </w:pPr>
      <w:bookmarkStart w:id="13" w:name="_Toc183168438"/>
      <w:bookmarkStart w:id="14" w:name="_Toc183168763"/>
      <w:r>
        <w:t>Метод прогонки</w:t>
      </w:r>
      <w:bookmarkEnd w:id="13"/>
      <w:bookmarkEnd w:id="14"/>
    </w:p>
    <w:p w14:paraId="2153C247" w14:textId="351CA8DA" w:rsidR="004E27B3" w:rsidRPr="004E27B3" w:rsidRDefault="004E27B3" w:rsidP="004E27B3">
      <w:pPr>
        <w:spacing w:line="360" w:lineRule="auto"/>
        <w:ind w:firstLine="709"/>
        <w:jc w:val="both"/>
        <w:rPr>
          <w:sz w:val="28"/>
          <w:szCs w:val="28"/>
        </w:rPr>
      </w:pPr>
      <w:r w:rsidRPr="004E27B3">
        <w:rPr>
          <w:sz w:val="28"/>
          <w:szCs w:val="28"/>
        </w:rPr>
        <w:t>Дана система пятиточечных уравнений:</w:t>
      </w:r>
    </w:p>
    <w:p w14:paraId="2550DBC3" w14:textId="421B8727" w:rsidR="004E27B3" w:rsidRPr="004E27B3" w:rsidRDefault="004E27B3" w:rsidP="004E27B3">
      <w:pPr>
        <w:spacing w:line="360" w:lineRule="auto"/>
        <w:ind w:firstLine="709"/>
        <w:jc w:val="both"/>
        <w:rPr>
          <w:sz w:val="28"/>
          <w:szCs w:val="28"/>
        </w:rPr>
      </w:pPr>
      <w:r w:rsidRPr="004E27B3">
        <w:rPr>
          <w:noProof/>
          <w:sz w:val="28"/>
          <w:szCs w:val="28"/>
        </w:rPr>
        <w:drawing>
          <wp:inline distT="0" distB="0" distL="0" distR="0" wp14:anchorId="456E4876" wp14:editId="3F32CF20">
            <wp:extent cx="5589905" cy="1365517"/>
            <wp:effectExtent l="0" t="0" r="0" b="6350"/>
            <wp:docPr id="80" name="Рисунок 80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774" cy="1366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B83A2" w14:textId="77777777" w:rsidR="004E27B3" w:rsidRPr="004E27B3" w:rsidRDefault="004E27B3" w:rsidP="004E27B3">
      <w:pPr>
        <w:spacing w:line="360" w:lineRule="auto"/>
        <w:ind w:firstLine="709"/>
        <w:jc w:val="both"/>
        <w:rPr>
          <w:sz w:val="28"/>
          <w:szCs w:val="28"/>
        </w:rPr>
      </w:pPr>
      <w:r w:rsidRPr="004E27B3">
        <w:rPr>
          <w:sz w:val="28"/>
          <w:szCs w:val="28"/>
        </w:rPr>
        <w:lastRenderedPageBreak/>
        <w:tab/>
        <w:t>Запишем алгоритм правой прогонки для системы (1)-(5) в следующем виде:</w:t>
      </w:r>
    </w:p>
    <w:p w14:paraId="16C5B5BF" w14:textId="4F48CE84" w:rsidR="004E27B3" w:rsidRPr="004E27B3" w:rsidRDefault="004E27B3" w:rsidP="004E27B3">
      <w:pPr>
        <w:spacing w:line="360" w:lineRule="auto"/>
        <w:ind w:firstLine="709"/>
        <w:jc w:val="center"/>
        <w:rPr>
          <w:sz w:val="28"/>
          <w:szCs w:val="28"/>
        </w:rPr>
      </w:pPr>
      <w:r w:rsidRPr="004E27B3">
        <w:rPr>
          <w:noProof/>
          <w:sz w:val="28"/>
          <w:szCs w:val="28"/>
        </w:rPr>
        <w:drawing>
          <wp:inline distT="0" distB="0" distL="0" distR="0" wp14:anchorId="32DE9DAD" wp14:editId="10EA4DFE">
            <wp:extent cx="5486892" cy="3642360"/>
            <wp:effectExtent l="0" t="0" r="0" b="0"/>
            <wp:docPr id="79" name="Рисунок 79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9378" cy="364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A1656" w14:textId="0FFC3F75" w:rsidR="004E27B3" w:rsidRDefault="004E27B3" w:rsidP="004E27B3">
      <w:pPr>
        <w:spacing w:line="360" w:lineRule="auto"/>
        <w:ind w:firstLine="709"/>
        <w:jc w:val="both"/>
        <w:rPr>
          <w:sz w:val="28"/>
          <w:szCs w:val="28"/>
        </w:rPr>
      </w:pPr>
      <w:r w:rsidRPr="004E27B3">
        <w:rPr>
          <w:sz w:val="28"/>
          <w:szCs w:val="28"/>
        </w:rPr>
        <w:tab/>
        <w:t xml:space="preserve">Получили решение СЛАУ с </w:t>
      </w:r>
      <w:proofErr w:type="spellStart"/>
      <w:r w:rsidRPr="004E27B3">
        <w:rPr>
          <w:sz w:val="28"/>
          <w:szCs w:val="28"/>
        </w:rPr>
        <w:t>пятидиагональной</w:t>
      </w:r>
      <w:proofErr w:type="spellEnd"/>
      <w:r w:rsidRPr="004E27B3">
        <w:rPr>
          <w:sz w:val="28"/>
          <w:szCs w:val="28"/>
        </w:rPr>
        <w:t xml:space="preserve"> матрицей.</w:t>
      </w:r>
    </w:p>
    <w:p w14:paraId="5B1B1EE7" w14:textId="767B5A3B" w:rsidR="00427C81" w:rsidRDefault="00427C81" w:rsidP="004E27B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Вариант 3:</w:t>
      </w:r>
    </w:p>
    <w:p w14:paraId="7541848A" w14:textId="2B852213" w:rsidR="00427C81" w:rsidRPr="004E27B3" w:rsidRDefault="00427C81" w:rsidP="00427C81">
      <w:pPr>
        <w:spacing w:line="360" w:lineRule="auto"/>
        <w:ind w:firstLine="709"/>
        <w:jc w:val="center"/>
        <w:rPr>
          <w:sz w:val="28"/>
          <w:szCs w:val="28"/>
        </w:rPr>
      </w:pPr>
      <w:r w:rsidRPr="00427C81">
        <w:rPr>
          <w:noProof/>
          <w:sz w:val="28"/>
          <w:szCs w:val="28"/>
        </w:rPr>
        <w:drawing>
          <wp:inline distT="0" distB="0" distL="0" distR="0" wp14:anchorId="2D79028D" wp14:editId="1663B849">
            <wp:extent cx="1476581" cy="2562583"/>
            <wp:effectExtent l="0" t="0" r="9525" b="9525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DCE27" w14:textId="77777777" w:rsidR="00C70526" w:rsidRPr="00C70526" w:rsidRDefault="00C70526" w:rsidP="00C70526"/>
    <w:p w14:paraId="6860A117" w14:textId="77777777" w:rsidR="00C70526" w:rsidRPr="00C70526" w:rsidRDefault="00C70526" w:rsidP="00C70526"/>
    <w:p w14:paraId="63AEBD21" w14:textId="72A1CCAA" w:rsidR="007D13C6" w:rsidRDefault="007D13C6" w:rsidP="00CC5AC2">
      <w:pPr>
        <w:pStyle w:val="1"/>
        <w:jc w:val="both"/>
        <w:rPr>
          <w:rFonts w:eastAsiaTheme="minorEastAsia"/>
        </w:rPr>
      </w:pPr>
      <w:bookmarkStart w:id="15" w:name="_Toc183168439"/>
      <w:bookmarkStart w:id="16" w:name="_Toc183168764"/>
      <w:r>
        <w:rPr>
          <w:rFonts w:eastAsiaTheme="minorEastAsia"/>
        </w:rPr>
        <w:lastRenderedPageBreak/>
        <w:t>Практическая часть</w:t>
      </w:r>
      <w:bookmarkEnd w:id="15"/>
      <w:bookmarkEnd w:id="16"/>
    </w:p>
    <w:p w14:paraId="1E6061C0" w14:textId="7DC40048" w:rsidR="006C5912" w:rsidRDefault="006C5912" w:rsidP="00CC5AC2">
      <w:pPr>
        <w:pStyle w:val="2"/>
        <w:tabs>
          <w:tab w:val="clear" w:pos="1427"/>
          <w:tab w:val="num" w:pos="0"/>
        </w:tabs>
        <w:spacing w:line="360" w:lineRule="auto"/>
        <w:ind w:left="0" w:firstLine="1281"/>
        <w:jc w:val="both"/>
      </w:pPr>
      <w:bookmarkStart w:id="17" w:name="_Toc183168440"/>
      <w:bookmarkStart w:id="18" w:name="_Toc183168765"/>
      <w:r>
        <w:t>Задание 1.</w:t>
      </w:r>
      <w:bookmarkEnd w:id="17"/>
      <w:bookmarkEnd w:id="18"/>
      <w:r>
        <w:t xml:space="preserve"> </w:t>
      </w:r>
    </w:p>
    <w:p w14:paraId="1E498AC0" w14:textId="2AD11204" w:rsidR="004E27B3" w:rsidRPr="004E27B3" w:rsidRDefault="004E27B3" w:rsidP="004E27B3">
      <w:pPr>
        <w:pStyle w:val="aff0"/>
        <w:numPr>
          <w:ilvl w:val="0"/>
          <w:numId w:val="17"/>
        </w:numPr>
        <w:spacing w:after="0" w:line="360" w:lineRule="auto"/>
        <w:ind w:left="357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E27B3">
        <w:rPr>
          <w:rFonts w:ascii="Times New Roman" w:hAnsi="Times New Roman" w:cs="Times New Roman"/>
          <w:sz w:val="28"/>
          <w:szCs w:val="28"/>
        </w:rPr>
        <w:t>Написать вычислительную программу на языке программирования C++ для решения СЛАУ методом Гаусса с выбором ведущего элемента</w:t>
      </w:r>
      <w:r w:rsidR="00427C81">
        <w:rPr>
          <w:rFonts w:ascii="Times New Roman" w:hAnsi="Times New Roman" w:cs="Times New Roman"/>
          <w:sz w:val="28"/>
          <w:szCs w:val="28"/>
        </w:rPr>
        <w:t xml:space="preserve"> (рисунок 1)</w:t>
      </w:r>
      <w:r w:rsidRPr="004E27B3">
        <w:rPr>
          <w:rFonts w:ascii="Times New Roman" w:hAnsi="Times New Roman" w:cs="Times New Roman"/>
          <w:sz w:val="28"/>
          <w:szCs w:val="28"/>
        </w:rPr>
        <w:t>.</w:t>
      </w:r>
    </w:p>
    <w:p w14:paraId="065CAF63" w14:textId="77777777" w:rsidR="004E27B3" w:rsidRPr="004E27B3" w:rsidRDefault="004E27B3" w:rsidP="004E27B3">
      <w:pPr>
        <w:pStyle w:val="aff0"/>
        <w:numPr>
          <w:ilvl w:val="0"/>
          <w:numId w:val="17"/>
        </w:numPr>
        <w:spacing w:after="0" w:line="360" w:lineRule="auto"/>
        <w:ind w:left="357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E27B3">
        <w:rPr>
          <w:rFonts w:ascii="Times New Roman" w:hAnsi="Times New Roman" w:cs="Times New Roman"/>
          <w:sz w:val="28"/>
          <w:szCs w:val="28"/>
        </w:rPr>
        <w:t xml:space="preserve">С использованием написанной программы решить задачу о рациональной интерполяции: выполнить приближение функции </w:t>
      </w:r>
      <m:oMath>
        <m:r>
          <w:rPr>
            <w:rFonts w:ascii="Cambria Math" w:hAnsi="Cambria Math" w:cs="Times New Roman"/>
            <w:sz w:val="28"/>
            <w:szCs w:val="28"/>
          </w:rPr>
          <m:t>y(x)</m:t>
        </m:r>
      </m:oMath>
      <w:r w:rsidRPr="004E27B3">
        <w:rPr>
          <w:rFonts w:ascii="Times New Roman" w:hAnsi="Times New Roman" w:cs="Times New Roman"/>
          <w:sz w:val="28"/>
          <w:szCs w:val="28"/>
        </w:rPr>
        <w:t>, заданной таблично, рациональной функцией вида</w:t>
      </w:r>
    </w:p>
    <w:p w14:paraId="2CC10EF4" w14:textId="77777777" w:rsidR="004E27B3" w:rsidRPr="004E27B3" w:rsidRDefault="004E27B3" w:rsidP="004E27B3">
      <w:pPr>
        <w:pStyle w:val="aff0"/>
        <w:spacing w:after="0" w:line="360" w:lineRule="auto"/>
        <w:ind w:left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d>
            </m:den>
          </m:f>
          <m:r>
            <w:rPr>
              <w:rFonts w:ascii="Cambria Math" w:hAnsi="Cambria Math" w:cs="Times New Roman"/>
              <w:sz w:val="28"/>
              <w:szCs w:val="28"/>
            </w:rPr>
            <m:t>, n≤m,</m:t>
          </m:r>
        </m:oMath>
      </m:oMathPara>
    </w:p>
    <w:p w14:paraId="05678401" w14:textId="77777777" w:rsidR="004E27B3" w:rsidRPr="004E27B3" w:rsidRDefault="004E27B3" w:rsidP="004E27B3">
      <w:pPr>
        <w:pStyle w:val="aff0"/>
        <w:spacing w:after="0" w:line="360" w:lineRule="auto"/>
        <w:ind w:left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E27B3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(x)</m:t>
        </m:r>
      </m:oMath>
      <w:r w:rsidRPr="004E27B3">
        <w:rPr>
          <w:rFonts w:ascii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(x)</m:t>
        </m:r>
      </m:oMath>
      <w:r w:rsidRPr="004E27B3">
        <w:rPr>
          <w:rFonts w:ascii="Times New Roman" w:hAnsi="Times New Roman" w:cs="Times New Roman"/>
          <w:sz w:val="28"/>
          <w:szCs w:val="28"/>
        </w:rPr>
        <w:t xml:space="preserve"> – многочлены степени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 w:rsidRPr="004E27B3">
        <w:rPr>
          <w:rFonts w:ascii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</w:rPr>
          <m:t>m</m:t>
        </m:r>
      </m:oMath>
      <w:r w:rsidRPr="004E27B3">
        <w:rPr>
          <w:rFonts w:ascii="Times New Roman" w:hAnsi="Times New Roman" w:cs="Times New Roman"/>
          <w:sz w:val="28"/>
          <w:szCs w:val="28"/>
        </w:rPr>
        <w:t xml:space="preserve">, соответственно. При этом требуется также определить значения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 w:rsidRPr="004E27B3">
        <w:rPr>
          <w:rFonts w:ascii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</w:rPr>
          <m:t>m</m:t>
        </m:r>
      </m:oMath>
      <w:r w:rsidRPr="004E27B3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A52E92D" w14:textId="77777777" w:rsidR="004C7634" w:rsidRDefault="004E27B3" w:rsidP="004E27B3">
      <w:pPr>
        <w:pStyle w:val="aff0"/>
        <w:numPr>
          <w:ilvl w:val="0"/>
          <w:numId w:val="17"/>
        </w:numPr>
        <w:spacing w:after="0" w:line="360" w:lineRule="auto"/>
        <w:ind w:left="357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E27B3">
        <w:rPr>
          <w:rFonts w:ascii="Times New Roman" w:hAnsi="Times New Roman" w:cs="Times New Roman"/>
          <w:sz w:val="28"/>
          <w:szCs w:val="28"/>
        </w:rPr>
        <w:t>Построить график интерполирующей функции и исходных данных</w:t>
      </w:r>
      <w:r w:rsidR="004C7634">
        <w:rPr>
          <w:rFonts w:ascii="Times New Roman" w:hAnsi="Times New Roman" w:cs="Times New Roman"/>
          <w:sz w:val="28"/>
          <w:szCs w:val="28"/>
        </w:rPr>
        <w:t xml:space="preserve"> (рисунок 2)</w:t>
      </w:r>
    </w:p>
    <w:p w14:paraId="6F3FDA46" w14:textId="44F9482E" w:rsidR="004E27B3" w:rsidRPr="004C7634" w:rsidRDefault="004E27B3" w:rsidP="004C7634">
      <w:pPr>
        <w:spacing w:line="360" w:lineRule="auto"/>
        <w:jc w:val="both"/>
        <w:rPr>
          <w:sz w:val="28"/>
          <w:szCs w:val="28"/>
        </w:rPr>
      </w:pPr>
      <w:r w:rsidRPr="004C7634">
        <w:rPr>
          <w:sz w:val="28"/>
          <w:szCs w:val="28"/>
        </w:rPr>
        <w:t xml:space="preserve"> </w:t>
      </w:r>
    </w:p>
    <w:p w14:paraId="185E130E" w14:textId="3F5FC603" w:rsidR="007C75C6" w:rsidRPr="007C75C6" w:rsidRDefault="00FE2F68" w:rsidP="00FE2F68">
      <w:pPr>
        <w:pStyle w:val="aff0"/>
        <w:spacing w:line="252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 w:rsidRPr="00FE2F6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83C35FC" wp14:editId="0A12297A">
            <wp:extent cx="5456230" cy="2293620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59448" cy="2294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75C6">
        <w:rPr>
          <w:rFonts w:ascii="Times New Roman" w:hAnsi="Times New Roman" w:cs="Times New Roman"/>
          <w:sz w:val="28"/>
          <w:szCs w:val="28"/>
        </w:rPr>
        <w:br/>
        <w:t xml:space="preserve">Рисунок 1 – </w:t>
      </w:r>
      <w:r w:rsidR="00427C81" w:rsidRPr="00427C81">
        <w:rPr>
          <w:rFonts w:ascii="Times New Roman" w:hAnsi="Times New Roman" w:cs="Times New Roman"/>
          <w:sz w:val="28"/>
          <w:szCs w:val="28"/>
        </w:rPr>
        <w:t>решение СЛАУ методом Гаусса с выбором ведущего элемента</w:t>
      </w:r>
    </w:p>
    <w:p w14:paraId="41DA3C63" w14:textId="780ACCD0" w:rsidR="007C75C6" w:rsidRDefault="007C75C6" w:rsidP="007C75C6">
      <w:pPr>
        <w:pStyle w:val="aff0"/>
        <w:spacing w:line="252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603C60" w14:textId="4250D8D6" w:rsidR="007C75C6" w:rsidRDefault="00427C81" w:rsidP="007C75C6">
      <w:pPr>
        <w:pStyle w:val="aff0"/>
        <w:spacing w:line="252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27C8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29B71D2" wp14:editId="583CF98B">
            <wp:extent cx="5529352" cy="5394960"/>
            <wp:effectExtent l="0" t="0" r="0" b="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32389" cy="5397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41FCA" w14:textId="386E0F01" w:rsidR="007C75C6" w:rsidRPr="00427C81" w:rsidRDefault="007C75C6" w:rsidP="00427C81">
      <w:pPr>
        <w:spacing w:line="360" w:lineRule="auto"/>
        <w:ind w:firstLine="709"/>
        <w:jc w:val="center"/>
        <w:rPr>
          <w:sz w:val="28"/>
          <w:szCs w:val="28"/>
        </w:rPr>
      </w:pPr>
      <w:r w:rsidRPr="00427C81">
        <w:rPr>
          <w:sz w:val="28"/>
          <w:szCs w:val="28"/>
        </w:rPr>
        <w:t xml:space="preserve">Рисунок 2 - </w:t>
      </w:r>
      <w:r w:rsidR="00427C81" w:rsidRPr="00427C81">
        <w:rPr>
          <w:sz w:val="28"/>
          <w:szCs w:val="28"/>
        </w:rPr>
        <w:t>график интерполирующей функции и исходных данных</w:t>
      </w:r>
      <w:r w:rsidR="00B4086B">
        <w:rPr>
          <w:sz w:val="28"/>
          <w:szCs w:val="28"/>
        </w:rPr>
        <w:t xml:space="preserve"> для задачи №1</w:t>
      </w:r>
      <w:r w:rsidR="00427C81" w:rsidRPr="00427C81">
        <w:rPr>
          <w:sz w:val="28"/>
          <w:szCs w:val="28"/>
        </w:rPr>
        <w:t>.</w:t>
      </w:r>
    </w:p>
    <w:p w14:paraId="245BDF7B" w14:textId="3D1F2D16" w:rsidR="00D36C26" w:rsidRPr="00B4086B" w:rsidRDefault="00EF49E5" w:rsidP="00B4086B">
      <w:pPr>
        <w:spacing w:line="360" w:lineRule="auto"/>
        <w:ind w:firstLine="709"/>
        <w:jc w:val="both"/>
        <w:rPr>
          <w:sz w:val="28"/>
          <w:szCs w:val="28"/>
        </w:rPr>
      </w:pPr>
      <w:r w:rsidRPr="00D36C26">
        <w:rPr>
          <w:b/>
          <w:bCs/>
          <w:sz w:val="28"/>
          <w:szCs w:val="28"/>
        </w:rPr>
        <w:t>Вывод</w:t>
      </w:r>
      <w:proofErr w:type="gramStart"/>
      <w:r w:rsidRPr="00D36C26">
        <w:rPr>
          <w:b/>
          <w:bCs/>
          <w:sz w:val="28"/>
          <w:szCs w:val="28"/>
        </w:rPr>
        <w:t xml:space="preserve">: </w:t>
      </w:r>
      <w:r w:rsidRPr="00B4086B">
        <w:rPr>
          <w:sz w:val="28"/>
          <w:szCs w:val="28"/>
        </w:rPr>
        <w:t>В ходе</w:t>
      </w:r>
      <w:proofErr w:type="gramEnd"/>
      <w:r w:rsidRPr="00B4086B">
        <w:rPr>
          <w:sz w:val="28"/>
          <w:szCs w:val="28"/>
        </w:rPr>
        <w:t xml:space="preserve"> выполнения задания 1 были изучены основные принципы </w:t>
      </w:r>
      <w:r w:rsidR="00B4086B" w:rsidRPr="00B4086B">
        <w:rPr>
          <w:sz w:val="28"/>
          <w:szCs w:val="28"/>
        </w:rPr>
        <w:t>решения СЛАУ методом Гаусса с выбором ведущего элемента и проведена интерполяция таблично заданной функции с использованием рациональной функции</w:t>
      </w:r>
      <w:r w:rsidRPr="00B4086B">
        <w:rPr>
          <w:sz w:val="28"/>
          <w:szCs w:val="28"/>
        </w:rPr>
        <w:t xml:space="preserve">. </w:t>
      </w:r>
    </w:p>
    <w:p w14:paraId="28C9F8ED" w14:textId="6BF058F4" w:rsidR="00EF49E5" w:rsidRPr="00B4086B" w:rsidRDefault="00EF49E5" w:rsidP="00B4086B">
      <w:pPr>
        <w:spacing w:line="360" w:lineRule="auto"/>
        <w:ind w:firstLine="709"/>
        <w:jc w:val="both"/>
        <w:rPr>
          <w:sz w:val="28"/>
          <w:szCs w:val="28"/>
        </w:rPr>
      </w:pPr>
      <w:r w:rsidRPr="00B4086B">
        <w:rPr>
          <w:sz w:val="28"/>
          <w:szCs w:val="28"/>
        </w:rPr>
        <w:t xml:space="preserve">Построен </w:t>
      </w:r>
      <w:r w:rsidR="00B4086B" w:rsidRPr="00B4086B">
        <w:rPr>
          <w:sz w:val="28"/>
          <w:szCs w:val="28"/>
        </w:rPr>
        <w:t>график интерполирующей функции и исходных данных.</w:t>
      </w:r>
    </w:p>
    <w:p w14:paraId="0E538623" w14:textId="4E50D79B" w:rsidR="007D13C6" w:rsidRDefault="00D36C26" w:rsidP="00CC5AC2">
      <w:pPr>
        <w:pStyle w:val="2"/>
        <w:jc w:val="both"/>
      </w:pPr>
      <w:bookmarkStart w:id="19" w:name="_Toc183168441"/>
      <w:bookmarkStart w:id="20" w:name="_Toc183168766"/>
      <w:r>
        <w:t>Задание 2</w:t>
      </w:r>
      <w:bookmarkEnd w:id="19"/>
      <w:bookmarkEnd w:id="20"/>
    </w:p>
    <w:p w14:paraId="6A626D38" w14:textId="784F027C" w:rsidR="00B4086B" w:rsidRPr="004C7634" w:rsidRDefault="00B4086B" w:rsidP="004C7634">
      <w:pPr>
        <w:pStyle w:val="aff0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21" w:name="_Toc183168442"/>
      <w:r w:rsidRPr="004C7634">
        <w:rPr>
          <w:rFonts w:ascii="Times New Roman" w:hAnsi="Times New Roman" w:cs="Times New Roman"/>
          <w:sz w:val="28"/>
          <w:szCs w:val="28"/>
        </w:rPr>
        <w:t>Написать вычислительную программу на языке программирования C++ для решения СЛАУ методом LU-разложения (рисунок 3).</w:t>
      </w:r>
      <w:bookmarkEnd w:id="21"/>
      <w:r w:rsidRPr="004C763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76F633D" w14:textId="0E8C181C" w:rsidR="00B4086B" w:rsidRPr="004C7634" w:rsidRDefault="00B4086B" w:rsidP="004C7634">
      <w:pPr>
        <w:pStyle w:val="aff0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22" w:name="_Toc183168443"/>
      <w:r w:rsidRPr="004C7634">
        <w:rPr>
          <w:rFonts w:ascii="Times New Roman" w:hAnsi="Times New Roman" w:cs="Times New Roman"/>
          <w:sz w:val="28"/>
          <w:szCs w:val="28"/>
        </w:rPr>
        <w:t>Выполнить п. 2), 3) Задачи 1 (рисунок 4).</w:t>
      </w:r>
      <w:bookmarkEnd w:id="22"/>
      <w:r w:rsidRPr="004C763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04BBA54" w14:textId="3756C925" w:rsidR="00B4559B" w:rsidRDefault="00B4086B" w:rsidP="00633B7D">
      <w:pPr>
        <w:pStyle w:val="2"/>
        <w:numPr>
          <w:ilvl w:val="0"/>
          <w:numId w:val="0"/>
        </w:numPr>
        <w:jc w:val="center"/>
      </w:pPr>
      <w:bookmarkStart w:id="23" w:name="_Toc183168444"/>
      <w:bookmarkStart w:id="24" w:name="_Toc183168767"/>
      <w:r w:rsidRPr="00B4086B">
        <w:rPr>
          <w:b w:val="0"/>
          <w:bCs w:val="0"/>
          <w:noProof/>
        </w:rPr>
        <w:lastRenderedPageBreak/>
        <w:drawing>
          <wp:inline distT="0" distB="0" distL="0" distR="0" wp14:anchorId="6C4C0F23" wp14:editId="703188B7">
            <wp:extent cx="5764356" cy="6027420"/>
            <wp:effectExtent l="0" t="0" r="8255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8310" cy="603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3"/>
      <w:bookmarkEnd w:id="24"/>
    </w:p>
    <w:p w14:paraId="7FCD1F84" w14:textId="22418816" w:rsidR="00B4559B" w:rsidRPr="00B4086B" w:rsidRDefault="00B4559B" w:rsidP="00B4559B">
      <w:pPr>
        <w:pStyle w:val="aff0"/>
        <w:spacing w:line="360" w:lineRule="auto"/>
        <w:ind w:left="128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4086B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4086B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4086B">
        <w:rPr>
          <w:rFonts w:ascii="Times New Roman" w:hAnsi="Times New Roman" w:cs="Times New Roman"/>
          <w:sz w:val="28"/>
          <w:szCs w:val="28"/>
        </w:rPr>
        <w:t>решение СЛАУ</w:t>
      </w:r>
      <w:r w:rsidR="00B4086B" w:rsidRPr="00B4086B">
        <w:rPr>
          <w:rFonts w:ascii="Times New Roman" w:hAnsi="Times New Roman" w:cs="Times New Roman"/>
          <w:sz w:val="28"/>
          <w:szCs w:val="28"/>
        </w:rPr>
        <w:t xml:space="preserve"> </w:t>
      </w:r>
      <w:r w:rsidR="00B4086B">
        <w:rPr>
          <w:rFonts w:ascii="Times New Roman" w:hAnsi="Times New Roman" w:cs="Times New Roman"/>
          <w:sz w:val="28"/>
          <w:szCs w:val="28"/>
          <w:lang w:val="en-US"/>
        </w:rPr>
        <w:t>LU</w:t>
      </w:r>
      <w:r w:rsidR="00B4086B" w:rsidRPr="00B4086B">
        <w:rPr>
          <w:rFonts w:ascii="Times New Roman" w:hAnsi="Times New Roman" w:cs="Times New Roman"/>
          <w:sz w:val="28"/>
          <w:szCs w:val="28"/>
        </w:rPr>
        <w:t>-</w:t>
      </w:r>
      <w:r w:rsidR="00B4086B">
        <w:rPr>
          <w:rFonts w:ascii="Times New Roman" w:hAnsi="Times New Roman" w:cs="Times New Roman"/>
          <w:sz w:val="28"/>
          <w:szCs w:val="28"/>
        </w:rPr>
        <w:t>разложением с проверкой</w:t>
      </w:r>
    </w:p>
    <w:p w14:paraId="69213D9A" w14:textId="4C143CEE" w:rsidR="00B4559B" w:rsidRDefault="00B4086B" w:rsidP="00B4559B">
      <w:pPr>
        <w:pStyle w:val="aff0"/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 w:rsidRPr="00B4086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F724C7B" wp14:editId="06BBED1A">
            <wp:extent cx="5641633" cy="5768340"/>
            <wp:effectExtent l="0" t="0" r="0" b="381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44693" cy="5771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BED33" w14:textId="6375931D" w:rsidR="00B4559B" w:rsidRDefault="00B4559B" w:rsidP="00B4086B">
      <w:pPr>
        <w:pStyle w:val="aff0"/>
        <w:spacing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4086B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B4086B" w:rsidRPr="00B4086B">
        <w:rPr>
          <w:rFonts w:ascii="Times New Roman" w:hAnsi="Times New Roman" w:cs="Times New Roman"/>
          <w:sz w:val="28"/>
          <w:szCs w:val="28"/>
        </w:rPr>
        <w:t>график интерполирующей функции и исходных данных для задачи №2.</w:t>
      </w:r>
    </w:p>
    <w:p w14:paraId="1F5FC764" w14:textId="2F7EBAE0" w:rsidR="00B4086B" w:rsidRPr="00B4086B" w:rsidRDefault="00B4559B" w:rsidP="00B4086B">
      <w:pPr>
        <w:spacing w:line="360" w:lineRule="auto"/>
        <w:ind w:firstLine="709"/>
        <w:jc w:val="both"/>
        <w:rPr>
          <w:sz w:val="28"/>
          <w:szCs w:val="28"/>
        </w:rPr>
      </w:pPr>
      <w:r w:rsidRPr="00B4559B">
        <w:rPr>
          <w:b/>
          <w:bCs/>
          <w:sz w:val="28"/>
          <w:szCs w:val="28"/>
        </w:rPr>
        <w:t>Вывод</w:t>
      </w:r>
      <w:proofErr w:type="gramStart"/>
      <w:r w:rsidRPr="00B4559B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  <w:r w:rsidR="00B4086B" w:rsidRPr="00B4086B">
        <w:rPr>
          <w:sz w:val="28"/>
          <w:szCs w:val="28"/>
        </w:rPr>
        <w:t>В ходе</w:t>
      </w:r>
      <w:proofErr w:type="gramEnd"/>
      <w:r w:rsidR="00B4086B" w:rsidRPr="00B4086B">
        <w:rPr>
          <w:sz w:val="28"/>
          <w:szCs w:val="28"/>
        </w:rPr>
        <w:t xml:space="preserve"> выполнения задания </w:t>
      </w:r>
      <w:r w:rsidR="00B4086B">
        <w:rPr>
          <w:sz w:val="28"/>
          <w:szCs w:val="28"/>
        </w:rPr>
        <w:t>2</w:t>
      </w:r>
      <w:r w:rsidR="00B4086B" w:rsidRPr="00B4086B">
        <w:rPr>
          <w:sz w:val="28"/>
          <w:szCs w:val="28"/>
        </w:rPr>
        <w:t xml:space="preserve"> были изучены основные принципы решения СЛАУ </w:t>
      </w:r>
      <w:r w:rsidR="00096E72">
        <w:rPr>
          <w:sz w:val="28"/>
          <w:szCs w:val="28"/>
        </w:rPr>
        <w:t xml:space="preserve">с помощью </w:t>
      </w:r>
      <w:r w:rsidR="00096E72">
        <w:rPr>
          <w:sz w:val="28"/>
          <w:szCs w:val="28"/>
          <w:lang w:val="en-US"/>
        </w:rPr>
        <w:t>LU</w:t>
      </w:r>
      <w:r w:rsidR="00096E72" w:rsidRPr="00B4086B">
        <w:rPr>
          <w:sz w:val="28"/>
          <w:szCs w:val="28"/>
        </w:rPr>
        <w:t>-</w:t>
      </w:r>
      <w:r w:rsidR="00096E72">
        <w:rPr>
          <w:sz w:val="28"/>
          <w:szCs w:val="28"/>
        </w:rPr>
        <w:t>разложения. Также была реализована функция для проверки правильности выполнения разложения.</w:t>
      </w:r>
    </w:p>
    <w:p w14:paraId="3870FAE2" w14:textId="73F1CCED" w:rsidR="00B4086B" w:rsidRPr="0006315A" w:rsidRDefault="00B4086B" w:rsidP="00B4086B">
      <w:pPr>
        <w:spacing w:line="360" w:lineRule="auto"/>
        <w:ind w:firstLine="709"/>
        <w:jc w:val="both"/>
        <w:rPr>
          <w:sz w:val="28"/>
          <w:szCs w:val="28"/>
        </w:rPr>
      </w:pPr>
      <w:r w:rsidRPr="00B4086B">
        <w:rPr>
          <w:sz w:val="28"/>
          <w:szCs w:val="28"/>
        </w:rPr>
        <w:t>Построен график интерполирующей функции и исходных данных</w:t>
      </w:r>
      <w:r w:rsidR="0006315A" w:rsidRPr="0006315A">
        <w:rPr>
          <w:sz w:val="28"/>
          <w:szCs w:val="28"/>
        </w:rPr>
        <w:t>,</w:t>
      </w:r>
      <w:r w:rsidR="0006315A">
        <w:rPr>
          <w:sz w:val="28"/>
          <w:szCs w:val="28"/>
        </w:rPr>
        <w:t xml:space="preserve"> который совпадает с графиком в задании №1, что подтверждает его эффективность</w:t>
      </w:r>
      <w:r w:rsidRPr="00B4086B">
        <w:rPr>
          <w:sz w:val="28"/>
          <w:szCs w:val="28"/>
        </w:rPr>
        <w:t>.</w:t>
      </w:r>
    </w:p>
    <w:p w14:paraId="36DB6E85" w14:textId="61557961" w:rsidR="00682024" w:rsidRPr="00682024" w:rsidRDefault="00682024" w:rsidP="00096E72">
      <w:pPr>
        <w:pStyle w:val="2"/>
      </w:pPr>
      <w:bookmarkStart w:id="25" w:name="_Toc183168445"/>
      <w:bookmarkStart w:id="26" w:name="_Toc183168768"/>
      <w:r>
        <w:t>Задание 3</w:t>
      </w:r>
      <w:bookmarkEnd w:id="25"/>
      <w:bookmarkEnd w:id="26"/>
    </w:p>
    <w:p w14:paraId="0C7D5214" w14:textId="77777777" w:rsidR="00096E72" w:rsidRPr="00096E72" w:rsidRDefault="00096E72" w:rsidP="00096E72">
      <w:pPr>
        <w:pStyle w:val="aff0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6E72">
        <w:rPr>
          <w:rFonts w:ascii="Times New Roman" w:hAnsi="Times New Roman" w:cs="Times New Roman"/>
          <w:sz w:val="28"/>
          <w:szCs w:val="28"/>
        </w:rPr>
        <w:t xml:space="preserve">Написать вычислительную программу на языке программирования C++ для решения СЛАУ с симметричной матрицей методом квадратного корня. </w:t>
      </w:r>
    </w:p>
    <w:p w14:paraId="13541248" w14:textId="77777777" w:rsidR="00096E72" w:rsidRPr="00096E72" w:rsidRDefault="00096E72" w:rsidP="00096E72">
      <w:pPr>
        <w:pStyle w:val="aff0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6E72">
        <w:rPr>
          <w:rFonts w:ascii="Times New Roman" w:hAnsi="Times New Roman" w:cs="Times New Roman"/>
          <w:sz w:val="28"/>
          <w:szCs w:val="28"/>
        </w:rPr>
        <w:lastRenderedPageBreak/>
        <w:t xml:space="preserve">С использованием написанной программы решить задачу об аппроксимации функции из первой лабораторной работы, заданной на равномерной сетке из 20 узлов, многочленами степени с использованием метода наименьших квадратов. </w:t>
      </w:r>
    </w:p>
    <w:p w14:paraId="08D18ED6" w14:textId="336DBE14" w:rsidR="00096E72" w:rsidRPr="00096E72" w:rsidRDefault="00096E72" w:rsidP="00096E72">
      <w:pPr>
        <w:pStyle w:val="aff0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6E72">
        <w:rPr>
          <w:rFonts w:ascii="Times New Roman" w:hAnsi="Times New Roman" w:cs="Times New Roman"/>
          <w:sz w:val="28"/>
          <w:szCs w:val="28"/>
        </w:rPr>
        <w:t>Построить графики аппроксимирующих многочленов и исходных данных (</w:t>
      </w:r>
      <w:r>
        <w:rPr>
          <w:rFonts w:ascii="Times New Roman" w:hAnsi="Times New Roman" w:cs="Times New Roman"/>
          <w:sz w:val="28"/>
          <w:szCs w:val="28"/>
        </w:rPr>
        <w:t>рисунок 5)</w:t>
      </w:r>
      <w:r w:rsidRPr="00096E7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2AD93C3" w14:textId="2BE65D12" w:rsidR="00096E72" w:rsidRDefault="00096E72" w:rsidP="00096E72">
      <w:pPr>
        <w:pStyle w:val="aff0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6E72">
        <w:rPr>
          <w:rFonts w:ascii="Times New Roman" w:hAnsi="Times New Roman" w:cs="Times New Roman"/>
          <w:sz w:val="28"/>
          <w:szCs w:val="28"/>
        </w:rPr>
        <w:t>Определить степень многочлена, обеспечивающего наилучшее приближение (соответствующее наименьшему значению суммы квадратов отклонений значений многочлена в узлах сетки от исходных данных)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( рисунок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6)</w:t>
      </w:r>
      <w:r w:rsidRPr="00096E7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F8D553B" w14:textId="0A5D58C5" w:rsidR="0073052E" w:rsidRDefault="0073052E" w:rsidP="0073052E">
      <w:pPr>
        <w:pStyle w:val="aff0"/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73052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060417" wp14:editId="2A259A9E">
            <wp:extent cx="5399405" cy="5308040"/>
            <wp:effectExtent l="0" t="0" r="0" b="6985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768" cy="530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33EC1" w14:textId="7E3FE4BA" w:rsidR="0073052E" w:rsidRPr="0073052E" w:rsidRDefault="0073052E" w:rsidP="0073052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5 - </w:t>
      </w:r>
      <w:r w:rsidRPr="00096E72">
        <w:rPr>
          <w:sz w:val="28"/>
          <w:szCs w:val="28"/>
        </w:rPr>
        <w:t>графики аппроксимирующих многочленов и исходных данных</w:t>
      </w:r>
    </w:p>
    <w:p w14:paraId="50840C94" w14:textId="2792FB39" w:rsidR="00096E72" w:rsidRDefault="00096E72" w:rsidP="00096E72">
      <w:pPr>
        <w:pStyle w:val="aff0"/>
        <w:spacing w:after="0" w:line="360" w:lineRule="auto"/>
        <w:ind w:left="357" w:firstLine="357"/>
        <w:contextualSpacing w:val="0"/>
        <w:jc w:val="center"/>
      </w:pPr>
      <w:r w:rsidRPr="00096E72">
        <w:rPr>
          <w:noProof/>
        </w:rPr>
        <w:lastRenderedPageBreak/>
        <w:drawing>
          <wp:inline distT="0" distB="0" distL="0" distR="0" wp14:anchorId="4CBC902D" wp14:editId="78F3D959">
            <wp:extent cx="5601482" cy="2676899"/>
            <wp:effectExtent l="0" t="0" r="0" b="9525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1A82C" w14:textId="7172F8C5" w:rsidR="00096E72" w:rsidRPr="00096E72" w:rsidRDefault="00096E72" w:rsidP="00096E72">
      <w:pPr>
        <w:spacing w:line="360" w:lineRule="auto"/>
        <w:jc w:val="center"/>
      </w:pPr>
      <w:r w:rsidRPr="00096E72">
        <w:rPr>
          <w:sz w:val="28"/>
          <w:szCs w:val="28"/>
        </w:rPr>
        <w:t>Рисунок 6 – выполнение программы</w:t>
      </w:r>
    </w:p>
    <w:p w14:paraId="0572A120" w14:textId="1DAFBF85" w:rsidR="0073052E" w:rsidRPr="0073052E" w:rsidRDefault="007A7A96" w:rsidP="0073052E">
      <w:pPr>
        <w:spacing w:line="360" w:lineRule="auto"/>
        <w:ind w:firstLine="709"/>
        <w:jc w:val="both"/>
        <w:rPr>
          <w:sz w:val="28"/>
          <w:szCs w:val="28"/>
        </w:rPr>
      </w:pPr>
      <w:r w:rsidRPr="007A7A96">
        <w:rPr>
          <w:b/>
          <w:sz w:val="28"/>
          <w:szCs w:val="28"/>
        </w:rPr>
        <w:t>Вывод</w:t>
      </w:r>
      <w:proofErr w:type="gramStart"/>
      <w:r>
        <w:rPr>
          <w:b/>
          <w:sz w:val="28"/>
          <w:szCs w:val="28"/>
        </w:rPr>
        <w:t xml:space="preserve">: </w:t>
      </w:r>
      <w:r w:rsidRPr="0073052E">
        <w:rPr>
          <w:sz w:val="28"/>
          <w:szCs w:val="28"/>
        </w:rPr>
        <w:t>В ходе</w:t>
      </w:r>
      <w:proofErr w:type="gramEnd"/>
      <w:r w:rsidRPr="0073052E">
        <w:rPr>
          <w:sz w:val="28"/>
          <w:szCs w:val="28"/>
        </w:rPr>
        <w:t xml:space="preserve"> выполнения задания 3</w:t>
      </w:r>
      <w:r w:rsidR="0073052E" w:rsidRPr="0073052E">
        <w:rPr>
          <w:sz w:val="28"/>
          <w:szCs w:val="28"/>
        </w:rPr>
        <w:t xml:space="preserve"> была разработана программа для решения СЛАУ методом квадратного корня и проведена аппроксимация функции с использованием метода наименьших квадратов. </w:t>
      </w:r>
    </w:p>
    <w:p w14:paraId="7A530B9B" w14:textId="1F815608" w:rsidR="0073052E" w:rsidRPr="0073052E" w:rsidRDefault="0073052E" w:rsidP="0073052E">
      <w:pPr>
        <w:spacing w:line="360" w:lineRule="auto"/>
        <w:ind w:firstLine="709"/>
        <w:jc w:val="both"/>
        <w:rPr>
          <w:sz w:val="28"/>
          <w:szCs w:val="28"/>
        </w:rPr>
      </w:pPr>
      <w:r w:rsidRPr="0073052E">
        <w:rPr>
          <w:sz w:val="28"/>
          <w:szCs w:val="28"/>
        </w:rPr>
        <w:t>Была определена степень многочлена n = 12, обеспечивающего наилучшее приближение (соответствующее наименьшему значению суммы квадратов отклонений значений многочлена в узлах сетки от исходных данных).</w:t>
      </w:r>
    </w:p>
    <w:p w14:paraId="1BFF19DE" w14:textId="0873DC74" w:rsidR="00682024" w:rsidRPr="0073052E" w:rsidRDefault="0073052E" w:rsidP="0073052E">
      <w:pPr>
        <w:spacing w:line="360" w:lineRule="auto"/>
        <w:ind w:firstLine="709"/>
        <w:jc w:val="both"/>
        <w:rPr>
          <w:sz w:val="28"/>
          <w:szCs w:val="28"/>
        </w:rPr>
      </w:pPr>
      <w:r w:rsidRPr="0073052E">
        <w:rPr>
          <w:sz w:val="28"/>
          <w:szCs w:val="28"/>
        </w:rPr>
        <w:t>Построены графики аппроксимирующих многочленов и исходных данных.</w:t>
      </w:r>
    </w:p>
    <w:p w14:paraId="3FE68EE5" w14:textId="663AE570" w:rsidR="007A7A96" w:rsidRPr="0073052E" w:rsidRDefault="007A7A96" w:rsidP="00CC5AC2">
      <w:pPr>
        <w:pStyle w:val="2"/>
        <w:spacing w:before="0" w:after="0" w:line="360" w:lineRule="auto"/>
        <w:ind w:left="578" w:hanging="578"/>
        <w:jc w:val="both"/>
        <w:rPr>
          <w:rFonts w:cs="Times New Roman"/>
        </w:rPr>
      </w:pPr>
      <w:bookmarkStart w:id="27" w:name="_Toc183168446"/>
      <w:bookmarkStart w:id="28" w:name="_Toc183168769"/>
      <w:r w:rsidRPr="0073052E">
        <w:rPr>
          <w:rFonts w:cs="Times New Roman"/>
        </w:rPr>
        <w:t>Задание 4</w:t>
      </w:r>
      <w:bookmarkEnd w:id="27"/>
      <w:bookmarkEnd w:id="28"/>
    </w:p>
    <w:p w14:paraId="333B9323" w14:textId="4DA5E8E2" w:rsidR="0073052E" w:rsidRPr="0073052E" w:rsidRDefault="0073052E" w:rsidP="0073052E">
      <w:pPr>
        <w:pStyle w:val="aff0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052E">
        <w:rPr>
          <w:rFonts w:ascii="Times New Roman" w:hAnsi="Times New Roman" w:cs="Times New Roman"/>
          <w:sz w:val="28"/>
          <w:szCs w:val="28"/>
        </w:rPr>
        <w:t>Написать вычислительную программу на языке программирования C++ для решения методом прогонки СЛАУ с 5-диагональной матрицей.</w:t>
      </w:r>
    </w:p>
    <w:p w14:paraId="0366ED37" w14:textId="32D936F7" w:rsidR="0073052E" w:rsidRPr="0073052E" w:rsidRDefault="0073052E" w:rsidP="0073052E">
      <w:pPr>
        <w:pStyle w:val="aff0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052E">
        <w:rPr>
          <w:rFonts w:ascii="Times New Roman" w:hAnsi="Times New Roman" w:cs="Times New Roman"/>
          <w:sz w:val="28"/>
          <w:szCs w:val="28"/>
        </w:rPr>
        <w:t>Для отладки программы написать генератор случайных вещественных матриц данного вида с диагональным преобладанием (рисунок 7).</w:t>
      </w:r>
    </w:p>
    <w:p w14:paraId="226B405B" w14:textId="1E24BBE9" w:rsidR="004E247F" w:rsidRDefault="0073052E" w:rsidP="00E85514">
      <w:pPr>
        <w:pStyle w:val="aff0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3052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49ACF8" wp14:editId="727E5E7D">
            <wp:extent cx="4605855" cy="2066990"/>
            <wp:effectExtent l="0" t="0" r="4445" b="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22165" cy="2074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69620" w14:textId="27F73678" w:rsidR="00E85514" w:rsidRDefault="00E85514" w:rsidP="00E85514">
      <w:pPr>
        <w:pStyle w:val="aff0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пример работы программы</w:t>
      </w:r>
    </w:p>
    <w:p w14:paraId="113736F9" w14:textId="66A7955A" w:rsidR="00CB38EA" w:rsidRPr="00CE5C87" w:rsidRDefault="00CB38EA" w:rsidP="00CE5C87">
      <w:pPr>
        <w:spacing w:line="360" w:lineRule="auto"/>
        <w:ind w:firstLine="709"/>
        <w:jc w:val="both"/>
        <w:rPr>
          <w:rFonts w:ascii="Segoe UI" w:hAnsi="Segoe UI" w:cs="Segoe UI"/>
        </w:rPr>
      </w:pPr>
      <w:r w:rsidRPr="00E85514">
        <w:rPr>
          <w:b/>
          <w:bCs/>
          <w:sz w:val="28"/>
          <w:szCs w:val="28"/>
        </w:rPr>
        <w:lastRenderedPageBreak/>
        <w:t>Вывод</w:t>
      </w:r>
      <w:proofErr w:type="gramStart"/>
      <w:r w:rsidRPr="00E85514">
        <w:rPr>
          <w:b/>
          <w:bCs/>
          <w:sz w:val="28"/>
          <w:szCs w:val="28"/>
        </w:rPr>
        <w:t>:</w:t>
      </w:r>
      <w:r w:rsidR="00E85514">
        <w:rPr>
          <w:sz w:val="28"/>
          <w:szCs w:val="28"/>
        </w:rPr>
        <w:t xml:space="preserve"> </w:t>
      </w:r>
      <w:r w:rsidR="00E85514" w:rsidRPr="00CE5C87">
        <w:rPr>
          <w:sz w:val="28"/>
          <w:szCs w:val="28"/>
        </w:rPr>
        <w:t>В ходе</w:t>
      </w:r>
      <w:proofErr w:type="gramEnd"/>
      <w:r w:rsidR="00E85514" w:rsidRPr="00CE5C87">
        <w:rPr>
          <w:sz w:val="28"/>
          <w:szCs w:val="28"/>
        </w:rPr>
        <w:t xml:space="preserve"> выполнения задания 6 </w:t>
      </w:r>
      <w:r w:rsidR="0073052E" w:rsidRPr="00CE5C87">
        <w:rPr>
          <w:sz w:val="28"/>
          <w:szCs w:val="28"/>
        </w:rPr>
        <w:t> </w:t>
      </w:r>
      <w:r w:rsidR="00CE5C87" w:rsidRPr="00CE5C87">
        <w:rPr>
          <w:sz w:val="28"/>
          <w:szCs w:val="28"/>
        </w:rPr>
        <w:t xml:space="preserve"> была разработана вычислительная программа на языке C++ для решения СЛАУ с 5-диагональной матрицей методом прогонки. Также был реализован генератор случайных вещественных матриц с диагональным преобладанием.</w:t>
      </w:r>
    </w:p>
    <w:p w14:paraId="7F46CEDF" w14:textId="590EDC1B" w:rsidR="00E327D5" w:rsidRPr="0054002E" w:rsidRDefault="00E327D5" w:rsidP="00E327D5">
      <w:pPr>
        <w:pStyle w:val="1"/>
      </w:pPr>
      <w:bookmarkStart w:id="29" w:name="_Toc183168447"/>
      <w:bookmarkStart w:id="30" w:name="_Toc183168770"/>
      <w:r w:rsidRPr="0054002E">
        <w:lastRenderedPageBreak/>
        <w:t>Заключение</w:t>
      </w:r>
      <w:bookmarkEnd w:id="29"/>
      <w:bookmarkEnd w:id="30"/>
    </w:p>
    <w:p w14:paraId="549DF1C2" w14:textId="43DB41AB" w:rsidR="006F4B40" w:rsidRPr="00CE5C87" w:rsidRDefault="006F4B40" w:rsidP="00CE5C87">
      <w:pPr>
        <w:spacing w:line="360" w:lineRule="auto"/>
        <w:ind w:firstLine="709"/>
        <w:jc w:val="both"/>
        <w:rPr>
          <w:sz w:val="28"/>
          <w:szCs w:val="28"/>
        </w:rPr>
      </w:pPr>
      <w:r w:rsidRPr="00CE5C87">
        <w:rPr>
          <w:sz w:val="28"/>
          <w:szCs w:val="28"/>
        </w:rPr>
        <w:t xml:space="preserve"> </w:t>
      </w:r>
      <w:r w:rsidR="00CE5C87">
        <w:rPr>
          <w:sz w:val="28"/>
          <w:szCs w:val="28"/>
        </w:rPr>
        <w:t xml:space="preserve">В </w:t>
      </w:r>
      <w:r w:rsidRPr="00CE5C87">
        <w:rPr>
          <w:sz w:val="28"/>
          <w:szCs w:val="28"/>
        </w:rPr>
        <w:t>ходе выполнения лабораторной работы по</w:t>
      </w:r>
      <w:r w:rsidR="00CE5C87" w:rsidRPr="00CE5C87">
        <w:rPr>
          <w:sz w:val="28"/>
          <w:szCs w:val="28"/>
        </w:rPr>
        <w:t xml:space="preserve"> теме “Прямые методы решения систем линейных алгебраических уравнений”</w:t>
      </w:r>
      <w:r w:rsidRPr="00CE5C87">
        <w:rPr>
          <w:sz w:val="28"/>
          <w:szCs w:val="28"/>
        </w:rPr>
        <w:t xml:space="preserve"> </w:t>
      </w:r>
      <w:r w:rsidR="00CE5C87" w:rsidRPr="00CE5C87">
        <w:rPr>
          <w:sz w:val="28"/>
          <w:szCs w:val="28"/>
        </w:rPr>
        <w:t>были изучены и реализованы различные алгоритмы, позволяющие эффективно решать СЛАУ</w:t>
      </w:r>
    </w:p>
    <w:p w14:paraId="4A508EF8" w14:textId="2FDCCB2A" w:rsidR="006F4B40" w:rsidRPr="006F4B40" w:rsidRDefault="006F4B40" w:rsidP="006F4B40">
      <w:pPr>
        <w:spacing w:line="360" w:lineRule="auto"/>
        <w:ind w:firstLine="709"/>
        <w:jc w:val="both"/>
        <w:rPr>
          <w:sz w:val="28"/>
          <w:szCs w:val="28"/>
        </w:rPr>
      </w:pPr>
      <w:r w:rsidRPr="006F4B40">
        <w:rPr>
          <w:sz w:val="28"/>
          <w:szCs w:val="28"/>
        </w:rPr>
        <w:t xml:space="preserve">Были созданы программы на языке C++ для </w:t>
      </w:r>
      <w:r w:rsidR="00CE5C87">
        <w:rPr>
          <w:sz w:val="28"/>
          <w:szCs w:val="28"/>
        </w:rPr>
        <w:t>решения</w:t>
      </w:r>
      <w:r w:rsidRPr="006F4B40">
        <w:rPr>
          <w:sz w:val="28"/>
          <w:szCs w:val="28"/>
        </w:rPr>
        <w:t xml:space="preserve"> </w:t>
      </w:r>
      <w:r w:rsidR="00CE5C87">
        <w:rPr>
          <w:sz w:val="28"/>
          <w:szCs w:val="28"/>
        </w:rPr>
        <w:t>СЛАУ</w:t>
      </w:r>
      <w:r w:rsidRPr="006F4B40">
        <w:rPr>
          <w:sz w:val="28"/>
          <w:szCs w:val="28"/>
        </w:rPr>
        <w:t xml:space="preserve"> с использованием </w:t>
      </w:r>
      <w:r w:rsidR="00CE5C87">
        <w:rPr>
          <w:sz w:val="28"/>
          <w:szCs w:val="28"/>
        </w:rPr>
        <w:t>различных</w:t>
      </w:r>
      <w:r w:rsidRPr="006F4B40">
        <w:rPr>
          <w:sz w:val="28"/>
          <w:szCs w:val="28"/>
        </w:rPr>
        <w:t xml:space="preserve"> </w:t>
      </w:r>
      <w:r w:rsidR="00CE5C87">
        <w:rPr>
          <w:sz w:val="28"/>
          <w:szCs w:val="28"/>
        </w:rPr>
        <w:t>методов</w:t>
      </w:r>
      <w:r w:rsidR="008E148D">
        <w:rPr>
          <w:sz w:val="28"/>
          <w:szCs w:val="28"/>
        </w:rPr>
        <w:t>.</w:t>
      </w:r>
    </w:p>
    <w:p w14:paraId="164F1DCA" w14:textId="358EC2FE" w:rsidR="006F4B40" w:rsidRPr="006F4B40" w:rsidRDefault="008E148D" w:rsidP="006F4B4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Л</w:t>
      </w:r>
      <w:r w:rsidR="006F4B40" w:rsidRPr="006F4B40">
        <w:rPr>
          <w:sz w:val="28"/>
          <w:szCs w:val="28"/>
        </w:rPr>
        <w:t xml:space="preserve">абораторная работа позволила углубить понимание численных методов интегрирования и их применения в различных задачах. </w:t>
      </w:r>
    </w:p>
    <w:p w14:paraId="43715690" w14:textId="77777777" w:rsidR="0057662D" w:rsidRPr="00565EE7" w:rsidRDefault="0057662D" w:rsidP="00E327D5">
      <w:pPr>
        <w:spacing w:line="360" w:lineRule="auto"/>
        <w:ind w:firstLine="680"/>
      </w:pPr>
    </w:p>
    <w:p w14:paraId="7FD06C7A" w14:textId="446AD69C" w:rsidR="00E327D5" w:rsidRDefault="00E327D5" w:rsidP="0071726D">
      <w:pPr>
        <w:pStyle w:val="1"/>
      </w:pPr>
      <w:r w:rsidRPr="0071726D">
        <w:lastRenderedPageBreak/>
        <w:t xml:space="preserve"> </w:t>
      </w:r>
      <w:bookmarkStart w:id="31" w:name="_Toc183168448"/>
      <w:bookmarkStart w:id="32" w:name="_Toc183168771"/>
      <w:r w:rsidRPr="0071726D">
        <w:t>Список литературы</w:t>
      </w:r>
      <w:bookmarkEnd w:id="31"/>
      <w:bookmarkEnd w:id="32"/>
    </w:p>
    <w:p w14:paraId="5327E356" w14:textId="77777777" w:rsidR="00CE5C87" w:rsidRPr="004C7634" w:rsidRDefault="00CE5C87" w:rsidP="00CE5C87">
      <w:pPr>
        <w:pStyle w:val="aff0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7634">
        <w:rPr>
          <w:rFonts w:ascii="Times New Roman" w:hAnsi="Times New Roman" w:cs="Times New Roman"/>
          <w:sz w:val="28"/>
          <w:szCs w:val="28"/>
        </w:rPr>
        <w:t>Бахвалов Н.С., Жидков Н.П., Кобельков Г.М. Численные методы. — Москва: Наука, 2000. — 320 с.</w:t>
      </w:r>
    </w:p>
    <w:p w14:paraId="3C493CEC" w14:textId="77777777" w:rsidR="00CE5C87" w:rsidRPr="004C7634" w:rsidRDefault="00CE5C87" w:rsidP="00CE5C87">
      <w:pPr>
        <w:pStyle w:val="aff0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C7634">
        <w:rPr>
          <w:rFonts w:ascii="Times New Roman" w:hAnsi="Times New Roman" w:cs="Times New Roman"/>
          <w:sz w:val="28"/>
          <w:szCs w:val="28"/>
        </w:rPr>
        <w:t>Калиткин</w:t>
      </w:r>
      <w:proofErr w:type="spellEnd"/>
      <w:r w:rsidRPr="004C7634">
        <w:rPr>
          <w:rFonts w:ascii="Times New Roman" w:hAnsi="Times New Roman" w:cs="Times New Roman"/>
          <w:sz w:val="28"/>
          <w:szCs w:val="28"/>
        </w:rPr>
        <w:t xml:space="preserve"> Н.Н. Численные методы. — Москва: Высшая школа, 2005. — 256 с.</w:t>
      </w:r>
    </w:p>
    <w:p w14:paraId="51B7FC08" w14:textId="77777777" w:rsidR="00CE5C87" w:rsidRPr="00CE5C87" w:rsidRDefault="00CE5C87" w:rsidP="00CE5C87"/>
    <w:p w14:paraId="39A854B6" w14:textId="55FBFDB1" w:rsidR="008E148D" w:rsidRDefault="008E148D" w:rsidP="0071726D">
      <w:pPr>
        <w:pStyle w:val="1"/>
      </w:pPr>
      <w:bookmarkStart w:id="33" w:name="_Toc183168449"/>
      <w:bookmarkStart w:id="34" w:name="_Toc183168772"/>
      <w:r w:rsidRPr="0071726D">
        <w:lastRenderedPageBreak/>
        <w:t>Листинг программы</w:t>
      </w:r>
      <w:bookmarkEnd w:id="33"/>
      <w:bookmarkEnd w:id="34"/>
    </w:p>
    <w:p w14:paraId="3F4048D7" w14:textId="2C04F3A4" w:rsidR="00871429" w:rsidRPr="00871429" w:rsidRDefault="00871429" w:rsidP="00871429">
      <w:pPr>
        <w:rPr>
          <w:b/>
          <w:bCs/>
        </w:rPr>
      </w:pPr>
      <w:r w:rsidRPr="00871429">
        <w:rPr>
          <w:b/>
          <w:bCs/>
        </w:rPr>
        <w:t>first_ex.cpp</w:t>
      </w:r>
    </w:p>
    <w:p w14:paraId="37F1FD4C" w14:textId="77777777" w:rsid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Constants.h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14:paraId="598F26D2" w14:textId="77777777" w:rsid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63D13ACD" w14:textId="77777777" w:rsid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FillMatrix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6CC9B59E" w14:textId="77777777" w:rsid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114964DD" w14:textId="77777777" w:rsid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 = 2;</w:t>
      </w:r>
    </w:p>
    <w:p w14:paraId="47AF2C81" w14:textId="77777777" w:rsid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q = 3;</w:t>
      </w:r>
    </w:p>
    <w:p w14:paraId="264B2FE0" w14:textId="77777777" w:rsid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2D786424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71429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71429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7142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</w:t>
      </w:r>
      <w:proofErr w:type="gram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A(</w:t>
      </w:r>
      <w:proofErr w:type="gram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dimension, </w:t>
      </w:r>
      <w:r w:rsidRPr="00871429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7142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&gt;(p + q + 2));</w:t>
      </w:r>
    </w:p>
    <w:p w14:paraId="7EA682A7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EF4F1B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7142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7142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dimension; 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7BBAA42F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7142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7142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&lt;= p; 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239960F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</w:t>
      </w:r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pow(x</w:t>
      </w:r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, j);</w:t>
      </w:r>
    </w:p>
    <w:p w14:paraId="363EA85F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CCE2612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7142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7142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p + 1; j &lt;= p + q; 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B97470C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</w:t>
      </w:r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-y</w:t>
      </w:r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pow(x</w:t>
      </w:r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, j - p);</w:t>
      </w:r>
    </w:p>
    <w:p w14:paraId="658D6E46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DCC683D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</w:t>
      </w:r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proofErr w:type="gram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p + q + 1</w:t>
      </w:r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y</w:t>
      </w:r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5C7F32F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2C911D8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BE2EAF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7142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14:paraId="7911D7A6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C8AF79C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4A02B3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print(</w:t>
      </w:r>
      <w:proofErr w:type="gramEnd"/>
      <w:r w:rsidRPr="0087142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1429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71429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7142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&gt;&gt;&amp; </w:t>
      </w:r>
      <w:r w:rsidRPr="00871429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4565D80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fixed </w:t>
      </w:r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setprecision</w:t>
      </w:r>
      <w:proofErr w:type="spell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4);</w:t>
      </w:r>
    </w:p>
    <w:p w14:paraId="404DD47C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7142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7142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871429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04DD82D9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7142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7142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871429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gram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0F18497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10) </w:t>
      </w:r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1429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C7872D2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3D98D3A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C0BA09E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51DB03A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EFE9151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71987CC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7B7FDE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print(</w:t>
      </w:r>
      <w:proofErr w:type="gramEnd"/>
      <w:r w:rsidRPr="0087142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1429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7142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871429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1E52A8F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fixed </w:t>
      </w:r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setprecision</w:t>
      </w:r>
      <w:proofErr w:type="spell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4);</w:t>
      </w:r>
    </w:p>
    <w:p w14:paraId="2F9E91A8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7142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7142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proofErr w:type="gramStart"/>
      <w:r w:rsidRPr="00871429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146AE79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10) </w:t>
      </w:r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1429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FA04CFF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3B6A1FD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071281A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01C21F8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500D99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7142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gaussElimination</w:t>
      </w:r>
      <w:proofErr w:type="spell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71429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71429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7142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&gt;&gt;&amp; </w:t>
      </w:r>
      <w:r w:rsidRPr="00871429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71429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7142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871429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4266CA4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22A30D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7142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7142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dimension; 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78D5EA88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7142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maxEl</w:t>
      </w:r>
      <w:proofErr w:type="spell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abs(</w:t>
      </w:r>
      <w:r w:rsidRPr="00871429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193682E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7142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maxRow</w:t>
      </w:r>
      <w:proofErr w:type="spell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F108174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7142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7142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+ 1; k &lt; dimension; k++) {</w:t>
      </w:r>
    </w:p>
    <w:p w14:paraId="474329B0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7142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(abs(</w:t>
      </w:r>
      <w:r w:rsidRPr="00871429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k</w:t>
      </w:r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&gt; 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maxEl</w:t>
      </w:r>
      <w:proofErr w:type="spell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6A32A03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maxEl</w:t>
      </w:r>
      <w:proofErr w:type="spell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abs(</w:t>
      </w:r>
      <w:r w:rsidRPr="00871429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k</w:t>
      </w:r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C8FB690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maxRow</w:t>
      </w:r>
      <w:proofErr w:type="spell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k;</w:t>
      </w:r>
    </w:p>
    <w:p w14:paraId="605BADB8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8244BFA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3839161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96D3517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swap(</w:t>
      </w:r>
      <w:r w:rsidRPr="00871429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71429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maxRow</w:t>
      </w:r>
      <w:proofErr w:type="spellEnd"/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D9AA10C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swap(</w:t>
      </w:r>
      <w:r w:rsidRPr="00871429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71429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maxRow</w:t>
      </w:r>
      <w:proofErr w:type="spellEnd"/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0214691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9CF03C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7142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7142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+ 1; k &lt; dimension; k++) {</w:t>
      </w:r>
    </w:p>
    <w:p w14:paraId="2AB8F32F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7142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factor = </w:t>
      </w:r>
      <w:r w:rsidRPr="00871429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k</w:t>
      </w:r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</w:t>
      </w:r>
      <w:r w:rsidRPr="00871429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4560D32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7142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7142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j &lt; dimension; 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444F6B4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71429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k</w:t>
      </w:r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-= factor * </w:t>
      </w:r>
      <w:r w:rsidRPr="00871429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4B9326E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}</w:t>
      </w:r>
    </w:p>
    <w:p w14:paraId="6FD07409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71429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k</w:t>
      </w:r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-= factor * </w:t>
      </w:r>
      <w:r w:rsidRPr="00871429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B006173" w14:textId="77777777" w:rsidR="00871429" w:rsidRPr="00670910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7091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8A74D12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09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54492A4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BA7505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71429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7142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x_ans</w:t>
      </w:r>
      <w:proofErr w:type="spell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(dimension);</w:t>
      </w:r>
    </w:p>
    <w:p w14:paraId="062819AF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7142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7142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dimension - 1; 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0; 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--) {</w:t>
      </w:r>
    </w:p>
    <w:p w14:paraId="4B6E1262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x_ans</w:t>
      </w:r>
      <w:proofErr w:type="spellEnd"/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71429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8C42233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7142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7142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+ 1; j &lt; dimension; 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760EE3E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x_ans</w:t>
      </w:r>
      <w:proofErr w:type="spellEnd"/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-= </w:t>
      </w:r>
      <w:r w:rsidRPr="00871429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x_ans</w:t>
      </w:r>
      <w:proofErr w:type="spellEnd"/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CA0BA0E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D0E9CE8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x_ans</w:t>
      </w:r>
      <w:proofErr w:type="spellEnd"/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/= </w:t>
      </w:r>
      <w:r w:rsidRPr="00871429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4A62062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43540F9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0A3D1E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7142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x_ans</w:t>
      </w:r>
      <w:proofErr w:type="spell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5D76544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354B279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34FC4D2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InterpolationTask</w:t>
      </w:r>
      <w:proofErr w:type="spell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71429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7142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871429">
        <w:rPr>
          <w:rFonts w:ascii="Cascadia Mono" w:hAnsi="Cascadia Mono" w:cs="Cascadia Mono"/>
          <w:color w:val="808080"/>
          <w:sz w:val="19"/>
          <w:szCs w:val="19"/>
          <w:lang w:val="en-US"/>
        </w:rPr>
        <w:t>res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63E5F50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71429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first_ex</w:t>
      </w:r>
      <w:proofErr w:type="spell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71429">
        <w:rPr>
          <w:rFonts w:ascii="Cascadia Mono" w:hAnsi="Cascadia Mono" w:cs="Cascadia Mono"/>
          <w:color w:val="A31515"/>
          <w:sz w:val="19"/>
          <w:szCs w:val="19"/>
          <w:lang w:val="en-US"/>
        </w:rPr>
        <w:t>"first_ex.txt"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1DB74A6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7142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nodes = 10000;</w:t>
      </w:r>
    </w:p>
    <w:p w14:paraId="6B16F66B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7142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</w:t>
      </w:r>
      <w:proofErr w:type="gram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x</w:t>
      </w:r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gram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AF85936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7142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= </w:t>
      </w:r>
      <w:proofErr w:type="gram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x</w:t>
      </w:r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gram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dimension - 1</w:t>
      </w:r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4834DA6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7142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 = (b - a) / nodes;</w:t>
      </w:r>
    </w:p>
    <w:p w14:paraId="4C46BBD6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7142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7142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nodes; 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50A0D51C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7142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a + 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h;</w:t>
      </w:r>
    </w:p>
    <w:p w14:paraId="451C813E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7142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 = (</w:t>
      </w:r>
      <w:proofErr w:type="gramStart"/>
      <w:r w:rsidRPr="00871429">
        <w:rPr>
          <w:rFonts w:ascii="Cascadia Mono" w:hAnsi="Cascadia Mono" w:cs="Cascadia Mono"/>
          <w:color w:val="808080"/>
          <w:sz w:val="19"/>
          <w:szCs w:val="19"/>
          <w:lang w:val="en-US"/>
        </w:rPr>
        <w:t>res</w:t>
      </w:r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gram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871429">
        <w:rPr>
          <w:rFonts w:ascii="Cascadia Mono" w:hAnsi="Cascadia Mono" w:cs="Cascadia Mono"/>
          <w:color w:val="808080"/>
          <w:sz w:val="19"/>
          <w:szCs w:val="19"/>
          <w:lang w:val="en-US"/>
        </w:rPr>
        <w:t>res</w:t>
      </w:r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1</w:t>
      </w:r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X + </w:t>
      </w:r>
      <w:r w:rsidRPr="00871429">
        <w:rPr>
          <w:rFonts w:ascii="Cascadia Mono" w:hAnsi="Cascadia Mono" w:cs="Cascadia Mono"/>
          <w:color w:val="808080"/>
          <w:sz w:val="19"/>
          <w:szCs w:val="19"/>
          <w:lang w:val="en-US"/>
        </w:rPr>
        <w:t>res</w:t>
      </w:r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2</w:t>
      </w:r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X * X) / (1 + </w:t>
      </w:r>
      <w:r w:rsidRPr="00871429">
        <w:rPr>
          <w:rFonts w:ascii="Cascadia Mono" w:hAnsi="Cascadia Mono" w:cs="Cascadia Mono"/>
          <w:color w:val="808080"/>
          <w:sz w:val="19"/>
          <w:szCs w:val="19"/>
          <w:lang w:val="en-US"/>
        </w:rPr>
        <w:t>res</w:t>
      </w:r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3</w:t>
      </w:r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X + </w:t>
      </w:r>
      <w:r w:rsidRPr="00871429">
        <w:rPr>
          <w:rFonts w:ascii="Cascadia Mono" w:hAnsi="Cascadia Mono" w:cs="Cascadia Mono"/>
          <w:color w:val="808080"/>
          <w:sz w:val="19"/>
          <w:szCs w:val="19"/>
          <w:lang w:val="en-US"/>
        </w:rPr>
        <w:t>res</w:t>
      </w:r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4</w:t>
      </w:r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X * X + </w:t>
      </w:r>
      <w:r w:rsidRPr="00871429">
        <w:rPr>
          <w:rFonts w:ascii="Cascadia Mono" w:hAnsi="Cascadia Mono" w:cs="Cascadia Mono"/>
          <w:color w:val="808080"/>
          <w:sz w:val="19"/>
          <w:szCs w:val="19"/>
          <w:lang w:val="en-US"/>
        </w:rPr>
        <w:t>res</w:t>
      </w:r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5</w:t>
      </w:r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X * X * X);</w:t>
      </w:r>
    </w:p>
    <w:p w14:paraId="7196FAD7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first_ex</w:t>
      </w:r>
      <w:proofErr w:type="spell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</w:t>
      </w:r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1429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 </w:t>
      </w:r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82209B5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CDB4B7B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3EB88A5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DE60F69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EA1771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first(</w:t>
      </w:r>
      <w:proofErr w:type="gram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8924441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71429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71429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7142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A = </w:t>
      </w:r>
      <w:proofErr w:type="spellStart"/>
      <w:proofErr w:type="gram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FillMatrix</w:t>
      </w:r>
      <w:proofErr w:type="spell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E517BA2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1429">
        <w:rPr>
          <w:rFonts w:ascii="Cascadia Mono" w:hAnsi="Cascadia Mono" w:cs="Cascadia Mono"/>
          <w:color w:val="A31515"/>
          <w:sz w:val="19"/>
          <w:szCs w:val="19"/>
          <w:lang w:val="en-US"/>
        </w:rPr>
        <w:t>"Matrix"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700BFCF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print(A);</w:t>
      </w:r>
    </w:p>
    <w:p w14:paraId="32CB2664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8C9B07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1429">
        <w:rPr>
          <w:rFonts w:ascii="Cascadia Mono" w:hAnsi="Cascadia Mono" w:cs="Cascadia Mono"/>
          <w:color w:val="A31515"/>
          <w:sz w:val="19"/>
          <w:szCs w:val="19"/>
          <w:lang w:val="en-US"/>
        </w:rPr>
        <w:t>"Solving "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B242712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71429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7142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y_temp</w:t>
      </w:r>
      <w:proofErr w:type="spell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y;</w:t>
      </w:r>
    </w:p>
    <w:p w14:paraId="44FBBAFA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71429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7142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coefficients = </w:t>
      </w:r>
      <w:proofErr w:type="spellStart"/>
      <w:proofErr w:type="gram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gaussElimination</w:t>
      </w:r>
      <w:proofErr w:type="spell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A, 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y_temp</w:t>
      </w:r>
      <w:proofErr w:type="spell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840CFB5" w14:textId="77777777" w:rsidR="00871429" w:rsidRPr="00670910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70910">
        <w:rPr>
          <w:rFonts w:ascii="Cascadia Mono" w:hAnsi="Cascadia Mono" w:cs="Cascadia Mono"/>
          <w:color w:val="000000"/>
          <w:sz w:val="19"/>
          <w:szCs w:val="19"/>
          <w:lang w:val="en-US"/>
        </w:rPr>
        <w:t>print(coefficients);</w:t>
      </w:r>
    </w:p>
    <w:p w14:paraId="396CFFC9" w14:textId="77777777" w:rsidR="00871429" w:rsidRPr="00670910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9DA23B" w14:textId="77777777" w:rsidR="00871429" w:rsidRPr="00670910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09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InterpolationTask(coefficients);</w:t>
      </w:r>
    </w:p>
    <w:p w14:paraId="55039971" w14:textId="7C9D93BE" w:rsidR="00871429" w:rsidRPr="00670910" w:rsidRDefault="00871429" w:rsidP="00871429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091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439E698" w14:textId="7C5037BF" w:rsidR="00871429" w:rsidRPr="00670910" w:rsidRDefault="00871429" w:rsidP="00871429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77951F" w14:textId="7221E225" w:rsidR="00871429" w:rsidRPr="00670910" w:rsidRDefault="00871429" w:rsidP="00871429">
      <w:pPr>
        <w:rPr>
          <w:b/>
          <w:bCs/>
          <w:lang w:val="en-US"/>
        </w:rPr>
      </w:pPr>
      <w:r w:rsidRPr="00670910">
        <w:rPr>
          <w:b/>
          <w:bCs/>
          <w:lang w:val="en-US"/>
        </w:rPr>
        <w:t>Second_ex.cpp</w:t>
      </w:r>
    </w:p>
    <w:p w14:paraId="523BF5EA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142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871429">
        <w:rPr>
          <w:rFonts w:ascii="Cascadia Mono" w:hAnsi="Cascadia Mono" w:cs="Cascadia Mono"/>
          <w:color w:val="A31515"/>
          <w:sz w:val="19"/>
          <w:szCs w:val="19"/>
          <w:lang w:val="en-US"/>
        </w:rPr>
        <w:t>Constants.h</w:t>
      </w:r>
      <w:proofErr w:type="spellEnd"/>
      <w:r w:rsidRPr="0087142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6155EB2C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2BD6AB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71429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7142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</w:t>
      </w:r>
      <w:proofErr w:type="spellStart"/>
      <w:proofErr w:type="gram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FillMatrix</w:t>
      </w:r>
      <w:proofErr w:type="spell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4D7363E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print(</w:t>
      </w:r>
      <w:proofErr w:type="gramEnd"/>
      <w:r w:rsidRPr="0087142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1429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71429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7142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&gt;&gt;&amp; </w:t>
      </w:r>
      <w:r w:rsidRPr="00871429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F488D03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print(</w:t>
      </w:r>
      <w:proofErr w:type="gramEnd"/>
      <w:r w:rsidRPr="0087142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1429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7142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871429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D56978A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004EBD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prove(</w:t>
      </w:r>
      <w:proofErr w:type="gramEnd"/>
      <w:r w:rsidRPr="0087142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1429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71429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7142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&gt;&gt;&amp; </w:t>
      </w:r>
      <w:r w:rsidRPr="00871429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7142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1429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71429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7142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&gt;&gt;&amp; </w:t>
      </w:r>
      <w:r w:rsidRPr="00871429">
        <w:rPr>
          <w:rFonts w:ascii="Cascadia Mono" w:hAnsi="Cascadia Mono" w:cs="Cascadia Mono"/>
          <w:color w:val="808080"/>
          <w:sz w:val="19"/>
          <w:szCs w:val="19"/>
          <w:lang w:val="en-US"/>
        </w:rPr>
        <w:t>U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CD99F0D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71429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</w:t>
      </w:r>
      <w:proofErr w:type="spellStart"/>
      <w:proofErr w:type="gramStart"/>
      <w:r w:rsidRPr="00871429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3B768E6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71429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71429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7142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</w:t>
      </w:r>
      <w:proofErr w:type="gram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result(</w:t>
      </w:r>
      <w:proofErr w:type="gram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n, </w:t>
      </w:r>
      <w:r w:rsidRPr="00871429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7142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&gt;(n, 0));</w:t>
      </w:r>
    </w:p>
    <w:p w14:paraId="0E401BB8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74255B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7142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71429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1EC9E0CA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7142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71429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1C158DC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7142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71429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 k &lt; n; k++) {</w:t>
      </w:r>
    </w:p>
    <w:p w14:paraId="317AC198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result</w:t>
      </w:r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r w:rsidRPr="00871429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k</w:t>
      </w:r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871429">
        <w:rPr>
          <w:rFonts w:ascii="Cascadia Mono" w:hAnsi="Cascadia Mono" w:cs="Cascadia Mono"/>
          <w:color w:val="808080"/>
          <w:sz w:val="19"/>
          <w:szCs w:val="19"/>
          <w:lang w:val="en-US"/>
        </w:rPr>
        <w:t>U</w:t>
      </w:r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k</w:t>
      </w:r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D61BD9C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9B3D7E6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36E5E4F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C24C8AC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3375BB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1429">
        <w:rPr>
          <w:rFonts w:ascii="Cascadia Mono" w:hAnsi="Cascadia Mono" w:cs="Cascadia Mono"/>
          <w:color w:val="A31515"/>
          <w:sz w:val="19"/>
          <w:szCs w:val="19"/>
          <w:lang w:val="en-US"/>
        </w:rPr>
        <w:t>"Result of L * U:"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3385B88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print(result);</w:t>
      </w:r>
    </w:p>
    <w:p w14:paraId="741C26A7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703C1FC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35E159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LU_Decomposition</w:t>
      </w:r>
      <w:proofErr w:type="spell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71429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71429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7142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&gt;&gt;&amp; </w:t>
      </w:r>
      <w:r w:rsidRPr="00871429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71429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71429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7142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&gt;&gt;&amp; </w:t>
      </w:r>
      <w:r w:rsidRPr="00871429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71429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71429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7142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&gt;&gt;&amp; </w:t>
      </w:r>
      <w:r w:rsidRPr="00871429">
        <w:rPr>
          <w:rFonts w:ascii="Cascadia Mono" w:hAnsi="Cascadia Mono" w:cs="Cascadia Mono"/>
          <w:color w:val="808080"/>
          <w:sz w:val="19"/>
          <w:szCs w:val="19"/>
          <w:lang w:val="en-US"/>
        </w:rPr>
        <w:t>U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C12F676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7142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7142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dimension; 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3E85F29F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7142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7142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dimension; 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3B98ADD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71429">
        <w:rPr>
          <w:rFonts w:ascii="Cascadia Mono" w:hAnsi="Cascadia Mono" w:cs="Cascadia Mono"/>
          <w:color w:val="808080"/>
          <w:sz w:val="19"/>
          <w:szCs w:val="19"/>
          <w:lang w:val="en-US"/>
        </w:rPr>
        <w:t>U</w:t>
      </w:r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71429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011169A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A9CF560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27E3F36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4BE491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7142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7142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dimension; 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0A8C6260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71429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</w:t>
      </w:r>
    </w:p>
    <w:p w14:paraId="46A6AC3B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7142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7142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+ 1; j &lt; dimension; 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32A257C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71429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71429">
        <w:rPr>
          <w:rFonts w:ascii="Cascadia Mono" w:hAnsi="Cascadia Mono" w:cs="Cascadia Mono"/>
          <w:color w:val="808080"/>
          <w:sz w:val="19"/>
          <w:szCs w:val="19"/>
          <w:lang w:val="en-US"/>
        </w:rPr>
        <w:t>U</w:t>
      </w:r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</w:t>
      </w:r>
      <w:r w:rsidRPr="00871429">
        <w:rPr>
          <w:rFonts w:ascii="Cascadia Mono" w:hAnsi="Cascadia Mono" w:cs="Cascadia Mono"/>
          <w:color w:val="808080"/>
          <w:sz w:val="19"/>
          <w:szCs w:val="19"/>
          <w:lang w:val="en-US"/>
        </w:rPr>
        <w:t>U</w:t>
      </w:r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2ECB58E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DFDC235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7142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7142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+ 1; k &lt; dimension; k++) {</w:t>
      </w:r>
    </w:p>
    <w:p w14:paraId="1B104FE1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7142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7142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j &lt; dimension; 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BD53AC3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71429">
        <w:rPr>
          <w:rFonts w:ascii="Cascadia Mono" w:hAnsi="Cascadia Mono" w:cs="Cascadia Mono"/>
          <w:color w:val="808080"/>
          <w:sz w:val="19"/>
          <w:szCs w:val="19"/>
          <w:lang w:val="en-US"/>
        </w:rPr>
        <w:t>U</w:t>
      </w:r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k</w:t>
      </w:r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-= </w:t>
      </w:r>
      <w:r w:rsidRPr="00871429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k</w:t>
      </w:r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871429">
        <w:rPr>
          <w:rFonts w:ascii="Cascadia Mono" w:hAnsi="Cascadia Mono" w:cs="Cascadia Mono"/>
          <w:color w:val="808080"/>
          <w:sz w:val="19"/>
          <w:szCs w:val="19"/>
          <w:lang w:val="en-US"/>
        </w:rPr>
        <w:t>U</w:t>
      </w:r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E3C2462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44C7967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4DA27EF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03AA230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6CE547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1429">
        <w:rPr>
          <w:rFonts w:ascii="Cascadia Mono" w:hAnsi="Cascadia Mono" w:cs="Cascadia Mono"/>
          <w:color w:val="A31515"/>
          <w:sz w:val="19"/>
          <w:szCs w:val="19"/>
          <w:lang w:val="en-US"/>
        </w:rPr>
        <w:t>"L:"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0A4A678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print(</w:t>
      </w:r>
      <w:r w:rsidRPr="00871429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792FC9F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1429">
        <w:rPr>
          <w:rFonts w:ascii="Cascadia Mono" w:hAnsi="Cascadia Mono" w:cs="Cascadia Mono"/>
          <w:color w:val="A31515"/>
          <w:sz w:val="19"/>
          <w:szCs w:val="19"/>
          <w:lang w:val="en-US"/>
        </w:rPr>
        <w:t>"U:"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CF22DFC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print(</w:t>
      </w:r>
      <w:r w:rsidRPr="00871429">
        <w:rPr>
          <w:rFonts w:ascii="Cascadia Mono" w:hAnsi="Cascadia Mono" w:cs="Cascadia Mono"/>
          <w:color w:val="808080"/>
          <w:sz w:val="19"/>
          <w:szCs w:val="19"/>
          <w:lang w:val="en-US"/>
        </w:rPr>
        <w:t>U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1DB1A21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D8627F2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B76573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7142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forwardSubstitution</w:t>
      </w:r>
      <w:proofErr w:type="spell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7142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1429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71429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7142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&gt;&gt;&amp; </w:t>
      </w:r>
      <w:r w:rsidRPr="00871429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7142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1429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7142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871429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CBBD467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71429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7142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y_temp</w:t>
      </w:r>
      <w:proofErr w:type="spell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(dimension);</w:t>
      </w:r>
    </w:p>
    <w:p w14:paraId="7CD05545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7142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7142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dimension; 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5F6440F5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y_temp</w:t>
      </w:r>
      <w:proofErr w:type="spellEnd"/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71429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41CF1D0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7142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7142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575873E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y_temp</w:t>
      </w:r>
      <w:proofErr w:type="spellEnd"/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-= </w:t>
      </w:r>
      <w:r w:rsidRPr="00871429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y_temp</w:t>
      </w:r>
      <w:proofErr w:type="spellEnd"/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8D1FE5D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B17E908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F53E166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7142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y_temp</w:t>
      </w:r>
      <w:proofErr w:type="spell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FFAEBE2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838112C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F7972F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7142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backwardSubstitution</w:t>
      </w:r>
      <w:proofErr w:type="spell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7142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1429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71429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7142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&gt;&gt;&amp; </w:t>
      </w:r>
      <w:r w:rsidRPr="00871429">
        <w:rPr>
          <w:rFonts w:ascii="Cascadia Mono" w:hAnsi="Cascadia Mono" w:cs="Cascadia Mono"/>
          <w:color w:val="808080"/>
          <w:sz w:val="19"/>
          <w:szCs w:val="19"/>
          <w:lang w:val="en-US"/>
        </w:rPr>
        <w:t>U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7142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1429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7142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871429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A6FA385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71429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7142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x_temp</w:t>
      </w:r>
      <w:proofErr w:type="spell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(dimension);</w:t>
      </w:r>
    </w:p>
    <w:p w14:paraId="47E0D6B2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7142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7142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dimension - 1; 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0; 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--) {</w:t>
      </w:r>
    </w:p>
    <w:p w14:paraId="1799390B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x_temp</w:t>
      </w:r>
      <w:proofErr w:type="spellEnd"/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71429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C2E0E52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7142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7142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+ 1; j &lt; dimension; 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DE849E3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x_temp</w:t>
      </w:r>
      <w:proofErr w:type="spellEnd"/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-= </w:t>
      </w:r>
      <w:r w:rsidRPr="00871429">
        <w:rPr>
          <w:rFonts w:ascii="Cascadia Mono" w:hAnsi="Cascadia Mono" w:cs="Cascadia Mono"/>
          <w:color w:val="808080"/>
          <w:sz w:val="19"/>
          <w:szCs w:val="19"/>
          <w:lang w:val="en-US"/>
        </w:rPr>
        <w:t>U</w:t>
      </w:r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x_temp</w:t>
      </w:r>
      <w:proofErr w:type="spellEnd"/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3676B19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1846B90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x_temp</w:t>
      </w:r>
      <w:proofErr w:type="spellEnd"/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/= </w:t>
      </w:r>
      <w:r w:rsidRPr="00871429">
        <w:rPr>
          <w:rFonts w:ascii="Cascadia Mono" w:hAnsi="Cascadia Mono" w:cs="Cascadia Mono"/>
          <w:color w:val="808080"/>
          <w:sz w:val="19"/>
          <w:szCs w:val="19"/>
          <w:lang w:val="en-US"/>
        </w:rPr>
        <w:t>U</w:t>
      </w:r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01F1FBF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511B136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C84D38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7142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x_temp</w:t>
      </w:r>
      <w:proofErr w:type="spell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94726B2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9A47433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0A93FA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7142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solveLU</w:t>
      </w:r>
      <w:proofErr w:type="spell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71429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71429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7142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&gt;&gt;&amp; </w:t>
      </w:r>
      <w:r w:rsidRPr="00871429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7142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1429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7142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871429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1DBDAA7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71429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71429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7142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</w:t>
      </w:r>
      <w:proofErr w:type="gram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L(</w:t>
      </w:r>
      <w:proofErr w:type="gram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dimension, </w:t>
      </w:r>
      <w:r w:rsidRPr="00871429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7142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&gt;(dimension, 0));</w:t>
      </w:r>
    </w:p>
    <w:p w14:paraId="5A6003D2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71429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71429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7142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</w:t>
      </w:r>
      <w:proofErr w:type="gram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U(</w:t>
      </w:r>
      <w:proofErr w:type="gram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dimension, </w:t>
      </w:r>
      <w:r w:rsidRPr="00871429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7142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&gt;(dimension, 0));</w:t>
      </w:r>
    </w:p>
    <w:p w14:paraId="307F703F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01FC60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LU_</w:t>
      </w:r>
      <w:proofErr w:type="gram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Decomposition</w:t>
      </w:r>
      <w:proofErr w:type="spell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71429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, L, U);</w:t>
      </w:r>
    </w:p>
    <w:p w14:paraId="7B3BC065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50D482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prove(</w:t>
      </w:r>
      <w:proofErr w:type="gram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L, U);</w:t>
      </w:r>
    </w:p>
    <w:p w14:paraId="3DF555C5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E8388B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71429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7142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y_temp</w:t>
      </w:r>
      <w:proofErr w:type="spell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forwardSubstitution</w:t>
      </w:r>
      <w:proofErr w:type="spell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L, </w:t>
      </w:r>
      <w:r w:rsidRPr="00871429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2CDD508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71429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7142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x_temp</w:t>
      </w:r>
      <w:proofErr w:type="spell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backwardSubstitution</w:t>
      </w:r>
      <w:proofErr w:type="spell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U, 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y_temp</w:t>
      </w:r>
      <w:proofErr w:type="spell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D727802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72D858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7142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x_temp</w:t>
      </w:r>
      <w:proofErr w:type="spell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FE265DC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B6A841C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5B0230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InterpolationTaskSecond</w:t>
      </w:r>
      <w:proofErr w:type="spell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71429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7142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871429">
        <w:rPr>
          <w:rFonts w:ascii="Cascadia Mono" w:hAnsi="Cascadia Mono" w:cs="Cascadia Mono"/>
          <w:color w:val="808080"/>
          <w:sz w:val="19"/>
          <w:szCs w:val="19"/>
          <w:lang w:val="en-US"/>
        </w:rPr>
        <w:t>res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E6FA103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71429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first_ex</w:t>
      </w:r>
      <w:proofErr w:type="spell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71429">
        <w:rPr>
          <w:rFonts w:ascii="Cascadia Mono" w:hAnsi="Cascadia Mono" w:cs="Cascadia Mono"/>
          <w:color w:val="A31515"/>
          <w:sz w:val="19"/>
          <w:szCs w:val="19"/>
          <w:lang w:val="en-US"/>
        </w:rPr>
        <w:t>"second_ex.txt"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B80C50F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7142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nodes = 100;</w:t>
      </w:r>
    </w:p>
    <w:p w14:paraId="7614B7EC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7142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</w:t>
      </w:r>
      <w:proofErr w:type="gram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x</w:t>
      </w:r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gram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3E0D305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7142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= </w:t>
      </w:r>
      <w:proofErr w:type="gram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x</w:t>
      </w:r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gram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dimension - 1</w:t>
      </w:r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30C2B14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7142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 = (b - a) / nodes;</w:t>
      </w:r>
    </w:p>
    <w:p w14:paraId="74DD63F2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7142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7142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nodes; 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6C503844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7142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a + 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h;</w:t>
      </w:r>
    </w:p>
    <w:p w14:paraId="5C8B848F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7142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 = (</w:t>
      </w:r>
      <w:proofErr w:type="gramStart"/>
      <w:r w:rsidRPr="00871429">
        <w:rPr>
          <w:rFonts w:ascii="Cascadia Mono" w:hAnsi="Cascadia Mono" w:cs="Cascadia Mono"/>
          <w:color w:val="808080"/>
          <w:sz w:val="19"/>
          <w:szCs w:val="19"/>
          <w:lang w:val="en-US"/>
        </w:rPr>
        <w:t>res</w:t>
      </w:r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gram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871429">
        <w:rPr>
          <w:rFonts w:ascii="Cascadia Mono" w:hAnsi="Cascadia Mono" w:cs="Cascadia Mono"/>
          <w:color w:val="808080"/>
          <w:sz w:val="19"/>
          <w:szCs w:val="19"/>
          <w:lang w:val="en-US"/>
        </w:rPr>
        <w:t>res</w:t>
      </w:r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1</w:t>
      </w:r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X + </w:t>
      </w:r>
      <w:r w:rsidRPr="00871429">
        <w:rPr>
          <w:rFonts w:ascii="Cascadia Mono" w:hAnsi="Cascadia Mono" w:cs="Cascadia Mono"/>
          <w:color w:val="808080"/>
          <w:sz w:val="19"/>
          <w:szCs w:val="19"/>
          <w:lang w:val="en-US"/>
        </w:rPr>
        <w:t>res</w:t>
      </w:r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2</w:t>
      </w:r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X * X) / (1 + </w:t>
      </w:r>
      <w:r w:rsidRPr="00871429">
        <w:rPr>
          <w:rFonts w:ascii="Cascadia Mono" w:hAnsi="Cascadia Mono" w:cs="Cascadia Mono"/>
          <w:color w:val="808080"/>
          <w:sz w:val="19"/>
          <w:szCs w:val="19"/>
          <w:lang w:val="en-US"/>
        </w:rPr>
        <w:t>res</w:t>
      </w:r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3</w:t>
      </w:r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X + </w:t>
      </w:r>
      <w:r w:rsidRPr="00871429">
        <w:rPr>
          <w:rFonts w:ascii="Cascadia Mono" w:hAnsi="Cascadia Mono" w:cs="Cascadia Mono"/>
          <w:color w:val="808080"/>
          <w:sz w:val="19"/>
          <w:szCs w:val="19"/>
          <w:lang w:val="en-US"/>
        </w:rPr>
        <w:t>res</w:t>
      </w:r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4</w:t>
      </w:r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X * X + </w:t>
      </w:r>
      <w:r w:rsidRPr="00871429">
        <w:rPr>
          <w:rFonts w:ascii="Cascadia Mono" w:hAnsi="Cascadia Mono" w:cs="Cascadia Mono"/>
          <w:color w:val="808080"/>
          <w:sz w:val="19"/>
          <w:szCs w:val="19"/>
          <w:lang w:val="en-US"/>
        </w:rPr>
        <w:t>res</w:t>
      </w:r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5</w:t>
      </w:r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X * X * X);</w:t>
      </w:r>
    </w:p>
    <w:p w14:paraId="6F694587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first_ex</w:t>
      </w:r>
      <w:proofErr w:type="spell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</w:t>
      </w:r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1429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 </w:t>
      </w:r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49D353E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E106644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2FF0E8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839C296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EAA0D9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second(</w:t>
      </w:r>
      <w:proofErr w:type="gram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629930E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71429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71429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7142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A = </w:t>
      </w:r>
      <w:proofErr w:type="spellStart"/>
      <w:proofErr w:type="gram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FillMatrix</w:t>
      </w:r>
      <w:proofErr w:type="spell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3FB3B0E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1429">
        <w:rPr>
          <w:rFonts w:ascii="Cascadia Mono" w:hAnsi="Cascadia Mono" w:cs="Cascadia Mono"/>
          <w:color w:val="A31515"/>
          <w:sz w:val="19"/>
          <w:szCs w:val="19"/>
          <w:lang w:val="en-US"/>
        </w:rPr>
        <w:t>"Matrix A:"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815600D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print(A);</w:t>
      </w:r>
    </w:p>
    <w:p w14:paraId="1712B601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DD11B0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71429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71429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7142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</w:t>
      </w:r>
      <w:proofErr w:type="gram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L(</w:t>
      </w:r>
      <w:proofErr w:type="gram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dimension, </w:t>
      </w:r>
      <w:r w:rsidRPr="00871429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7142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&gt;(dimension, 0));</w:t>
      </w:r>
    </w:p>
    <w:p w14:paraId="12FC782A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71429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71429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7142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</w:t>
      </w:r>
      <w:proofErr w:type="gram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U(</w:t>
      </w:r>
      <w:proofErr w:type="gram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dimension, </w:t>
      </w:r>
      <w:r w:rsidRPr="00871429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7142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&gt;(dimension, 0));</w:t>
      </w:r>
    </w:p>
    <w:p w14:paraId="7A9A93F5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2B20C2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71429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7142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solution = </w:t>
      </w:r>
      <w:proofErr w:type="spellStart"/>
      <w:proofErr w:type="gram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solveLU</w:t>
      </w:r>
      <w:proofErr w:type="spell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A, y);</w:t>
      </w:r>
    </w:p>
    <w:p w14:paraId="6C94649A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3E455A5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1429">
        <w:rPr>
          <w:rFonts w:ascii="Cascadia Mono" w:hAnsi="Cascadia Mono" w:cs="Cascadia Mono"/>
          <w:color w:val="A31515"/>
          <w:sz w:val="19"/>
          <w:szCs w:val="19"/>
          <w:lang w:val="en-US"/>
        </w:rPr>
        <w:t>"Solution x:"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9B64B6C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print(solution);</w:t>
      </w:r>
    </w:p>
    <w:p w14:paraId="217835B8" w14:textId="77777777" w:rsidR="00871429" w:rsidRPr="00670910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70910">
        <w:rPr>
          <w:rFonts w:ascii="Cascadia Mono" w:hAnsi="Cascadia Mono" w:cs="Cascadia Mono"/>
          <w:color w:val="000000"/>
          <w:sz w:val="19"/>
          <w:szCs w:val="19"/>
          <w:lang w:val="en-US"/>
        </w:rPr>
        <w:t>InterpolationTaskSecond(solution);</w:t>
      </w:r>
    </w:p>
    <w:p w14:paraId="18ED8AD2" w14:textId="5478ADCE" w:rsidR="00871429" w:rsidRPr="00670910" w:rsidRDefault="00871429" w:rsidP="00871429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091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4B09A84" w14:textId="76249C42" w:rsidR="00871429" w:rsidRPr="00670910" w:rsidRDefault="00871429" w:rsidP="00871429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8B75CD" w14:textId="6568B2ED" w:rsidR="00871429" w:rsidRPr="00670910" w:rsidRDefault="00871429" w:rsidP="00871429">
      <w:pPr>
        <w:rPr>
          <w:b/>
          <w:bCs/>
          <w:lang w:val="en-US"/>
        </w:rPr>
      </w:pPr>
      <w:r w:rsidRPr="00670910">
        <w:rPr>
          <w:b/>
          <w:bCs/>
          <w:lang w:val="en-US"/>
        </w:rPr>
        <w:t>Third_ex.cpp</w:t>
      </w:r>
    </w:p>
    <w:p w14:paraId="1E534CBA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142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871429">
        <w:rPr>
          <w:rFonts w:ascii="Cascadia Mono" w:hAnsi="Cascadia Mono" w:cs="Cascadia Mono"/>
          <w:color w:val="A31515"/>
          <w:sz w:val="19"/>
          <w:szCs w:val="19"/>
          <w:lang w:val="en-US"/>
        </w:rPr>
        <w:t>Constants.h</w:t>
      </w:r>
      <w:proofErr w:type="spellEnd"/>
      <w:r w:rsidRPr="0087142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7CB331E4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18DEC1F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print(</w:t>
      </w:r>
      <w:proofErr w:type="gramEnd"/>
      <w:r w:rsidRPr="0087142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1429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71429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7142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&gt;&gt;&amp; </w:t>
      </w:r>
      <w:r w:rsidRPr="00871429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CA81124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print(</w:t>
      </w:r>
      <w:proofErr w:type="gramEnd"/>
      <w:r w:rsidRPr="0087142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1429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7142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871429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6A66E8B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EB8EFC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f(</w:t>
      </w:r>
      <w:proofErr w:type="gramEnd"/>
      <w:r w:rsidRPr="0087142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1429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CD90DC6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7142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71429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871429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871429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* </w:t>
      </w:r>
      <w:proofErr w:type="gram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sqrt(</w:t>
      </w:r>
      <w:proofErr w:type="gram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1 - </w:t>
      </w:r>
      <w:r w:rsidRPr="00871429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871429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DF22F90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F17577D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844EBE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7142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SquareRootMethod</w:t>
      </w:r>
      <w:proofErr w:type="spell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7142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1429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71429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7142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&gt;&gt;&amp; </w:t>
      </w:r>
      <w:r w:rsidRPr="00871429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7142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1429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7142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871429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7CDC471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71429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dim = </w:t>
      </w:r>
      <w:proofErr w:type="spellStart"/>
      <w:proofErr w:type="gramStart"/>
      <w:r w:rsidRPr="00871429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BF5C870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71429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71429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7142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</w:t>
      </w:r>
      <w:proofErr w:type="gram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U(</w:t>
      </w:r>
      <w:proofErr w:type="gram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dim, </w:t>
      </w:r>
      <w:r w:rsidRPr="00871429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7142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&gt;(dim, 0.0));</w:t>
      </w:r>
    </w:p>
    <w:p w14:paraId="1F176308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3EE493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7142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7142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dim; ++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AD3BDDD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U</w:t>
      </w:r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71429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8276E52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7142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7142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 k &lt; 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; ++k) {</w:t>
      </w:r>
    </w:p>
    <w:p w14:paraId="1BC031FB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U</w:t>
      </w:r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-= U</w:t>
      </w:r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k</w:t>
      </w:r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U</w:t>
      </w:r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k</w:t>
      </w:r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74A3D21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617F7C0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U</w:t>
      </w:r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sqrt(U</w:t>
      </w:r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08855A5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4A6D11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7142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7142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+ 1; j &lt; dim; ++j) {</w:t>
      </w:r>
    </w:p>
    <w:p w14:paraId="5746DBA6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U</w:t>
      </w:r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71429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4654B2A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7142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7142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 k &lt; 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; ++k) {</w:t>
      </w:r>
    </w:p>
    <w:p w14:paraId="4D017E9F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U</w:t>
      </w:r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-= U</w:t>
      </w:r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k</w:t>
      </w:r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U</w:t>
      </w:r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k</w:t>
      </w:r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D6376F9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BD806CB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U</w:t>
      </w:r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/= U</w:t>
      </w:r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9899FDF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FC6E6E2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C9440C6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85A925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 w:rsidRPr="00871429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7142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&gt; y(dim);</w:t>
      </w:r>
    </w:p>
    <w:p w14:paraId="78B6D9A3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7142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7142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dim; ++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9C84352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y</w:t>
      </w:r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71429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2CB5311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7142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7142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 k &lt; 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; ++k) {</w:t>
      </w:r>
    </w:p>
    <w:p w14:paraId="3D3E8872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y</w:t>
      </w:r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-= U</w:t>
      </w:r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k</w:t>
      </w:r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y</w:t>
      </w:r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k</w:t>
      </w:r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3054C04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D41FDB0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y</w:t>
      </w:r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/= U</w:t>
      </w:r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7AE0050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94EB975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2D806B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71429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7142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&gt; x(dim);</w:t>
      </w:r>
    </w:p>
    <w:p w14:paraId="18A44438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7142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7142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dim - 1; 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0; --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0D9C66C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x</w:t>
      </w:r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y</w:t>
      </w:r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D9E1245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7142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7142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+ 1; k &lt; dim; ++k) {</w:t>
      </w:r>
    </w:p>
    <w:p w14:paraId="642FD6C7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x</w:t>
      </w:r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-= U</w:t>
      </w:r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k</w:t>
      </w:r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x</w:t>
      </w:r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k</w:t>
      </w:r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A4F77EC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5B85439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x</w:t>
      </w:r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/= U</w:t>
      </w:r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B841774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58483A6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BB4E38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7142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14:paraId="47B4AF28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9B07230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119816B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third(</w:t>
      </w:r>
      <w:proofErr w:type="gram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A86A197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7142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12;</w:t>
      </w:r>
    </w:p>
    <w:p w14:paraId="29F1EEC8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7142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nodes = 20;</w:t>
      </w:r>
    </w:p>
    <w:p w14:paraId="41623431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7904DA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71429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7142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x_</w:t>
      </w:r>
      <w:proofErr w:type="gram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temp</w:t>
      </w:r>
      <w:proofErr w:type="spell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nodes + 1);</w:t>
      </w:r>
    </w:p>
    <w:p w14:paraId="10BC2339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71429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7142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y_</w:t>
      </w:r>
      <w:proofErr w:type="gram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temp</w:t>
      </w:r>
      <w:proofErr w:type="spell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nodes + 1);</w:t>
      </w:r>
    </w:p>
    <w:p w14:paraId="1C9FF749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DE5A20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7142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 = (b - a) / nodes;</w:t>
      </w:r>
    </w:p>
    <w:p w14:paraId="503456B7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EF8333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7142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7142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nodes; 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3988F167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7142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x_t</w:t>
      </w:r>
      <w:proofErr w:type="spell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a + h * 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5A1C6E6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x_temp</w:t>
      </w:r>
      <w:proofErr w:type="spellEnd"/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x_t</w:t>
      </w:r>
      <w:proofErr w:type="spell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A58452A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y_temp</w:t>
      </w:r>
      <w:proofErr w:type="spellEnd"/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f(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x_t</w:t>
      </w:r>
      <w:proofErr w:type="spell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7622D67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C74BDC2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A0802F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71429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71429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7142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&gt;&gt; answers;</w:t>
      </w:r>
    </w:p>
    <w:p w14:paraId="59627A91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04F14E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7142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7142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 = 2; m &lt;= n; m++) {</w:t>
      </w:r>
    </w:p>
    <w:p w14:paraId="02AA1502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71429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71429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7142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</w:t>
      </w:r>
      <w:proofErr w:type="gram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A(</w:t>
      </w:r>
      <w:proofErr w:type="gram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m, </w:t>
      </w:r>
      <w:r w:rsidRPr="00871429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7142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&gt;(m, 0.0));</w:t>
      </w:r>
    </w:p>
    <w:p w14:paraId="51F48EC5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15F961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7142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7142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m; 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1C0CD89B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7142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7142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m; 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3DE6809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7142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= 0.0;</w:t>
      </w:r>
    </w:p>
    <w:p w14:paraId="7649DDCF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7142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7142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 = 0; l &lt;= nodes; l++) {</w:t>
      </w:r>
    </w:p>
    <w:p w14:paraId="0ACF456A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sum += pow(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x_temp</w:t>
      </w:r>
      <w:proofErr w:type="spellEnd"/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l</w:t>
      </w:r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j);</w:t>
      </w:r>
    </w:p>
    <w:p w14:paraId="4CA6A6AF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305563BD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</w:t>
      </w:r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sum;</w:t>
      </w:r>
    </w:p>
    <w:p w14:paraId="56E00D2B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C661DB5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48EA8F5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1429">
        <w:rPr>
          <w:rFonts w:ascii="Cascadia Mono" w:hAnsi="Cascadia Mono" w:cs="Cascadia Mono"/>
          <w:color w:val="A31515"/>
          <w:sz w:val="19"/>
          <w:szCs w:val="19"/>
          <w:lang w:val="en-US"/>
        </w:rPr>
        <w:t>"Matrix"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FF490C1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print(A);</w:t>
      </w:r>
    </w:p>
    <w:p w14:paraId="3461F61C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2B5A47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71429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7142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b_</w:t>
      </w:r>
      <w:proofErr w:type="gram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vector</w:t>
      </w:r>
      <w:proofErr w:type="spell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m, 0.0);</w:t>
      </w:r>
    </w:p>
    <w:p w14:paraId="733321EB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7142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7142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m; 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0BA92332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7142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sum_b</w:t>
      </w:r>
      <w:proofErr w:type="spell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0.0;</w:t>
      </w:r>
    </w:p>
    <w:p w14:paraId="72B7DB26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7142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7142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&lt;= nodes; 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25F4488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sum_b</w:t>
      </w:r>
      <w:proofErr w:type="spell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y_temp</w:t>
      </w:r>
      <w:proofErr w:type="spellEnd"/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pow(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x_temp</w:t>
      </w:r>
      <w:proofErr w:type="spellEnd"/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BD4D578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F0E420C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b_vector</w:t>
      </w:r>
      <w:proofErr w:type="spellEnd"/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sum_b</w:t>
      </w:r>
      <w:proofErr w:type="spell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1089E1A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2A619D3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71429">
        <w:rPr>
          <w:rFonts w:ascii="Cascadia Mono" w:hAnsi="Cascadia Mono" w:cs="Cascadia Mono"/>
          <w:color w:val="008000"/>
          <w:sz w:val="19"/>
          <w:szCs w:val="19"/>
          <w:lang w:val="en-US"/>
        </w:rPr>
        <w:t>//print(</w:t>
      </w:r>
      <w:proofErr w:type="spellStart"/>
      <w:r w:rsidRPr="00871429">
        <w:rPr>
          <w:rFonts w:ascii="Cascadia Mono" w:hAnsi="Cascadia Mono" w:cs="Cascadia Mono"/>
          <w:color w:val="008000"/>
          <w:sz w:val="19"/>
          <w:szCs w:val="19"/>
          <w:lang w:val="en-US"/>
        </w:rPr>
        <w:t>b_vector</w:t>
      </w:r>
      <w:proofErr w:type="spellEnd"/>
      <w:r w:rsidRPr="00871429">
        <w:rPr>
          <w:rFonts w:ascii="Cascadia Mono" w:hAnsi="Cascadia Mono" w:cs="Cascadia Mono"/>
          <w:color w:val="008000"/>
          <w:sz w:val="19"/>
          <w:szCs w:val="19"/>
          <w:lang w:val="en-US"/>
        </w:rPr>
        <w:t>);</w:t>
      </w:r>
    </w:p>
    <w:p w14:paraId="393966FB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71429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7142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answer = </w:t>
      </w:r>
      <w:proofErr w:type="spellStart"/>
      <w:proofErr w:type="gram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SquareRootMethod</w:t>
      </w:r>
      <w:proofErr w:type="spell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A, 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b_vector</w:t>
      </w:r>
      <w:proofErr w:type="spell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A306EEB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1C2601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7142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 w:rsidRPr="00871429">
        <w:rPr>
          <w:rFonts w:ascii="Cascadia Mono" w:hAnsi="Cascadia Mono" w:cs="Cascadia Mono"/>
          <w:color w:val="008000"/>
          <w:sz w:val="19"/>
          <w:szCs w:val="19"/>
          <w:lang w:val="en-US"/>
        </w:rPr>
        <w:t>cout</w:t>
      </w:r>
      <w:proofErr w:type="spellEnd"/>
      <w:r w:rsidRPr="0087142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"Square root method answer: " &lt;&lt; </w:t>
      </w:r>
      <w:proofErr w:type="spellStart"/>
      <w:r w:rsidRPr="00871429">
        <w:rPr>
          <w:rFonts w:ascii="Cascadia Mono" w:hAnsi="Cascadia Mono" w:cs="Cascadia Mono"/>
          <w:color w:val="008000"/>
          <w:sz w:val="19"/>
          <w:szCs w:val="19"/>
          <w:lang w:val="en-US"/>
        </w:rPr>
        <w:t>endl</w:t>
      </w:r>
      <w:proofErr w:type="spellEnd"/>
      <w:r w:rsidRPr="00871429">
        <w:rPr>
          <w:rFonts w:ascii="Cascadia Mono" w:hAnsi="Cascadia Mono" w:cs="Cascadia Mono"/>
          <w:color w:val="008000"/>
          <w:sz w:val="19"/>
          <w:szCs w:val="19"/>
          <w:lang w:val="en-US"/>
        </w:rPr>
        <w:t>;</w:t>
      </w:r>
    </w:p>
    <w:p w14:paraId="55EADF23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871429">
        <w:rPr>
          <w:rFonts w:ascii="Cascadia Mono" w:hAnsi="Cascadia Mono" w:cs="Cascadia Mono"/>
          <w:color w:val="008000"/>
          <w:sz w:val="19"/>
          <w:szCs w:val="19"/>
          <w:lang w:val="en-US"/>
        </w:rPr>
        <w:t>//print(answer);</w:t>
      </w:r>
    </w:p>
    <w:p w14:paraId="2E7F1556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6252FE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answers.push</w:t>
      </w:r>
      <w:proofErr w:type="gram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(answer);</w:t>
      </w:r>
    </w:p>
    <w:p w14:paraId="4316B071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87BB48B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CA1C01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print(answers);</w:t>
      </w:r>
    </w:p>
    <w:p w14:paraId="10A10E3C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71429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third_ex</w:t>
      </w:r>
      <w:proofErr w:type="spell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71429">
        <w:rPr>
          <w:rFonts w:ascii="Cascadia Mono" w:hAnsi="Cascadia Mono" w:cs="Cascadia Mono"/>
          <w:color w:val="A31515"/>
          <w:sz w:val="19"/>
          <w:szCs w:val="19"/>
          <w:lang w:val="en-US"/>
        </w:rPr>
        <w:t>"third_ex.txt"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DABCC4C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7142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100;</w:t>
      </w:r>
    </w:p>
    <w:p w14:paraId="12C93171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7142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h_fine</w:t>
      </w:r>
      <w:proofErr w:type="spell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(b - a) / N;</w:t>
      </w:r>
    </w:p>
    <w:p w14:paraId="4B7A6782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E1CD8E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7142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7142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 = 0; e &lt; </w:t>
      </w:r>
      <w:proofErr w:type="spellStart"/>
      <w:proofErr w:type="gram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answers.size</w:t>
      </w:r>
      <w:proofErr w:type="spellEnd"/>
      <w:proofErr w:type="gram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(); e++) {</w:t>
      </w:r>
    </w:p>
    <w:p w14:paraId="3E978692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third_ex</w:t>
      </w:r>
      <w:proofErr w:type="spell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+ 1 </w:t>
      </w:r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6125B8A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4EA86F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7142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7142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N; 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79A061FE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7142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x_t</w:t>
      </w:r>
      <w:proofErr w:type="spell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a + 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h_fine</w:t>
      </w:r>
      <w:proofErr w:type="spell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8DC4BE8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7142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approxValue</w:t>
      </w:r>
      <w:proofErr w:type="spell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0.0;</w:t>
      </w:r>
    </w:p>
    <w:p w14:paraId="5658B5DB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4583B4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7142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7142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&lt;= e + 2 &amp;&amp; j &lt; answers</w:t>
      </w:r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e</w:t>
      </w:r>
      <w:proofErr w:type="gramStart"/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gram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9DA4E82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approxValue</w:t>
      </w:r>
      <w:proofErr w:type="spell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answers</w:t>
      </w:r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e</w:t>
      </w:r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gram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pow(</w:t>
      </w:r>
      <w:proofErr w:type="spellStart"/>
      <w:proofErr w:type="gram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x_t</w:t>
      </w:r>
      <w:proofErr w:type="spell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, j);</w:t>
      </w:r>
    </w:p>
    <w:p w14:paraId="67029AF4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9FF78A7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C47BBC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third_ex</w:t>
      </w:r>
      <w:proofErr w:type="spell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x_t</w:t>
      </w:r>
      <w:proofErr w:type="spell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1429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approxValue</w:t>
      </w:r>
      <w:proofErr w:type="spell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4CB7F56" w14:textId="77777777" w:rsid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DE0EE3E" w14:textId="77777777" w:rsid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9209EDB" w14:textId="77777777" w:rsid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737B2BB2" w14:textId="77777777" w:rsid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third_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ex.close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7483A7B" w14:textId="77777777" w:rsid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08F87367" w14:textId="77777777" w:rsid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Вычисление сумм квадратов отклонений</w:t>
      </w:r>
    </w:p>
    <w:p w14:paraId="3E6FED6A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871429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7142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sum_squares_errors</w:t>
      </w:r>
      <w:proofErr w:type="spell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answers.size</w:t>
      </w:r>
      <w:proofErr w:type="spellEnd"/>
      <w:proofErr w:type="gram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(), 0.0);</w:t>
      </w:r>
    </w:p>
    <w:p w14:paraId="66F3E1C8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7142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min_val</w:t>
      </w:r>
      <w:proofErr w:type="spell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71429">
        <w:rPr>
          <w:rFonts w:ascii="Cascadia Mono" w:hAnsi="Cascadia Mono" w:cs="Cascadia Mono"/>
          <w:color w:val="2B91AF"/>
          <w:sz w:val="19"/>
          <w:szCs w:val="19"/>
          <w:lang w:val="en-US"/>
        </w:rPr>
        <w:t>numeric_limits</w:t>
      </w:r>
      <w:proofErr w:type="spell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7142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max();</w:t>
      </w:r>
    </w:p>
    <w:p w14:paraId="3529B389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7142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best_degree_index</w:t>
      </w:r>
      <w:proofErr w:type="spell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-1;</w:t>
      </w:r>
    </w:p>
    <w:p w14:paraId="1BD96E9B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74EFFE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7142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71429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x_</w:t>
      </w:r>
      <w:proofErr w:type="gram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temp.size</w:t>
      </w:r>
      <w:proofErr w:type="spellEnd"/>
      <w:proofErr w:type="gram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(); ++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427F29D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7142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71429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proofErr w:type="gram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answers.size</w:t>
      </w:r>
      <w:proofErr w:type="spellEnd"/>
      <w:proofErr w:type="gram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(); ++j) {</w:t>
      </w:r>
    </w:p>
    <w:p w14:paraId="4B9336F1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7142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f_val</w:t>
      </w:r>
      <w:proofErr w:type="spell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0.0;</w:t>
      </w:r>
    </w:p>
    <w:p w14:paraId="69AFA772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B7AFD6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7142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71429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 = 0; e &lt;= j + 2 &amp;&amp; e &lt; answers</w:t>
      </w:r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proofErr w:type="gramStart"/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gram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e++) { </w:t>
      </w:r>
      <w:r w:rsidRPr="0087142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значение</w:t>
      </w:r>
      <w:r w:rsidRPr="0087142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полинома</w:t>
      </w:r>
      <w:r w:rsidRPr="0087142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87142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текущей</w:t>
      </w:r>
      <w:r w:rsidRPr="0087142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точки</w:t>
      </w:r>
    </w:p>
    <w:p w14:paraId="2BE15C0A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f_val</w:t>
      </w:r>
      <w:proofErr w:type="spell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answers</w:t>
      </w:r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e</w:t>
      </w:r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pow(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x_temp</w:t>
      </w:r>
      <w:proofErr w:type="spellEnd"/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, e);</w:t>
      </w:r>
    </w:p>
    <w:p w14:paraId="7F94C76B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9B34145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DBAF09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sum_squares_errors</w:t>
      </w:r>
      <w:proofErr w:type="spellEnd"/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gram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pow(</w:t>
      </w:r>
      <w:proofErr w:type="spellStart"/>
      <w:proofErr w:type="gram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f_val</w:t>
      </w:r>
      <w:proofErr w:type="spell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y_temp</w:t>
      </w:r>
      <w:proofErr w:type="spellEnd"/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2); </w:t>
      </w:r>
      <w:r w:rsidRPr="0087142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сумма</w:t>
      </w:r>
      <w:r w:rsidRPr="0087142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квадратов</w:t>
      </w:r>
      <w:r w:rsidRPr="0087142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отклонений</w:t>
      </w:r>
    </w:p>
    <w:p w14:paraId="52D6C43C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4331514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BC6D98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5C52515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2C4754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7142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71429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sum_squares_</w:t>
      </w:r>
      <w:proofErr w:type="gram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errors.size</w:t>
      </w:r>
      <w:proofErr w:type="spellEnd"/>
      <w:proofErr w:type="gram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++j) { </w:t>
      </w:r>
      <w:r w:rsidRPr="0087142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ищем</w:t>
      </w:r>
      <w:r w:rsidRPr="0087142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полином</w:t>
      </w:r>
      <w:r w:rsidRPr="0087142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87142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наименьшей</w:t>
      </w:r>
      <w:r w:rsidRPr="0087142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суммой</w:t>
      </w:r>
      <w:r w:rsidRPr="0087142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квадратов</w:t>
      </w:r>
      <w:r w:rsidRPr="0087142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отклонений</w:t>
      </w:r>
    </w:p>
    <w:p w14:paraId="78B96443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7142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sum_squares_errors</w:t>
      </w:r>
      <w:proofErr w:type="spellEnd"/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min_val</w:t>
      </w:r>
      <w:proofErr w:type="spell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B485D31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min_val</w:t>
      </w:r>
      <w:proofErr w:type="spell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sum_squares_errors</w:t>
      </w:r>
      <w:proofErr w:type="spellEnd"/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22C0E93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best_degree_index</w:t>
      </w:r>
      <w:proofErr w:type="spell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71429">
        <w:rPr>
          <w:rFonts w:ascii="Cascadia Mono" w:hAnsi="Cascadia Mono" w:cs="Cascadia Mono"/>
          <w:color w:val="0000FF"/>
          <w:sz w:val="19"/>
          <w:szCs w:val="19"/>
          <w:lang w:val="en-US"/>
        </w:rPr>
        <w:t>static_cast</w:t>
      </w:r>
      <w:proofErr w:type="spell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7142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&gt;(j);</w:t>
      </w:r>
    </w:p>
    <w:p w14:paraId="0F37D4ED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BF0526D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D9700A0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000305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1429">
        <w:rPr>
          <w:rFonts w:ascii="Cascadia Mono" w:hAnsi="Cascadia Mono" w:cs="Cascadia Mono"/>
          <w:color w:val="A31515"/>
          <w:sz w:val="19"/>
          <w:szCs w:val="19"/>
          <w:lang w:val="en-US"/>
        </w:rPr>
        <w:t>"Sum of squares of deviations for each polynomial degree:"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C80AB44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7142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71429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sum_squares_</w:t>
      </w:r>
      <w:proofErr w:type="gram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errors.size</w:t>
      </w:r>
      <w:proofErr w:type="spellEnd"/>
      <w:proofErr w:type="gram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(); ++j) {</w:t>
      </w:r>
    </w:p>
    <w:p w14:paraId="3F36F804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1429">
        <w:rPr>
          <w:rFonts w:ascii="Cascadia Mono" w:hAnsi="Cascadia Mono" w:cs="Cascadia Mono"/>
          <w:color w:val="A31515"/>
          <w:sz w:val="19"/>
          <w:szCs w:val="19"/>
          <w:lang w:val="en-US"/>
        </w:rPr>
        <w:t>"Degree "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+ 2) </w:t>
      </w:r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1429">
        <w:rPr>
          <w:rFonts w:ascii="Cascadia Mono" w:hAnsi="Cascadia Mono" w:cs="Cascadia Mono"/>
          <w:color w:val="A31515"/>
          <w:sz w:val="19"/>
          <w:szCs w:val="19"/>
          <w:lang w:val="en-US"/>
        </w:rPr>
        <w:t>": "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sum_squares_errors</w:t>
      </w:r>
      <w:proofErr w:type="spellEnd"/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AD580A7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BB56049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3B8D49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1429">
        <w:rPr>
          <w:rFonts w:ascii="Cascadia Mono" w:hAnsi="Cascadia Mono" w:cs="Cascadia Mono"/>
          <w:color w:val="A31515"/>
          <w:sz w:val="19"/>
          <w:szCs w:val="19"/>
          <w:lang w:val="en-US"/>
        </w:rPr>
        <w:t>"Best n: "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best_degree_index</w:t>
      </w:r>
      <w:proofErr w:type="spell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+ 2 </w:t>
      </w:r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1429">
        <w:rPr>
          <w:rFonts w:ascii="Cascadia Mono" w:hAnsi="Cascadia Mono" w:cs="Cascadia Mono"/>
          <w:color w:val="A31515"/>
          <w:sz w:val="19"/>
          <w:szCs w:val="19"/>
          <w:lang w:val="en-US"/>
        </w:rPr>
        <w:t>" Sum of squares of deviations: "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sum_squares_errors</w:t>
      </w:r>
      <w:proofErr w:type="spellEnd"/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best_degree_index</w:t>
      </w:r>
      <w:proofErr w:type="spellEnd"/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FA80F46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51BCCA3" w14:textId="193ED47B" w:rsidR="00054572" w:rsidRPr="00670910" w:rsidRDefault="00871429" w:rsidP="00871429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091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A6A2F4E" w14:textId="76A574C9" w:rsidR="00871429" w:rsidRPr="00670910" w:rsidRDefault="00871429" w:rsidP="00871429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7E3EBA" w14:textId="7B61F217" w:rsidR="00871429" w:rsidRPr="00670910" w:rsidRDefault="00871429" w:rsidP="00871429">
      <w:pPr>
        <w:rPr>
          <w:b/>
          <w:bCs/>
          <w:lang w:val="en-US"/>
        </w:rPr>
      </w:pPr>
      <w:r w:rsidRPr="00670910">
        <w:rPr>
          <w:b/>
          <w:bCs/>
          <w:lang w:val="en-US"/>
        </w:rPr>
        <w:lastRenderedPageBreak/>
        <w:t>Fourth_ex.cpp</w:t>
      </w:r>
    </w:p>
    <w:p w14:paraId="018E5B63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142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871429">
        <w:rPr>
          <w:rFonts w:ascii="Cascadia Mono" w:hAnsi="Cascadia Mono" w:cs="Cascadia Mono"/>
          <w:color w:val="A31515"/>
          <w:sz w:val="19"/>
          <w:szCs w:val="19"/>
          <w:lang w:val="en-US"/>
        </w:rPr>
        <w:t>Constants.h</w:t>
      </w:r>
      <w:proofErr w:type="spellEnd"/>
      <w:r w:rsidRPr="0087142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4D54A64D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7CC0CC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print(</w:t>
      </w:r>
      <w:proofErr w:type="gramEnd"/>
      <w:r w:rsidRPr="0087142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1429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71429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7142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&gt;&gt;&amp; </w:t>
      </w:r>
      <w:r w:rsidRPr="00871429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3FD3BD6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print(</w:t>
      </w:r>
      <w:proofErr w:type="gramEnd"/>
      <w:r w:rsidRPr="0087142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1429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7142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871429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4ED3F88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AB267C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randomNonZeroDouble</w:t>
      </w:r>
      <w:proofErr w:type="spell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7142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1429">
        <w:rPr>
          <w:rFonts w:ascii="Cascadia Mono" w:hAnsi="Cascadia Mono" w:cs="Cascadia Mono"/>
          <w:color w:val="808080"/>
          <w:sz w:val="19"/>
          <w:szCs w:val="19"/>
          <w:lang w:val="en-US"/>
        </w:rPr>
        <w:t>min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7142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1429">
        <w:rPr>
          <w:rFonts w:ascii="Cascadia Mono" w:hAnsi="Cascadia Mono" w:cs="Cascadia Mono"/>
          <w:color w:val="808080"/>
          <w:sz w:val="19"/>
          <w:szCs w:val="19"/>
          <w:lang w:val="en-US"/>
        </w:rPr>
        <w:t>max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CF05A56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71429">
        <w:rPr>
          <w:rFonts w:ascii="Cascadia Mono" w:hAnsi="Cascadia Mono" w:cs="Cascadia Mono"/>
          <w:color w:val="2B91AF"/>
          <w:sz w:val="19"/>
          <w:szCs w:val="19"/>
          <w:lang w:val="en-US"/>
        </w:rPr>
        <w:t>random_device</w:t>
      </w:r>
      <w:proofErr w:type="spell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rd</w:t>
      </w:r>
      <w:proofErr w:type="spell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BC64F50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71429">
        <w:rPr>
          <w:rFonts w:ascii="Cascadia Mono" w:hAnsi="Cascadia Mono" w:cs="Cascadia Mono"/>
          <w:color w:val="2B91AF"/>
          <w:sz w:val="19"/>
          <w:szCs w:val="19"/>
          <w:lang w:val="en-US"/>
        </w:rPr>
        <w:t>mt19937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mt(</w:t>
      </w:r>
      <w:proofErr w:type="spellStart"/>
      <w:proofErr w:type="gram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rd</w:t>
      </w:r>
      <w:proofErr w:type="spellEnd"/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(</w:t>
      </w:r>
      <w:proofErr w:type="gramEnd"/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)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1DD8123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71429">
        <w:rPr>
          <w:rFonts w:ascii="Cascadia Mono" w:hAnsi="Cascadia Mono" w:cs="Cascadia Mono"/>
          <w:color w:val="2B91AF"/>
          <w:sz w:val="19"/>
          <w:szCs w:val="19"/>
          <w:lang w:val="en-US"/>
        </w:rPr>
        <w:t>uniform_real_distribution</w:t>
      </w:r>
      <w:proofErr w:type="spell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7142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dist</w:t>
      </w:r>
      <w:proofErr w:type="spell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71429">
        <w:rPr>
          <w:rFonts w:ascii="Cascadia Mono" w:hAnsi="Cascadia Mono" w:cs="Cascadia Mono"/>
          <w:color w:val="808080"/>
          <w:sz w:val="19"/>
          <w:szCs w:val="19"/>
          <w:lang w:val="en-US"/>
        </w:rPr>
        <w:t>min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71429">
        <w:rPr>
          <w:rFonts w:ascii="Cascadia Mono" w:hAnsi="Cascadia Mono" w:cs="Cascadia Mono"/>
          <w:color w:val="808080"/>
          <w:sz w:val="19"/>
          <w:szCs w:val="19"/>
          <w:lang w:val="en-US"/>
        </w:rPr>
        <w:t>max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9AFE3B8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7142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value;</w:t>
      </w:r>
    </w:p>
    <w:p w14:paraId="7BBFF909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71429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EC1BD64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value = 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dist</w:t>
      </w:r>
      <w:proofErr w:type="spellEnd"/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(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mt</w:t>
      </w:r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)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98B6731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 </w:t>
      </w:r>
      <w:r w:rsidRPr="0087142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(value == 0.0);</w:t>
      </w:r>
    </w:p>
    <w:p w14:paraId="34028FAE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7142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value;</w:t>
      </w:r>
    </w:p>
    <w:p w14:paraId="614EC79F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64D0E8E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3437B9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71429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7142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</w:t>
      </w:r>
      <w:proofErr w:type="spellStart"/>
      <w:proofErr w:type="gram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generateFiveDiagonalMatrix</w:t>
      </w:r>
      <w:proofErr w:type="spell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7142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1429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F4AA1C0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71429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71429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7142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</w:t>
      </w:r>
      <w:proofErr w:type="gram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matrix(</w:t>
      </w:r>
      <w:proofErr w:type="gramEnd"/>
      <w:r w:rsidRPr="00871429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71429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7142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r w:rsidRPr="00871429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, 0.0));</w:t>
      </w:r>
    </w:p>
    <w:p w14:paraId="1D2C322C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7142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7142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871429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; ++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38D795B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matrix</w:t>
      </w:r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randomNonZeroDouble</w:t>
      </w:r>
      <w:proofErr w:type="spell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1.0, 10.0);</w:t>
      </w:r>
    </w:p>
    <w:p w14:paraId="25757AD1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7142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0) {</w:t>
      </w:r>
    </w:p>
    <w:p w14:paraId="26F566D7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matrix</w:t>
      </w:r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proofErr w:type="spellStart"/>
      <w:proofErr w:type="gram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</w:t>
      </w:r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randomNonZeroDouble</w:t>
      </w:r>
      <w:proofErr w:type="spell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(-1.0, 1.0);</w:t>
      </w:r>
    </w:p>
    <w:p w14:paraId="2F770173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37F6D3A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7142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871429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- 1) {</w:t>
      </w:r>
    </w:p>
    <w:p w14:paraId="4A8DF262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matrix</w:t>
      </w:r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proofErr w:type="spellStart"/>
      <w:proofErr w:type="gram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</w:t>
      </w:r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randomNonZeroDouble</w:t>
      </w:r>
      <w:proofErr w:type="spell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(-1.0, 1.0);</w:t>
      </w:r>
    </w:p>
    <w:p w14:paraId="429868CD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BF95A16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7142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1) {</w:t>
      </w:r>
    </w:p>
    <w:p w14:paraId="5801E11F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matrix</w:t>
      </w:r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proofErr w:type="spellStart"/>
      <w:proofErr w:type="gram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- 2</w:t>
      </w:r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randomNonZeroDouble</w:t>
      </w:r>
      <w:proofErr w:type="spell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(-1.0, 1.0);</w:t>
      </w:r>
    </w:p>
    <w:p w14:paraId="5B264817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6A86E6C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7142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871429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- 2) {</w:t>
      </w:r>
    </w:p>
    <w:p w14:paraId="66A11DCB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matrix</w:t>
      </w:r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proofErr w:type="spellStart"/>
      <w:proofErr w:type="gram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+ 2</w:t>
      </w:r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randomNonZeroDouble</w:t>
      </w:r>
      <w:proofErr w:type="spell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(-1.0, 1.0);</w:t>
      </w:r>
    </w:p>
    <w:p w14:paraId="4E00D88D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18070F8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77A821C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7142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matrix;</w:t>
      </w:r>
    </w:p>
    <w:p w14:paraId="01DE1F80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16B353C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E6206E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7142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generateRightHandSide</w:t>
      </w:r>
      <w:proofErr w:type="spell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7142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1429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F770071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71429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7142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&gt; b(</w:t>
      </w:r>
      <w:r w:rsidRPr="00871429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358B8C8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7142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7142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871429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; ++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DB5A04F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b</w:t>
      </w:r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randomNonZeroDouble</w:t>
      </w:r>
      <w:proofErr w:type="spell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-100.0, 100.0);</w:t>
      </w:r>
    </w:p>
    <w:p w14:paraId="0BD3AD66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2AFEC75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7142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b;</w:t>
      </w:r>
    </w:p>
    <w:p w14:paraId="420F2C81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B2B2F32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BE854E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7142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solveTridiagonal</w:t>
      </w:r>
      <w:proofErr w:type="spell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7142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1429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71429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7142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&gt;&gt;&amp; </w:t>
      </w:r>
      <w:r w:rsidRPr="00871429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7142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1429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7142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871429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20CC9A5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7142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</w:t>
      </w:r>
      <w:proofErr w:type="spellStart"/>
      <w:proofErr w:type="gramStart"/>
      <w:r w:rsidRPr="00871429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FA07D48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71429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7142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&gt; c(n), d(n), x(n);</w:t>
      </w:r>
    </w:p>
    <w:p w14:paraId="0AF311CC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FE7309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7142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7142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18FF564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7142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 {</w:t>
      </w:r>
    </w:p>
    <w:p w14:paraId="2AC5BDFE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</w:t>
      </w:r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71429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proofErr w:type="spellStart"/>
      <w:proofErr w:type="gram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</w:t>
      </w:r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</w:t>
      </w:r>
      <w:r w:rsidRPr="00871429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F1689BE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</w:t>
      </w:r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71429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</w:t>
      </w:r>
      <w:r w:rsidRPr="00871429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EAF4160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46BC363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7142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142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n - 1) {</w:t>
      </w:r>
    </w:p>
    <w:p w14:paraId="753379B0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</w:t>
      </w:r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r w:rsidRPr="00871429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871429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proofErr w:type="spellStart"/>
      <w:proofErr w:type="gram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</w:t>
      </w:r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d</w:t>
      </w:r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</w:t>
      </w:r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/ </w:t>
      </w:r>
      <w:r w:rsidRPr="00871429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2D05524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D5F17D4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7142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421DA02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</w:t>
      </w:r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71429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proofErr w:type="spellStart"/>
      <w:proofErr w:type="gram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</w:t>
      </w:r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(</w:t>
      </w:r>
      <w:r w:rsidRPr="00871429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871429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</w:t>
      </w:r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c</w:t>
      </w:r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</w:t>
      </w:r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1B56F33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</w:t>
      </w:r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r w:rsidRPr="00871429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871429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proofErr w:type="spellStart"/>
      <w:proofErr w:type="gram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</w:t>
      </w:r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d</w:t>
      </w:r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</w:t>
      </w:r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) / (</w:t>
      </w:r>
      <w:r w:rsidRPr="00871429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871429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</w:t>
      </w:r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c</w:t>
      </w:r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</w:t>
      </w:r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8779D4B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FDA0EB5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B72F2AC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D47DCF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proofErr w:type="gram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x</w:t>
      </w:r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gram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n - 1</w:t>
      </w:r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d</w:t>
      </w:r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n - 1</w:t>
      </w:r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9EB596C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7142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7142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 - 2; 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0; --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4D25B4D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x</w:t>
      </w:r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d</w:t>
      </w:r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c</w:t>
      </w:r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gram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x</w:t>
      </w:r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</w:t>
      </w:r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505755B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D7422D6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695279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7142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14:paraId="328DA0A2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E5834EC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F34C48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fourth(</w:t>
      </w:r>
      <w:proofErr w:type="gram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8C21416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7142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7;</w:t>
      </w:r>
    </w:p>
    <w:p w14:paraId="58897718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71429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71429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7142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A = 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generateFiveDiagonalMatrix</w:t>
      </w:r>
      <w:proofErr w:type="spell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(n);</w:t>
      </w:r>
    </w:p>
    <w:p w14:paraId="2CAAAB29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71429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7142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b = 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generateRightHandSide</w:t>
      </w:r>
      <w:proofErr w:type="spell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(n);</w:t>
      </w:r>
    </w:p>
    <w:p w14:paraId="2A751CC3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DD28A6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1429">
        <w:rPr>
          <w:rFonts w:ascii="Cascadia Mono" w:hAnsi="Cascadia Mono" w:cs="Cascadia Mono"/>
          <w:color w:val="A31515"/>
          <w:sz w:val="19"/>
          <w:szCs w:val="19"/>
          <w:lang w:val="en-US"/>
        </w:rPr>
        <w:t>"Generated 5-Diagonal Matrix A:"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46D50E7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print(A);</w:t>
      </w:r>
    </w:p>
    <w:p w14:paraId="50C59DA3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3D4963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1429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871429">
        <w:rPr>
          <w:rFonts w:ascii="Cascadia Mono" w:hAnsi="Cascadia Mono" w:cs="Cascadia Mono"/>
          <w:color w:val="A31515"/>
          <w:sz w:val="19"/>
          <w:szCs w:val="19"/>
          <w:lang w:val="en-US"/>
        </w:rPr>
        <w:t>nGenerated</w:t>
      </w:r>
      <w:proofErr w:type="spellEnd"/>
      <w:r w:rsidRPr="0087142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Right-Hand Side Vector b:"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2352644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print(b);</w:t>
      </w:r>
    </w:p>
    <w:p w14:paraId="7C09ED98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ECD9D4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71429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7142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solution = </w:t>
      </w:r>
      <w:proofErr w:type="spellStart"/>
      <w:proofErr w:type="gram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solveTridiagonal</w:t>
      </w:r>
      <w:proofErr w:type="spell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A, b);</w:t>
      </w:r>
    </w:p>
    <w:p w14:paraId="506D6C5C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E2F72B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1429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871429">
        <w:rPr>
          <w:rFonts w:ascii="Cascadia Mono" w:hAnsi="Cascadia Mono" w:cs="Cascadia Mono"/>
          <w:color w:val="A31515"/>
          <w:sz w:val="19"/>
          <w:szCs w:val="19"/>
          <w:lang w:val="en-US"/>
        </w:rPr>
        <w:t>nSolution</w:t>
      </w:r>
      <w:proofErr w:type="spellEnd"/>
      <w:r w:rsidRPr="0087142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Vector x:"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142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E30D5C1" w14:textId="77777777" w:rsidR="00871429" w:rsidRPr="00670910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70910">
        <w:rPr>
          <w:rFonts w:ascii="Cascadia Mono" w:hAnsi="Cascadia Mono" w:cs="Cascadia Mono"/>
          <w:color w:val="000000"/>
          <w:sz w:val="19"/>
          <w:szCs w:val="19"/>
          <w:lang w:val="en-US"/>
        </w:rPr>
        <w:t>print(solution);</w:t>
      </w:r>
    </w:p>
    <w:p w14:paraId="62854299" w14:textId="77777777" w:rsidR="00871429" w:rsidRPr="00670910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91603A" w14:textId="2527E5C5" w:rsidR="00871429" w:rsidRPr="00670910" w:rsidRDefault="00871429" w:rsidP="00871429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091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6A671D7" w14:textId="77777777" w:rsidR="00871429" w:rsidRPr="00670910" w:rsidRDefault="00871429" w:rsidP="00871429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7AA560" w14:textId="61C609B3" w:rsidR="00871429" w:rsidRPr="00670910" w:rsidRDefault="00871429" w:rsidP="00871429">
      <w:pPr>
        <w:rPr>
          <w:b/>
          <w:bCs/>
          <w:lang w:val="en-US"/>
        </w:rPr>
      </w:pPr>
      <w:r w:rsidRPr="00670910">
        <w:rPr>
          <w:b/>
          <w:bCs/>
          <w:lang w:val="en-US"/>
        </w:rPr>
        <w:t>Constants.h</w:t>
      </w:r>
    </w:p>
    <w:p w14:paraId="1BA5A6F1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1429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3D02247F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1429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14:paraId="163EF7C7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1429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08B44664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1429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871429">
        <w:rPr>
          <w:rFonts w:ascii="Cascadia Mono" w:hAnsi="Cascadia Mono" w:cs="Cascadia Mono"/>
          <w:color w:val="A31515"/>
          <w:sz w:val="19"/>
          <w:szCs w:val="19"/>
          <w:lang w:val="en-US"/>
        </w:rPr>
        <w:t>iomanip</w:t>
      </w:r>
      <w:proofErr w:type="spellEnd"/>
      <w:r w:rsidRPr="00871429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06FD2D8B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1429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871429">
        <w:rPr>
          <w:rFonts w:ascii="Cascadia Mono" w:hAnsi="Cascadia Mono" w:cs="Cascadia Mono"/>
          <w:color w:val="A31515"/>
          <w:sz w:val="19"/>
          <w:szCs w:val="19"/>
          <w:lang w:val="en-US"/>
        </w:rPr>
        <w:t>fstream</w:t>
      </w:r>
      <w:proofErr w:type="spellEnd"/>
      <w:r w:rsidRPr="00871429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39C8DE5A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1429">
        <w:rPr>
          <w:rFonts w:ascii="Cascadia Mono" w:hAnsi="Cascadia Mono" w:cs="Cascadia Mono"/>
          <w:color w:val="A31515"/>
          <w:sz w:val="19"/>
          <w:szCs w:val="19"/>
          <w:lang w:val="en-US"/>
        </w:rPr>
        <w:t>&lt;random&gt;</w:t>
      </w:r>
    </w:p>
    <w:p w14:paraId="6A06E6A7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CB8B35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1429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0CA8315F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7AB712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1429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7142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x = </w:t>
      </w:r>
      <w:proofErr w:type="gram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{ 0</w:t>
      </w:r>
      <w:proofErr w:type="gram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., 0.4, 0.8, 1.2, 1.6, 2. };</w:t>
      </w:r>
    </w:p>
    <w:p w14:paraId="1DCDF1CD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1429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7142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y = </w:t>
      </w:r>
      <w:proofErr w:type="gram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{ 31</w:t>
      </w:r>
      <w:proofErr w:type="gram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., 0.78825, 0.66407, 0.84878, 1.3389, 3.1099 };</w:t>
      </w:r>
    </w:p>
    <w:p w14:paraId="00C20B29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32D486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142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dimension = 6;</w:t>
      </w:r>
    </w:p>
    <w:p w14:paraId="4C0FEE19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A2E1D1F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142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-0.5;</w:t>
      </w:r>
    </w:p>
    <w:p w14:paraId="761FFCEF" w14:textId="3A69EC38" w:rsid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142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= 0.5;</w:t>
      </w:r>
    </w:p>
    <w:p w14:paraId="0C97F325" w14:textId="3C577AE7" w:rsid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12CD0F" w14:textId="23512430" w:rsidR="00871429" w:rsidRPr="00871429" w:rsidRDefault="00871429" w:rsidP="00871429">
      <w:pPr>
        <w:rPr>
          <w:b/>
          <w:bCs/>
        </w:rPr>
      </w:pPr>
      <w:r w:rsidRPr="00871429">
        <w:rPr>
          <w:b/>
          <w:bCs/>
        </w:rPr>
        <w:t>main.cpp</w:t>
      </w:r>
    </w:p>
    <w:p w14:paraId="6C3E1912" w14:textId="77777777" w:rsid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2554B743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first(</w:t>
      </w:r>
      <w:proofErr w:type="gram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E07409C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466E26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second(</w:t>
      </w:r>
      <w:proofErr w:type="gram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3FC7A9A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F834C6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third(</w:t>
      </w:r>
      <w:proofErr w:type="gram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80D46B3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5E38C4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fourth(</w:t>
      </w:r>
      <w:proofErr w:type="gram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9B474DF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F4554C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){</w:t>
      </w:r>
    </w:p>
    <w:p w14:paraId="5A79069F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first(</w:t>
      </w:r>
      <w:proofErr w:type="gramEnd"/>
      <w:r w:rsidRPr="0087142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FFFDC92" w14:textId="77777777" w:rsid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AE5FE4E" w14:textId="77777777" w:rsidR="00871429" w:rsidRPr="00871429" w:rsidRDefault="00871429" w:rsidP="008714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56F025B" w14:textId="77777777" w:rsidR="00871429" w:rsidRPr="00871429" w:rsidRDefault="00871429" w:rsidP="00871429">
      <w:pPr>
        <w:rPr>
          <w:rFonts w:ascii="Cascadia Mono" w:hAnsi="Cascadia Mono"/>
          <w:sz w:val="20"/>
          <w:szCs w:val="20"/>
          <w:lang w:val="en-US"/>
        </w:rPr>
      </w:pPr>
    </w:p>
    <w:sectPr w:rsidR="00871429" w:rsidRPr="00871429">
      <w:footerReference w:type="default" r:id="rId21"/>
      <w:pgSz w:w="11906" w:h="16838"/>
      <w:pgMar w:top="851" w:right="737" w:bottom="1418" w:left="1418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3603A5" w14:textId="77777777" w:rsidR="005F4FA8" w:rsidRDefault="005F4FA8">
      <w:r>
        <w:separator/>
      </w:r>
    </w:p>
  </w:endnote>
  <w:endnote w:type="continuationSeparator" w:id="0">
    <w:p w14:paraId="3555D1F3" w14:textId="77777777" w:rsidR="005F4FA8" w:rsidRDefault="005F4F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E6C9B0" w14:textId="77777777" w:rsidR="00C70526" w:rsidRDefault="00C70526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8</w:t>
    </w:r>
    <w:r>
      <w:fldChar w:fldCharType="end"/>
    </w:r>
  </w:p>
  <w:p w14:paraId="01D42049" w14:textId="77777777" w:rsidR="00C70526" w:rsidRDefault="00C70526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59689F" w14:textId="77777777" w:rsidR="00C70526" w:rsidRDefault="00C70526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7</w:t>
    </w:r>
    <w:r>
      <w:fldChar w:fldCharType="end"/>
    </w:r>
  </w:p>
  <w:p w14:paraId="040F81F8" w14:textId="764DD100" w:rsidR="00C70526" w:rsidRDefault="00C70526">
    <w:pPr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37D723FC" wp14:editId="3F00364A">
              <wp:simplePos x="0" y="0"/>
              <wp:positionH relativeFrom="column">
                <wp:posOffset>1748790</wp:posOffset>
              </wp:positionH>
              <wp:positionV relativeFrom="paragraph">
                <wp:posOffset>-365760</wp:posOffset>
              </wp:positionV>
              <wp:extent cx="464820" cy="274320"/>
              <wp:effectExtent l="0" t="0" r="0" b="0"/>
              <wp:wrapNone/>
              <wp:docPr id="64" name="Надпись 6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64820" cy="2743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2A5990E" w14:textId="7C861D18" w:rsidR="00C70526" w:rsidRPr="000C4847" w:rsidRDefault="00C70526">
                          <w:pPr>
                            <w:rPr>
                              <w:rFonts w:ascii="GOST type B" w:hAnsi="GOST type B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sz w:val="20"/>
                              <w:szCs w:val="20"/>
                            </w:rPr>
                            <w:t>01</w:t>
                          </w:r>
                          <w:r w:rsidRPr="000C4847">
                            <w:rPr>
                              <w:rFonts w:ascii="GOST type B" w:hAnsi="GOST type B"/>
                              <w:sz w:val="20"/>
                              <w:szCs w:val="20"/>
                            </w:rPr>
                            <w:t>.</w:t>
                          </w:r>
                          <w:r>
                            <w:rPr>
                              <w:rFonts w:ascii="GOST type B" w:hAnsi="GOST type B"/>
                              <w:sz w:val="20"/>
                              <w:szCs w:val="20"/>
                            </w:rPr>
                            <w:t>11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7D723FC" id="_x0000_t202" coordsize="21600,21600" o:spt="202" path="m,l,21600r21600,l21600,xe">
              <v:stroke joinstyle="miter"/>
              <v:path gradientshapeok="t" o:connecttype="rect"/>
            </v:shapetype>
            <v:shape id="Надпись 64" o:spid="_x0000_s1026" type="#_x0000_t202" style="position:absolute;margin-left:137.7pt;margin-top:-28.8pt;width:36.6pt;height:21.6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" filled="f" stroked="f" strokeweight=".5pt">
              <v:textbox>
                <w:txbxContent>
                  <w:p w14:paraId="32A5990E" w14:textId="7C861D18" w:rsidR="00C70526" w:rsidRPr="000C4847" w:rsidRDefault="00C70526">
                    <w:pPr>
                      <w:rPr>
                        <w:rFonts w:ascii="GOST type B" w:hAnsi="GOST type B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sz w:val="20"/>
                        <w:szCs w:val="20"/>
                      </w:rPr>
                      <w:t>01</w:t>
                    </w:r>
                    <w:r w:rsidRPr="000C4847">
                      <w:rPr>
                        <w:rFonts w:ascii="GOST type B" w:hAnsi="GOST type B"/>
                        <w:sz w:val="20"/>
                        <w:szCs w:val="20"/>
                      </w:rPr>
                      <w:t>.</w:t>
                    </w:r>
                    <w:r>
                      <w:rPr>
                        <w:rFonts w:ascii="GOST type B" w:hAnsi="GOST type B"/>
                        <w:sz w:val="20"/>
                        <w:szCs w:val="20"/>
                      </w:rPr>
                      <w:t>11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4367C6EB" wp14:editId="6DC57A92">
              <wp:simplePos x="0" y="0"/>
              <wp:positionH relativeFrom="margin">
                <wp:align>center</wp:align>
              </wp:positionH>
              <wp:positionV relativeFrom="paragraph">
                <wp:posOffset>-890270</wp:posOffset>
              </wp:positionV>
              <wp:extent cx="6679565" cy="1496060"/>
              <wp:effectExtent l="0" t="19050" r="26035" b="27940"/>
              <wp:wrapSquare wrapText="bothSides"/>
              <wp:docPr id="18" name="Group 2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79565" cy="1496060"/>
                        <a:chOff x="1008" y="14083"/>
                        <a:chExt cx="10519" cy="2356"/>
                      </a:xfrm>
                    </wpg:grpSpPr>
                    <wps:wsp>
                      <wps:cNvPr id="19" name="Line 231"/>
                      <wps:cNvCnPr>
                        <a:cxnSpLocks noChangeShapeType="1"/>
                      </wps:cNvCnPr>
                      <wps:spPr bwMode="auto">
                        <a:xfrm>
                          <a:off x="1149" y="14113"/>
                          <a:ext cx="10377" cy="3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0" name="Line 232"/>
                      <wps:cNvCnPr>
                        <a:cxnSpLocks noChangeShapeType="1"/>
                      </wps:cNvCnPr>
                      <wps:spPr bwMode="auto">
                        <a:xfrm>
                          <a:off x="1134" y="15247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1" name="Line 233"/>
                      <wps:cNvCnPr>
                        <a:cxnSpLocks noChangeShapeType="1"/>
                      </wps:cNvCnPr>
                      <wps:spPr bwMode="auto">
                        <a:xfrm>
                          <a:off x="1134" y="14964"/>
                          <a:ext cx="10392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2" name="Line 234"/>
                      <wps:cNvCnPr>
                        <a:cxnSpLocks noChangeShapeType="1"/>
                      </wps:cNvCnPr>
                      <wps:spPr bwMode="auto">
                        <a:xfrm>
                          <a:off x="1134" y="15531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3" name="Line 235"/>
                      <wps:cNvCnPr>
                        <a:cxnSpLocks noChangeShapeType="1"/>
                      </wps:cNvCnPr>
                      <wps:spPr bwMode="auto">
                        <a:xfrm>
                          <a:off x="1134" y="15814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4" name="Line 236"/>
                      <wps:cNvCnPr>
                        <a:cxnSpLocks noChangeShapeType="1"/>
                      </wps:cNvCnPr>
                      <wps:spPr bwMode="auto">
                        <a:xfrm>
                          <a:off x="1134" y="16098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25" name="Group 237"/>
                      <wpg:cNvGrpSpPr>
                        <a:grpSpLocks/>
                      </wpg:cNvGrpSpPr>
                      <wpg:grpSpPr bwMode="auto">
                        <a:xfrm>
                          <a:off x="1134" y="14113"/>
                          <a:ext cx="3685" cy="850"/>
                          <a:chOff x="1134" y="14203"/>
                          <a:chExt cx="3685" cy="850"/>
                        </a:xfrm>
                      </wpg:grpSpPr>
                      <wps:wsp>
                        <wps:cNvPr id="26" name="Line 238"/>
                        <wps:cNvCnPr>
                          <a:cxnSpLocks noChangeShapeType="1"/>
                        </wps:cNvCnPr>
                        <wps:spPr bwMode="auto">
                          <a:xfrm>
                            <a:off x="1134" y="14770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7" name="Line 239"/>
                        <wps:cNvCnPr>
                          <a:cxnSpLocks noChangeShapeType="1"/>
                        </wps:cNvCnPr>
                        <wps:spPr bwMode="auto">
                          <a:xfrm>
                            <a:off x="1134" y="14487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8" name="Line 240"/>
                        <wps:cNvCnPr>
                          <a:cxnSpLocks noChangeShapeType="1"/>
                        </wps:cNvCnPr>
                        <wps:spPr bwMode="auto">
                          <a:xfrm>
                            <a:off x="1531" y="14203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grpSp>
                    <wps:wsp>
                      <wps:cNvPr id="29" name="Line 241"/>
                      <wps:cNvCnPr>
                        <a:cxnSpLocks noChangeShapeType="1"/>
                      </wps:cNvCnPr>
                      <wps:spPr bwMode="auto">
                        <a:xfrm flipH="1">
                          <a:off x="2097" y="14083"/>
                          <a:ext cx="1" cy="2326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0" name="Line 242"/>
                      <wps:cNvCnPr>
                        <a:cxnSpLocks noChangeShapeType="1"/>
                      </wps:cNvCnPr>
                      <wps:spPr bwMode="auto">
                        <a:xfrm flipH="1">
                          <a:off x="3384" y="14083"/>
                          <a:ext cx="3" cy="2356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1" name="Line 243"/>
                      <wps:cNvCnPr>
                        <a:cxnSpLocks noChangeShapeType="1"/>
                      </wps:cNvCnPr>
                      <wps:spPr bwMode="auto">
                        <a:xfrm>
                          <a:off x="4253" y="14083"/>
                          <a:ext cx="4" cy="23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2" name="Line 244"/>
                      <wps:cNvCnPr>
                        <a:cxnSpLocks noChangeShapeType="1"/>
                      </wps:cNvCnPr>
                      <wps:spPr bwMode="auto">
                        <a:xfrm flipH="1">
                          <a:off x="4808" y="14098"/>
                          <a:ext cx="12" cy="2293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" name="Line 245"/>
                      <wps:cNvCnPr>
                        <a:cxnSpLocks noChangeShapeType="1"/>
                      </wps:cNvCnPr>
                      <wps:spPr bwMode="auto">
                        <a:xfrm>
                          <a:off x="8692" y="15247"/>
                          <a:ext cx="283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4" name="Line 246"/>
                      <wps:cNvCnPr>
                        <a:cxnSpLocks noChangeShapeType="1"/>
                      </wps:cNvCnPr>
                      <wps:spPr bwMode="auto">
                        <a:xfrm>
                          <a:off x="8692" y="15531"/>
                          <a:ext cx="283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5" name="Line 247"/>
                      <wps:cNvCnPr>
                        <a:cxnSpLocks noChangeShapeType="1"/>
                      </wps:cNvCnPr>
                      <wps:spPr bwMode="auto">
                        <a:xfrm flipH="1">
                          <a:off x="8691" y="14964"/>
                          <a:ext cx="1" cy="1427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6" name="Line 248"/>
                      <wps:cNvCnPr>
                        <a:cxnSpLocks noChangeShapeType="1"/>
                      </wps:cNvCnPr>
                      <wps:spPr bwMode="auto">
                        <a:xfrm>
                          <a:off x="8976" y="15247"/>
                          <a:ext cx="0" cy="283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7" name="Line 249"/>
                      <wps:cNvCnPr>
                        <a:cxnSpLocks noChangeShapeType="1"/>
                      </wps:cNvCnPr>
                      <wps:spPr bwMode="auto">
                        <a:xfrm>
                          <a:off x="9259" y="15247"/>
                          <a:ext cx="0" cy="283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8" name="Line 250"/>
                      <wps:cNvCnPr>
                        <a:cxnSpLocks noChangeShapeType="1"/>
                      </wps:cNvCnPr>
                      <wps:spPr bwMode="auto">
                        <a:xfrm>
                          <a:off x="9543" y="14964"/>
                          <a:ext cx="0" cy="567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9" name="Line 251"/>
                      <wps:cNvCnPr>
                        <a:cxnSpLocks noChangeShapeType="1"/>
                      </wps:cNvCnPr>
                      <wps:spPr bwMode="auto">
                        <a:xfrm>
                          <a:off x="10393" y="14964"/>
                          <a:ext cx="0" cy="567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0" name="Text Box 252"/>
                      <wps:cNvSpPr txBox="1">
                        <a:spLocks noChangeArrowheads="1"/>
                      </wps:cNvSpPr>
                      <wps:spPr bwMode="auto">
                        <a:xfrm>
                          <a:off x="1008" y="14663"/>
                          <a:ext cx="740" cy="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FF9DCD9" w14:textId="77777777" w:rsidR="00C70526" w:rsidRDefault="00C70526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1" name="Text Box 253"/>
                      <wps:cNvSpPr txBox="1">
                        <a:spLocks noChangeArrowheads="1"/>
                      </wps:cNvSpPr>
                      <wps:spPr bwMode="auto">
                        <a:xfrm>
                          <a:off x="1456" y="14663"/>
                          <a:ext cx="812" cy="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408EB57" w14:textId="77777777" w:rsidR="00C70526" w:rsidRDefault="00C70526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2" name="Text Box 254"/>
                      <wps:cNvSpPr txBox="1">
                        <a:spLocks noChangeArrowheads="1"/>
                      </wps:cNvSpPr>
                      <wps:spPr bwMode="auto">
                        <a:xfrm>
                          <a:off x="2184" y="14663"/>
                          <a:ext cx="1120" cy="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468968A" w14:textId="77777777" w:rsidR="00C70526" w:rsidRDefault="00C70526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3" name="Text Box 255"/>
                      <wps:cNvSpPr txBox="1">
                        <a:spLocks noChangeArrowheads="1"/>
                      </wps:cNvSpPr>
                      <wps:spPr bwMode="auto">
                        <a:xfrm>
                          <a:off x="3444" y="14663"/>
                          <a:ext cx="784" cy="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5408A69" w14:textId="77777777" w:rsidR="00C70526" w:rsidRDefault="00C70526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>Подп.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4" name="Text Box 256"/>
                      <wps:cNvSpPr txBox="1">
                        <a:spLocks noChangeArrowheads="1"/>
                      </wps:cNvSpPr>
                      <wps:spPr bwMode="auto">
                        <a:xfrm>
                          <a:off x="4172" y="14663"/>
                          <a:ext cx="812" cy="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A5E7CF8" w14:textId="77777777" w:rsidR="00C70526" w:rsidRDefault="00C70526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5" name="Text Box 257"/>
                      <wps:cNvSpPr txBox="1">
                        <a:spLocks noChangeArrowheads="1"/>
                      </wps:cNvSpPr>
                      <wps:spPr bwMode="auto">
                        <a:xfrm>
                          <a:off x="8764" y="14986"/>
                          <a:ext cx="740" cy="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DAF4D5D" w14:textId="77777777" w:rsidR="00C70526" w:rsidRDefault="00C70526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" name="Text Box 258"/>
                      <wps:cNvSpPr txBox="1">
                        <a:spLocks noChangeArrowheads="1"/>
                      </wps:cNvSpPr>
                      <wps:spPr bwMode="auto">
                        <a:xfrm>
                          <a:off x="9554" y="15006"/>
                          <a:ext cx="810" cy="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D76EBAC" w14:textId="77777777" w:rsidR="00C70526" w:rsidRDefault="00C70526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Text Box 259"/>
                      <wps:cNvSpPr txBox="1">
                        <a:spLocks noChangeArrowheads="1"/>
                      </wps:cNvSpPr>
                      <wps:spPr bwMode="auto">
                        <a:xfrm>
                          <a:off x="10430" y="15006"/>
                          <a:ext cx="1022" cy="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86851AF" w14:textId="77777777" w:rsidR="00C70526" w:rsidRDefault="00C70526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8" name="Text Box 260"/>
                      <wps:cNvSpPr txBox="1">
                        <a:spLocks noChangeArrowheads="1"/>
                      </wps:cNvSpPr>
                      <wps:spPr bwMode="auto">
                        <a:xfrm>
                          <a:off x="9832" y="15266"/>
                          <a:ext cx="310" cy="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2596E3C" w14:textId="0A364A39" w:rsidR="00C70526" w:rsidRDefault="00C70526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9" name="Text Box 261"/>
                      <wps:cNvSpPr txBox="1">
                        <a:spLocks noChangeArrowheads="1"/>
                      </wps:cNvSpPr>
                      <wps:spPr bwMode="auto">
                        <a:xfrm>
                          <a:off x="10665" y="15162"/>
                          <a:ext cx="700" cy="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AF0F701" w14:textId="77777777" w:rsidR="00C70526" w:rsidRPr="00565652" w:rsidRDefault="00C70526" w:rsidP="00565652">
                            <w:pPr>
                              <w:rPr>
                                <w:szCs w:val="20"/>
                              </w:rPr>
                            </w:pPr>
                            <w:r w:rsidRPr="000C4847">
                              <w:rPr>
                                <w:rStyle w:val="afa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0C4847">
                              <w:rPr>
                                <w:rStyle w:val="afa"/>
                                <w:sz w:val="22"/>
                                <w:szCs w:val="22"/>
                              </w:rPr>
                              <w:instrText xml:space="preserve"> NUMPAGES </w:instrText>
                            </w:r>
                            <w:r w:rsidRPr="000C4847">
                              <w:rPr>
                                <w:rStyle w:val="afa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Pr="000C4847">
                              <w:rPr>
                                <w:rStyle w:val="afa"/>
                                <w:noProof/>
                                <w:sz w:val="22"/>
                                <w:szCs w:val="22"/>
                              </w:rPr>
                              <w:t>6</w:t>
                            </w:r>
                            <w:r w:rsidRPr="000C4847">
                              <w:rPr>
                                <w:rStyle w:val="afa"/>
                                <w:sz w:val="22"/>
                                <w:szCs w:val="2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0" name="Text Box 262"/>
                      <wps:cNvSpPr txBox="1">
                        <a:spLocks noChangeArrowheads="1"/>
                      </wps:cNvSpPr>
                      <wps:spPr bwMode="auto">
                        <a:xfrm>
                          <a:off x="1094" y="14946"/>
                          <a:ext cx="952" cy="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DA92D22" w14:textId="77777777" w:rsidR="00C70526" w:rsidRDefault="00C70526">
                            <w:pPr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16"/>
                              </w:rPr>
                              <w:t>Разраб</w:t>
                            </w:r>
                            <w:proofErr w:type="spellEnd"/>
                            <w:r>
                              <w:rPr>
                                <w:i/>
                                <w:sz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1" name="Text Box 263"/>
                      <wps:cNvSpPr txBox="1">
                        <a:spLocks noChangeArrowheads="1"/>
                      </wps:cNvSpPr>
                      <wps:spPr bwMode="auto">
                        <a:xfrm>
                          <a:off x="1094" y="15226"/>
                          <a:ext cx="812" cy="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A6AACD0" w14:textId="77777777" w:rsidR="00C70526" w:rsidRDefault="00C70526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>Пров.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2" name="Text Box 264"/>
                      <wps:cNvSpPr txBox="1">
                        <a:spLocks noChangeArrowheads="1"/>
                      </wps:cNvSpPr>
                      <wps:spPr bwMode="auto">
                        <a:xfrm>
                          <a:off x="1092" y="16096"/>
                          <a:ext cx="2552" cy="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694F295" w14:textId="77777777" w:rsidR="00C70526" w:rsidRDefault="00C70526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 xml:space="preserve">Утв.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" name="Text Box 265"/>
                      <wps:cNvSpPr txBox="1">
                        <a:spLocks noChangeArrowheads="1"/>
                      </wps:cNvSpPr>
                      <wps:spPr bwMode="auto">
                        <a:xfrm>
                          <a:off x="1092" y="15786"/>
                          <a:ext cx="1092" cy="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BF91CA8" w14:textId="77777777" w:rsidR="00C70526" w:rsidRDefault="00C70526">
                            <w:pPr>
                              <w:rPr>
                                <w:sz w:val="1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i/>
                                <w:sz w:val="16"/>
                              </w:rPr>
                              <w:t>Н.контр</w:t>
                            </w:r>
                            <w:proofErr w:type="spellEnd"/>
                            <w:proofErr w:type="gramEnd"/>
                            <w:r>
                              <w:rPr>
                                <w:i/>
                                <w:sz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4" name="Text Box 266"/>
                      <wps:cNvSpPr txBox="1">
                        <a:spLocks noChangeArrowheads="1"/>
                      </wps:cNvSpPr>
                      <wps:spPr bwMode="auto">
                        <a:xfrm>
                          <a:off x="1970" y="14946"/>
                          <a:ext cx="1658" cy="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D973021" w14:textId="77777777" w:rsidR="00C70526" w:rsidRPr="00CF0770" w:rsidRDefault="00C70526" w:rsidP="000C4847">
                            <w:pPr>
                              <w:rPr>
                                <w:rFonts w:ascii="GOST type B" w:hAnsi="GOST type B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CF0770">
                              <w:rPr>
                                <w:rFonts w:ascii="GOST type B" w:hAnsi="GOST type B" w:cs="Arial"/>
                                <w:i/>
                                <w:sz w:val="20"/>
                                <w:szCs w:val="20"/>
                              </w:rPr>
                              <w:t>Халитова А.А</w:t>
                            </w:r>
                          </w:p>
                          <w:p w14:paraId="43CEA809" w14:textId="77777777" w:rsidR="00C70526" w:rsidRPr="00A302EE" w:rsidRDefault="00C70526" w:rsidP="00A302E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5" name="Text Box 267"/>
                      <wps:cNvSpPr txBox="1">
                        <a:spLocks noChangeArrowheads="1"/>
                      </wps:cNvSpPr>
                      <wps:spPr bwMode="auto">
                        <a:xfrm>
                          <a:off x="2000" y="15226"/>
                          <a:ext cx="1786" cy="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F60B203" w14:textId="0383621A" w:rsidR="00C70526" w:rsidRPr="009A64A4" w:rsidRDefault="00C70526" w:rsidP="00A302EE">
                            <w:pPr>
                              <w:rPr>
                                <w:rFonts w:ascii="GOST type B" w:hAnsi="GOST type B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20"/>
                                <w:szCs w:val="20"/>
                              </w:rPr>
                              <w:t>Фе</w:t>
                            </w:r>
                            <w:r w:rsidRPr="009A64A4">
                              <w:rPr>
                                <w:rFonts w:ascii="GOST type B" w:hAnsi="GOST type B"/>
                                <w:sz w:val="20"/>
                                <w:szCs w:val="20"/>
                              </w:rPr>
                              <w:t>октистов Б.А.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6" name="Text Box 268"/>
                      <wps:cNvSpPr txBox="1">
                        <a:spLocks noChangeArrowheads="1"/>
                      </wps:cNvSpPr>
                      <wps:spPr bwMode="auto">
                        <a:xfrm>
                          <a:off x="2020" y="15774"/>
                          <a:ext cx="1806" cy="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BEDC248" w14:textId="77777777" w:rsidR="00C70526" w:rsidRDefault="00C70526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7B4314A0" w14:textId="77777777" w:rsidR="00C70526" w:rsidRDefault="00C70526">
                            <w:pPr>
                              <w:jc w:val="center"/>
                              <w:rPr>
                                <w:sz w:val="48"/>
                              </w:rPr>
                            </w:pPr>
                            <w:r>
                              <w:rPr>
                                <w:i/>
                                <w:sz w:val="48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7" name="Text Box 269"/>
                      <wps:cNvSpPr txBox="1">
                        <a:spLocks noChangeArrowheads="1"/>
                      </wps:cNvSpPr>
                      <wps:spPr bwMode="auto">
                        <a:xfrm>
                          <a:off x="4970" y="14214"/>
                          <a:ext cx="6482" cy="7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ED8C01B" w14:textId="77777777" w:rsidR="00C70526" w:rsidRDefault="00C7052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8" name="Text Box 270"/>
                      <wps:cNvSpPr txBox="1">
                        <a:spLocks noChangeArrowheads="1"/>
                      </wps:cNvSpPr>
                      <wps:spPr bwMode="auto">
                        <a:xfrm>
                          <a:off x="4872" y="15138"/>
                          <a:ext cx="3846" cy="12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E0AC44A" w14:textId="77777777" w:rsidR="00C70526" w:rsidRPr="00CF0770" w:rsidRDefault="00C70526" w:rsidP="000C4847">
                            <w:pPr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</w:pPr>
                            <w:r w:rsidRPr="00CF0770">
                              <w:rPr>
                                <w:rFonts w:ascii="GOST type B" w:hAnsi="GOST type B" w:cs="Arial"/>
                                <w:i/>
                                <w:sz w:val="28"/>
                                <w:szCs w:val="28"/>
                              </w:rPr>
                              <w:t>Подготовка технической документации средствами текстовых процессоров</w:t>
                            </w:r>
                          </w:p>
                          <w:p w14:paraId="74BA2A35" w14:textId="77777777" w:rsidR="00C70526" w:rsidRDefault="00C7052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9" name="Text Box 271"/>
                      <wps:cNvSpPr txBox="1">
                        <a:spLocks noChangeArrowheads="1"/>
                      </wps:cNvSpPr>
                      <wps:spPr bwMode="auto">
                        <a:xfrm>
                          <a:off x="8704" y="15531"/>
                          <a:ext cx="2807" cy="8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15B5B81" w14:textId="77777777" w:rsidR="00C70526" w:rsidRPr="00E77AB0" w:rsidRDefault="00C70526" w:rsidP="000C4847">
                            <w:pPr>
                              <w:ind w:firstLine="709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E77AB0">
                              <w:rPr>
                                <w:rFonts w:ascii="GOST type B" w:hAnsi="GOST type B" w:cs="Arial"/>
                                <w:i/>
                                <w:color w:val="000000" w:themeColor="text1"/>
                                <w:sz w:val="32"/>
                              </w:rPr>
                              <w:t>УУНиТ</w:t>
                            </w:r>
                            <w:proofErr w:type="spellEnd"/>
                            <w:r w:rsidRPr="00E77AB0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28D2249A" w14:textId="43E1D915" w:rsidR="00C70526" w:rsidRPr="002615CB" w:rsidRDefault="00C70526" w:rsidP="000C4847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28"/>
                                <w:szCs w:val="28"/>
                              </w:rPr>
                              <w:t>МКН-318Б</w:t>
                            </w:r>
                          </w:p>
                          <w:p w14:paraId="2D56159C" w14:textId="77777777" w:rsidR="00C70526" w:rsidRDefault="00C7052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0" name="Text Box 272"/>
                      <wps:cNvSpPr txBox="1">
                        <a:spLocks noChangeArrowheads="1"/>
                      </wps:cNvSpPr>
                      <wps:spPr bwMode="auto">
                        <a:xfrm>
                          <a:off x="8902" y="15222"/>
                          <a:ext cx="474" cy="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487D59B" w14:textId="77777777" w:rsidR="00C70526" w:rsidRPr="0011406F" w:rsidRDefault="00C7052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1406F">
                              <w:rPr>
                                <w:sz w:val="20"/>
                                <w:szCs w:val="20"/>
                              </w:rPr>
                              <w:t>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1" name="Text Box 273"/>
                      <wps:cNvSpPr txBox="1">
                        <a:spLocks noChangeArrowheads="1"/>
                      </wps:cNvSpPr>
                      <wps:spPr bwMode="auto">
                        <a:xfrm>
                          <a:off x="1124" y="15521"/>
                          <a:ext cx="812" cy="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1F37CA9" w14:textId="77777777" w:rsidR="00C70526" w:rsidRDefault="00C70526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2" name="Text Box 274"/>
                      <wps:cNvSpPr txBox="1">
                        <a:spLocks noChangeArrowheads="1"/>
                      </wps:cNvSpPr>
                      <wps:spPr bwMode="auto">
                        <a:xfrm>
                          <a:off x="2024" y="15521"/>
                          <a:ext cx="1786" cy="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1CA9F6D" w14:textId="77777777" w:rsidR="00C70526" w:rsidRDefault="00C70526">
                            <w:pPr>
                              <w:rPr>
                                <w:rFonts w:cs="Arial"/>
                                <w:i/>
                                <w:spacing w:val="-10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367C6EB" id="Group 230" o:spid="_x0000_s1027" style="position:absolute;margin-left:0;margin-top:-70.1pt;width:525.95pt;height:117.8pt;z-index:251657728;mso-position-horizontal:center;mso-position-horizontal-relative:margin" coordorigin="1008,14083" coordsize="10519,23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">
              <v:line id="Line 231" o:spid="_x0000_s1028" style="position:absolute;visibility:visible;mso-wrap-style:square" from="1149,14113" to="11526,141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" strokeweight="2.25pt"/>
              <v:line id="Line 232" o:spid="_x0000_s1029" style="position:absolute;visibility:visible;mso-wrap-style:square" from="1134,15247" to="4819,152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iz1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69CX9ALn+BQAA//8DAFBLAQItABQABgAIAAAAIQDb4fbL7gAAAIUBAAATAAAAAAAAAAAAAAAA&#10;AAAAAABbQ29udGVudF9UeXBlc10ueG1sUEsBAi0AFAAGAAgAAAAhAFr0LFu/AAAAFQEAAAsAAAAA&#10;AAAAAAAAAAAAHwEAAF9yZWxzLy5yZWxzUEsBAi0AFAAGAAgAAAAhAAMyLPXBAAAA2wAAAA8AAAAA&#10;AAAAAAAAAAAABwIAAGRycy9kb3ducmV2LnhtbFBLBQYAAAAAAwADALcAAAD1AgAAAAA=&#10;" strokeweight="1pt"/>
              <v:line id="Line 233" o:spid="_x0000_s1030" style="position:absolute;visibility:visible;mso-wrap-style:square" from="1134,14964" to="11526,149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" strokeweight="2.25pt"/>
              <v:line id="Line 234" o:spid="_x0000_s1031" style="position:absolute;visibility:visible;mso-wrap-style:square" from="1134,15531" to="4819,155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<v:line id="Line 235" o:spid="_x0000_s1032" style="position:absolute;visibility:visible;mso-wrap-style:square" from="1134,15814" to="4819,15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236" o:spid="_x0000_s1033" style="position:absolute;visibility:visible;mso-wrap-style:square" from="1134,16098" to="4819,16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group id="Group 237" o:spid="_x0000_s1034" style="position:absolute;left:1134;top:14113;width:3685;height:850" coordorigin="1134,14203" coordsize="3685,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line id="Line 238" o:spid="_x0000_s1035" style="position:absolute;visibility:visible;mso-wrap-style:square" from="1134,14770" to="4819,147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" strokeweight="2.25pt"/>
                <v:line id="Line 239" o:spid="_x0000_s1036" style="position:absolute;visibility:visible;mso-wrap-style:square" from="1134,14487" to="4819,144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7SB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GE/g9iX9AFn8AQAA//8DAFBLAQItABQABgAIAAAAIQDb4fbL7gAAAIUBAAATAAAAAAAAAAAA&#10;AAAAAAAAAABbQ29udGVudF9UeXBlc10ueG1sUEsBAi0AFAAGAAgAAAAhAFr0LFu/AAAAFQEAAAsA&#10;AAAAAAAAAAAAAAAAHwEAAF9yZWxzLy5yZWxzUEsBAi0AFAAGAAgAAAAhAIzbtIHEAAAA2wAAAA8A&#10;AAAAAAAAAAAAAAAABwIAAGRycy9kb3ducmV2LnhtbFBLBQYAAAAAAwADALcAAAD4AgAAAAA=&#10;" strokeweight="1pt"/>
                <v:line id="Line 240" o:spid="_x0000_s1037" style="position:absolute;visibility:visible;mso-wrap-style:square" from="1531,14203" to="1531,15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" strokeweight="2.25pt"/>
              </v:group>
              <v:line id="Line 241" o:spid="_x0000_s1038" style="position:absolute;flip:x;visibility:visible;mso-wrap-style:square" from="2097,14083" to="2098,164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" strokeweight="2.25pt"/>
              <v:line id="Line 242" o:spid="_x0000_s1039" style="position:absolute;flip:x;visibility:visible;mso-wrap-style:square" from="3384,14083" to="3387,16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" strokeweight="2.25pt"/>
              <v:line id="Line 243" o:spid="_x0000_s1040" style="position:absolute;visibility:visible;mso-wrap-style:square" from="4253,14083" to="4257,164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" strokeweight="2.25pt"/>
              <v:line id="Line 244" o:spid="_x0000_s1041" style="position:absolute;flip:x;visibility:visible;mso-wrap-style:square" from="4808,14098" to="4820,16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" strokeweight="2.25pt"/>
              <v:line id="Line 245" o:spid="_x0000_s1042" style="position:absolute;visibility:visible;mso-wrap-style:square" from="8692,15247" to="11527,152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" strokeweight="2.25pt"/>
              <v:line id="Line 246" o:spid="_x0000_s1043" style="position:absolute;visibility:visible;mso-wrap-style:square" from="8692,15531" to="11527,155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" strokeweight="2.25pt"/>
              <v:line id="Line 247" o:spid="_x0000_s1044" style="position:absolute;flip:x;visibility:visible;mso-wrap-style:square" from="8691,14964" to="8692,16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" strokeweight="2.25pt"/>
              <v:line id="Line 248" o:spid="_x0000_s1045" style="position:absolute;visibility:visible;mso-wrap-style:square" from="8976,15247" to="8976,155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ofH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nqdw+5J+gCz+AAAA//8DAFBLAQItABQABgAIAAAAIQDb4fbL7gAAAIUBAAATAAAAAAAAAAAA&#10;AAAAAAAAAABbQ29udGVudF9UeXBlc10ueG1sUEsBAi0AFAAGAAgAAAAhAFr0LFu/AAAAFQEAAAsA&#10;AAAAAAAAAAAAAAAAHwEAAF9yZWxzLy5yZWxzUEsBAi0AFAAGAAgAAAAhAGZOh8fEAAAA2wAAAA8A&#10;AAAAAAAAAAAAAAAABwIAAGRycy9kb3ducmV2LnhtbFBLBQYAAAAAAwADALcAAAD4AgAAAAA=&#10;" strokeweight="1pt"/>
              <v:line id="Line 249" o:spid="_x0000_s1046" style="position:absolute;visibility:visible;mso-wrap-style:square" from="9259,15247" to="9259,155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iJcwwAAANsAAAAPAAAAZHJzL2Rvd25yZXYueG1sRI/RagIx&#10;FETfC/5DuAXfNGuF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CQIiXMMAAADbAAAADwAA&#10;AAAAAAAAAAAAAAAHAgAAZHJzL2Rvd25yZXYueG1sUEsFBgAAAAADAAMAtwAAAPcCAAAAAA==&#10;" strokeweight="1pt"/>
              <v:line id="Line 250" o:spid="_x0000_s1047" style="position:absolute;visibility:visible;mso-wrap-style:square" from="9543,14964" to="9543,155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" strokeweight="2.25pt"/>
              <v:line id="Line 251" o:spid="_x0000_s1048" style="position:absolute;visibility:visible;mso-wrap-style:square" from="10393,14964" to="10393,155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" strokeweight="2.25pt"/>
              <v:shape id="Text Box 252" o:spid="_x0000_s1049" type="#_x0000_t202" style="position:absolute;left:1008;top:14663;width:740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" filled="f" stroked="f" strokeweight="2.25pt">
                <v:textbox>
                  <w:txbxContent>
                    <w:p w14:paraId="7FF9DCD9" w14:textId="77777777" w:rsidR="00C70526" w:rsidRDefault="00C70526">
                      <w:pPr>
                        <w:rPr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t>Изм.</w:t>
                      </w:r>
                    </w:p>
                  </w:txbxContent>
                </v:textbox>
              </v:shape>
              <v:shape id="Text Box 253" o:spid="_x0000_s1050" type="#_x0000_t202" style="position:absolute;left:1456;top:14663;width:812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" filled="f" stroked="f" strokeweight="2.25pt">
                <v:textbox>
                  <w:txbxContent>
                    <w:p w14:paraId="5408EB57" w14:textId="77777777" w:rsidR="00C70526" w:rsidRDefault="00C70526">
                      <w:pPr>
                        <w:rPr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t>Лист</w:t>
                      </w:r>
                    </w:p>
                  </w:txbxContent>
                </v:textbox>
              </v:shape>
              <v:shape id="Text Box 254" o:spid="_x0000_s1051" type="#_x0000_t202" style="position:absolute;left:2184;top:14663;width:1120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" filled="f" stroked="f" strokeweight="2.25pt">
                <v:textbox>
                  <w:txbxContent>
                    <w:p w14:paraId="3468968A" w14:textId="77777777" w:rsidR="00C70526" w:rsidRDefault="00C70526">
                      <w:pPr>
                        <w:rPr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t>№ докум.</w:t>
                      </w:r>
                    </w:p>
                  </w:txbxContent>
                </v:textbox>
              </v:shape>
              <v:shape id="Text Box 255" o:spid="_x0000_s1052" type="#_x0000_t202" style="position:absolute;left:3444;top:14663;width:784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" filled="f" stroked="f" strokeweight="2.25pt">
                <v:textbox>
                  <w:txbxContent>
                    <w:p w14:paraId="35408A69" w14:textId="77777777" w:rsidR="00C70526" w:rsidRDefault="00C70526">
                      <w:pPr>
                        <w:rPr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t>Подп.</w:t>
                      </w:r>
                    </w:p>
                  </w:txbxContent>
                </v:textbox>
              </v:shape>
              <v:shape id="Text Box 256" o:spid="_x0000_s1053" type="#_x0000_t202" style="position:absolute;left:4172;top:14663;width:812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" filled="f" stroked="f" strokeweight="2.25pt">
                <v:textbox>
                  <w:txbxContent>
                    <w:p w14:paraId="1A5E7CF8" w14:textId="77777777" w:rsidR="00C70526" w:rsidRDefault="00C70526">
                      <w:pPr>
                        <w:rPr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t>Дата</w:t>
                      </w:r>
                    </w:p>
                  </w:txbxContent>
                </v:textbox>
              </v:shape>
              <v:shape id="Text Box 257" o:spid="_x0000_s1054" type="#_x0000_t202" style="position:absolute;left:8764;top:14986;width:740;height: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" filled="f" stroked="f" strokeweight="2.25pt">
                <v:textbox inset="0,0,0,0">
                  <w:txbxContent>
                    <w:p w14:paraId="5DAF4D5D" w14:textId="77777777" w:rsidR="00C70526" w:rsidRDefault="00C70526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t>Лит.</w:t>
                      </w:r>
                    </w:p>
                  </w:txbxContent>
                </v:textbox>
              </v:shape>
              <v:shape id="Text Box 258" o:spid="_x0000_s1055" type="#_x0000_t202" style="position:absolute;left:9554;top:15006;width:810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" filled="f" stroked="f" strokeweight="2.25pt">
                <v:textbox inset="0,0,0,0">
                  <w:txbxContent>
                    <w:p w14:paraId="5D76EBAC" w14:textId="77777777" w:rsidR="00C70526" w:rsidRDefault="00C70526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t>Лист</w:t>
                      </w:r>
                    </w:p>
                  </w:txbxContent>
                </v:textbox>
              </v:shape>
              <v:shape id="Text Box 259" o:spid="_x0000_s1056" type="#_x0000_t202" style="position:absolute;left:10430;top:15006;width:1022;height: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" filled="f" stroked="f" strokeweight="2.25pt">
                <v:textbox inset="0,0,0,0">
                  <w:txbxContent>
                    <w:p w14:paraId="386851AF" w14:textId="77777777" w:rsidR="00C70526" w:rsidRDefault="00C70526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t>Листов</w:t>
                      </w:r>
                    </w:p>
                  </w:txbxContent>
                </v:textbox>
              </v:shape>
              <v:shape id="Text Box 260" o:spid="_x0000_s1057" type="#_x0000_t202" style="position:absolute;left:9832;top:15266;width:31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" filled="f" stroked="f" strokeweight="2.25pt">
                <v:textbox inset="0,0,0,0">
                  <w:txbxContent>
                    <w:p w14:paraId="02596E3C" w14:textId="0A364A39" w:rsidR="00C70526" w:rsidRDefault="00C70526">
                      <w:r>
                        <w:t>2</w:t>
                      </w:r>
                    </w:p>
                  </w:txbxContent>
                </v:textbox>
              </v:shape>
              <v:shape id="Text Box 261" o:spid="_x0000_s1058" type="#_x0000_t202" style="position:absolute;left:10665;top:15162;width:700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" filled="f" stroked="f" strokeweight="2.25pt">
                <v:textbox>
                  <w:txbxContent>
                    <w:p w14:paraId="1AF0F701" w14:textId="77777777" w:rsidR="00C70526" w:rsidRPr="00565652" w:rsidRDefault="00C70526" w:rsidP="00565652">
                      <w:pPr>
                        <w:rPr>
                          <w:szCs w:val="20"/>
                        </w:rPr>
                      </w:pPr>
                      <w:r w:rsidRPr="000C4847">
                        <w:rPr>
                          <w:rStyle w:val="afa"/>
                          <w:sz w:val="22"/>
                          <w:szCs w:val="22"/>
                        </w:rPr>
                        <w:fldChar w:fldCharType="begin"/>
                      </w:r>
                      <w:r w:rsidRPr="000C4847">
                        <w:rPr>
                          <w:rStyle w:val="afa"/>
                          <w:sz w:val="22"/>
                          <w:szCs w:val="22"/>
                        </w:rPr>
                        <w:instrText xml:space="preserve"> NUMPAGES </w:instrText>
                      </w:r>
                      <w:r w:rsidRPr="000C4847">
                        <w:rPr>
                          <w:rStyle w:val="afa"/>
                          <w:sz w:val="22"/>
                          <w:szCs w:val="22"/>
                        </w:rPr>
                        <w:fldChar w:fldCharType="separate"/>
                      </w:r>
                      <w:r w:rsidRPr="000C4847">
                        <w:rPr>
                          <w:rStyle w:val="afa"/>
                          <w:noProof/>
                          <w:sz w:val="22"/>
                          <w:szCs w:val="22"/>
                        </w:rPr>
                        <w:t>6</w:t>
                      </w:r>
                      <w:r w:rsidRPr="000C4847">
                        <w:rPr>
                          <w:rStyle w:val="afa"/>
                          <w:sz w:val="22"/>
                          <w:szCs w:val="22"/>
                        </w:rPr>
                        <w:fldChar w:fldCharType="end"/>
                      </w:r>
                    </w:p>
                  </w:txbxContent>
                </v:textbox>
              </v:shape>
              <v:shape id="Text Box 262" o:spid="_x0000_s1059" type="#_x0000_t202" style="position:absolute;left:1094;top:14946;width:952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" filled="f" stroked="f" strokeweight="2.25pt">
                <v:textbox>
                  <w:txbxContent>
                    <w:p w14:paraId="2DA92D22" w14:textId="77777777" w:rsidR="00C70526" w:rsidRDefault="00C70526">
                      <w:pPr>
                        <w:rPr>
                          <w:sz w:val="16"/>
                        </w:rPr>
                      </w:pPr>
                      <w:proofErr w:type="spellStart"/>
                      <w:r>
                        <w:rPr>
                          <w:i/>
                          <w:sz w:val="16"/>
                        </w:rPr>
                        <w:t>Разраб</w:t>
                      </w:r>
                      <w:proofErr w:type="spellEnd"/>
                      <w:r>
                        <w:rPr>
                          <w:i/>
                          <w:sz w:val="16"/>
                        </w:rPr>
                        <w:t>.</w:t>
                      </w:r>
                    </w:p>
                  </w:txbxContent>
                </v:textbox>
              </v:shape>
              <v:shape id="Text Box 263" o:spid="_x0000_s1060" type="#_x0000_t202" style="position:absolute;left:1094;top:15226;width:812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" filled="f" stroked="f" strokeweight="2.25pt">
                <v:textbox>
                  <w:txbxContent>
                    <w:p w14:paraId="6A6AACD0" w14:textId="77777777" w:rsidR="00C70526" w:rsidRDefault="00C70526">
                      <w:pPr>
                        <w:rPr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t>Пров.</w:t>
                      </w:r>
                    </w:p>
                  </w:txbxContent>
                </v:textbox>
              </v:shape>
              <v:shape id="Text Box 264" o:spid="_x0000_s1061" type="#_x0000_t202" style="position:absolute;left:1092;top:16096;width:2552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" filled="f" stroked="f" strokeweight="2.25pt">
                <v:textbox>
                  <w:txbxContent>
                    <w:p w14:paraId="2694F295" w14:textId="77777777" w:rsidR="00C70526" w:rsidRDefault="00C70526">
                      <w:pPr>
                        <w:rPr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t xml:space="preserve">Утв.              </w:t>
                      </w:r>
                    </w:p>
                  </w:txbxContent>
                </v:textbox>
              </v:shape>
              <v:shape id="Text Box 265" o:spid="_x0000_s1062" type="#_x0000_t202" style="position:absolute;left:1092;top:15786;width:1092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" filled="f" stroked="f" strokeweight="2.25pt">
                <v:textbox>
                  <w:txbxContent>
                    <w:p w14:paraId="7BF91CA8" w14:textId="77777777" w:rsidR="00C70526" w:rsidRDefault="00C70526">
                      <w:pPr>
                        <w:rPr>
                          <w:sz w:val="16"/>
                        </w:rPr>
                      </w:pPr>
                      <w:proofErr w:type="spellStart"/>
                      <w:proofErr w:type="gramStart"/>
                      <w:r>
                        <w:rPr>
                          <w:i/>
                          <w:sz w:val="16"/>
                        </w:rPr>
                        <w:t>Н.контр</w:t>
                      </w:r>
                      <w:proofErr w:type="spellEnd"/>
                      <w:proofErr w:type="gramEnd"/>
                      <w:r>
                        <w:rPr>
                          <w:i/>
                          <w:sz w:val="16"/>
                        </w:rPr>
                        <w:t>.</w:t>
                      </w:r>
                    </w:p>
                  </w:txbxContent>
                </v:textbox>
              </v:shape>
              <v:shape id="Text Box 266" o:spid="_x0000_s1063" type="#_x0000_t202" style="position:absolute;left:1970;top:14946;width:1658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" filled="f" stroked="f" strokeweight="2.25pt">
                <v:textbox>
                  <w:txbxContent>
                    <w:p w14:paraId="2D973021" w14:textId="77777777" w:rsidR="00C70526" w:rsidRPr="00CF0770" w:rsidRDefault="00C70526" w:rsidP="000C4847">
                      <w:pPr>
                        <w:rPr>
                          <w:rFonts w:ascii="GOST type B" w:hAnsi="GOST type B" w:cs="Arial"/>
                          <w:i/>
                          <w:sz w:val="20"/>
                          <w:szCs w:val="20"/>
                        </w:rPr>
                      </w:pPr>
                      <w:r w:rsidRPr="00CF0770">
                        <w:rPr>
                          <w:rFonts w:ascii="GOST type B" w:hAnsi="GOST type B" w:cs="Arial"/>
                          <w:i/>
                          <w:sz w:val="20"/>
                          <w:szCs w:val="20"/>
                        </w:rPr>
                        <w:t>Халитова А.А</w:t>
                      </w:r>
                    </w:p>
                    <w:p w14:paraId="43CEA809" w14:textId="77777777" w:rsidR="00C70526" w:rsidRPr="00A302EE" w:rsidRDefault="00C70526" w:rsidP="00A302EE"/>
                  </w:txbxContent>
                </v:textbox>
              </v:shape>
              <v:shape id="Text Box 267" o:spid="_x0000_s1064" type="#_x0000_t202" style="position:absolute;left:2000;top:15226;width:1786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" filled="f" stroked="f" strokeweight="2.25pt">
                <v:textbox>
                  <w:txbxContent>
                    <w:p w14:paraId="2F60B203" w14:textId="0383621A" w:rsidR="00C70526" w:rsidRPr="009A64A4" w:rsidRDefault="00C70526" w:rsidP="00A302EE">
                      <w:pPr>
                        <w:rPr>
                          <w:rFonts w:ascii="GOST type B" w:hAnsi="GOST type B"/>
                          <w:sz w:val="18"/>
                          <w:szCs w:val="18"/>
                        </w:rPr>
                      </w:pPr>
                      <w:r>
                        <w:rPr>
                          <w:rFonts w:ascii="GOST type B" w:hAnsi="GOST type B"/>
                          <w:sz w:val="20"/>
                          <w:szCs w:val="20"/>
                        </w:rPr>
                        <w:t>Фе</w:t>
                      </w:r>
                      <w:r w:rsidRPr="009A64A4">
                        <w:rPr>
                          <w:rFonts w:ascii="GOST type B" w:hAnsi="GOST type B"/>
                          <w:sz w:val="20"/>
                          <w:szCs w:val="20"/>
                        </w:rPr>
                        <w:t>октистов Б.А.</w:t>
                      </w:r>
                    </w:p>
                  </w:txbxContent>
                </v:textbox>
              </v:shape>
              <v:shape id="Text Box 268" o:spid="_x0000_s1065" type="#_x0000_t202" style="position:absolute;left:2020;top:15774;width:1806;height: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" filled="f" stroked="f" strokeweight="2.25pt">
                <v:textbox>
                  <w:txbxContent>
                    <w:p w14:paraId="4BEDC248" w14:textId="77777777" w:rsidR="00C70526" w:rsidRDefault="00C70526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.</w:t>
                      </w:r>
                    </w:p>
                    <w:p w14:paraId="7B4314A0" w14:textId="77777777" w:rsidR="00C70526" w:rsidRDefault="00C70526">
                      <w:pPr>
                        <w:jc w:val="center"/>
                        <w:rPr>
                          <w:sz w:val="48"/>
                        </w:rPr>
                      </w:pPr>
                      <w:r>
                        <w:rPr>
                          <w:i/>
                          <w:sz w:val="48"/>
                          <w:lang w:val="en-US"/>
                        </w:rPr>
                        <w:t>5</w:t>
                      </w:r>
                    </w:p>
                  </w:txbxContent>
                </v:textbox>
              </v:shape>
              <v:shape id="Text Box 269" o:spid="_x0000_s1066" type="#_x0000_t202" style="position:absolute;left:4970;top:14214;width:6482;height:7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" filled="f" stroked="f" strokeweight="2.25pt">
                <v:textbox>
                  <w:txbxContent>
                    <w:p w14:paraId="3ED8C01B" w14:textId="77777777" w:rsidR="00C70526" w:rsidRDefault="00C70526"/>
                  </w:txbxContent>
                </v:textbox>
              </v:shape>
              <v:shape id="Text Box 270" o:spid="_x0000_s1067" type="#_x0000_t202" style="position:absolute;left:4872;top:15138;width:3846;height:1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" filled="f" stroked="f" strokeweight="2.25pt">
                <v:textbox>
                  <w:txbxContent>
                    <w:p w14:paraId="6E0AC44A" w14:textId="77777777" w:rsidR="00C70526" w:rsidRPr="00CF0770" w:rsidRDefault="00C70526" w:rsidP="000C4847">
                      <w:pPr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</w:pPr>
                      <w:r w:rsidRPr="00CF0770">
                        <w:rPr>
                          <w:rFonts w:ascii="GOST type B" w:hAnsi="GOST type B" w:cs="Arial"/>
                          <w:i/>
                          <w:sz w:val="28"/>
                          <w:szCs w:val="28"/>
                        </w:rPr>
                        <w:t>Подготовка технической документации средствами текстовых процессоров</w:t>
                      </w:r>
                    </w:p>
                    <w:p w14:paraId="74BA2A35" w14:textId="77777777" w:rsidR="00C70526" w:rsidRDefault="00C70526"/>
                  </w:txbxContent>
                </v:textbox>
              </v:shape>
              <v:shape id="Text Box 271" o:spid="_x0000_s1068" type="#_x0000_t202" style="position:absolute;left:8704;top:15531;width:2807;height: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" filled="f" stroked="f" strokeweight="2.25pt">
                <v:textbox>
                  <w:txbxContent>
                    <w:p w14:paraId="015B5B81" w14:textId="77777777" w:rsidR="00C70526" w:rsidRPr="00E77AB0" w:rsidRDefault="00C70526" w:rsidP="000C4847">
                      <w:pPr>
                        <w:ind w:firstLine="709"/>
                        <w:rPr>
                          <w:rFonts w:ascii="Arial" w:hAnsi="Arial" w:cs="Arial"/>
                          <w:i/>
                          <w:color w:val="000000" w:themeColor="text1"/>
                          <w:sz w:val="28"/>
                          <w:szCs w:val="28"/>
                        </w:rPr>
                      </w:pPr>
                      <w:proofErr w:type="spellStart"/>
                      <w:r w:rsidRPr="00E77AB0">
                        <w:rPr>
                          <w:rFonts w:ascii="GOST type B" w:hAnsi="GOST type B" w:cs="Arial"/>
                          <w:i/>
                          <w:color w:val="000000" w:themeColor="text1"/>
                          <w:sz w:val="32"/>
                        </w:rPr>
                        <w:t>УУНиТ</w:t>
                      </w:r>
                      <w:proofErr w:type="spellEnd"/>
                      <w:r w:rsidRPr="00E77AB0">
                        <w:rPr>
                          <w:rFonts w:ascii="Arial" w:hAnsi="Arial" w:cs="Arial"/>
                          <w:i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28D2249A" w14:textId="43E1D915" w:rsidR="00C70526" w:rsidRPr="002615CB" w:rsidRDefault="00C70526" w:rsidP="000C4847">
                      <w:pPr>
                        <w:jc w:val="center"/>
                        <w:rPr>
                          <w:rFonts w:ascii="Arial" w:hAnsi="Arial" w:cs="Arial"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28"/>
                          <w:szCs w:val="28"/>
                        </w:rPr>
                        <w:t>МКН-318Б</w:t>
                      </w:r>
                    </w:p>
                    <w:p w14:paraId="2D56159C" w14:textId="77777777" w:rsidR="00C70526" w:rsidRDefault="00C70526"/>
                  </w:txbxContent>
                </v:textbox>
              </v:shape>
              <v:shape id="Text Box 272" o:spid="_x0000_s1069" type="#_x0000_t202" style="position:absolute;left:8902;top:15222;width:474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" filled="f" stroked="f" strokeweight="2.25pt">
                <v:textbox>
                  <w:txbxContent>
                    <w:p w14:paraId="2487D59B" w14:textId="77777777" w:rsidR="00C70526" w:rsidRPr="0011406F" w:rsidRDefault="00C70526">
                      <w:pPr>
                        <w:rPr>
                          <w:sz w:val="20"/>
                          <w:szCs w:val="20"/>
                        </w:rPr>
                      </w:pPr>
                      <w:r w:rsidRPr="0011406F">
                        <w:rPr>
                          <w:sz w:val="20"/>
                          <w:szCs w:val="20"/>
                        </w:rPr>
                        <w:t>У</w:t>
                      </w:r>
                    </w:p>
                  </w:txbxContent>
                </v:textbox>
              </v:shape>
              <v:shape id="Text Box 273" o:spid="_x0000_s1070" type="#_x0000_t202" style="position:absolute;left:1124;top:15521;width:812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" filled="f" stroked="f" strokeweight="2.25pt">
                <v:textbox>
                  <w:txbxContent>
                    <w:p w14:paraId="31F37CA9" w14:textId="77777777" w:rsidR="00C70526" w:rsidRDefault="00C70526">
                      <w:pPr>
                        <w:rPr>
                          <w:sz w:val="16"/>
                          <w:lang w:val="en-US"/>
                        </w:rPr>
                      </w:pPr>
                    </w:p>
                  </w:txbxContent>
                </v:textbox>
              </v:shape>
              <v:shape id="Text Box 274" o:spid="_x0000_s1071" type="#_x0000_t202" style="position:absolute;left:2024;top:15521;width:1786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" filled="f" stroked="f" strokeweight="2.25pt">
                <v:textbox>
                  <w:txbxContent>
                    <w:p w14:paraId="21CA9F6D" w14:textId="77777777" w:rsidR="00C70526" w:rsidRDefault="00C70526">
                      <w:pPr>
                        <w:rPr>
                          <w:rFonts w:cs="Arial"/>
                          <w:i/>
                          <w:spacing w:val="-10"/>
                          <w:sz w:val="16"/>
                        </w:rPr>
                      </w:pPr>
                    </w:p>
                  </w:txbxContent>
                </v:textbox>
              </v:shape>
              <w10:wrap type="square" anchorx="margin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12D4BF" w14:textId="77777777" w:rsidR="00C70526" w:rsidRDefault="00C70526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2</w:t>
    </w:r>
    <w:r>
      <w:fldChar w:fldCharType="end"/>
    </w:r>
  </w:p>
  <w:p w14:paraId="44788911" w14:textId="662CF06E" w:rsidR="00C70526" w:rsidRDefault="00C70526">
    <w:pPr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6510A7AA" wp14:editId="095BA3E0">
              <wp:simplePos x="0" y="0"/>
              <wp:positionH relativeFrom="column">
                <wp:posOffset>2246630</wp:posOffset>
              </wp:positionH>
              <wp:positionV relativeFrom="paragraph">
                <wp:posOffset>-145415</wp:posOffset>
              </wp:positionV>
              <wp:extent cx="3726180" cy="441960"/>
              <wp:effectExtent l="0" t="0" r="7620" b="0"/>
              <wp:wrapNone/>
              <wp:docPr id="65" name="Надпись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26180" cy="44196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EBC9C40" w14:textId="77777777" w:rsidR="00C70526" w:rsidRDefault="00C70526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10A7AA" id="_x0000_t202" coordsize="21600,21600" o:spt="202" path="m,l,21600r21600,l21600,xe">
              <v:stroke joinstyle="miter"/>
              <v:path gradientshapeok="t" o:connecttype="rect"/>
            </v:shapetype>
            <v:shape id="Надпись 65" o:spid="_x0000_s1072" type="#_x0000_t202" style="position:absolute;margin-left:176.9pt;margin-top:-11.45pt;width:293.4pt;height:34.8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" fillcolor="white [3201]" stroked="f" strokeweight=".5pt">
              <v:textbox>
                <w:txbxContent>
                  <w:p w14:paraId="6EBC9C40" w14:textId="77777777" w:rsidR="00C70526" w:rsidRDefault="00C70526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8752" behindDoc="0" locked="0" layoutInCell="1" allowOverlap="1" wp14:anchorId="61241303" wp14:editId="3FFA4A1C">
              <wp:simplePos x="0" y="0"/>
              <wp:positionH relativeFrom="column">
                <wp:posOffset>-182880</wp:posOffset>
              </wp:positionH>
              <wp:positionV relativeFrom="paragraph">
                <wp:posOffset>-203200</wp:posOffset>
              </wp:positionV>
              <wp:extent cx="6588760" cy="540385"/>
              <wp:effectExtent l="17145" t="15875" r="13970" b="15240"/>
              <wp:wrapNone/>
              <wp:docPr id="1" name="Group 3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540385"/>
                        <a:chOff x="1088" y="15506"/>
                        <a:chExt cx="10376" cy="851"/>
                      </a:xfrm>
                    </wpg:grpSpPr>
                    <wps:wsp>
                      <wps:cNvPr id="2" name="Line 321"/>
                      <wps:cNvCnPr>
                        <a:cxnSpLocks noChangeShapeType="1"/>
                      </wps:cNvCnPr>
                      <wps:spPr bwMode="auto">
                        <a:xfrm flipV="1">
                          <a:off x="1088" y="16356"/>
                          <a:ext cx="10376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" name="Line 322"/>
                      <wps:cNvCnPr>
                        <a:cxnSpLocks noChangeShapeType="1"/>
                      </wps:cNvCnPr>
                      <wps:spPr bwMode="auto">
                        <a:xfrm>
                          <a:off x="3356" y="15506"/>
                          <a:ext cx="1" cy="851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" name="Rectangle 323"/>
                      <wps:cNvSpPr>
                        <a:spLocks noChangeArrowheads="1"/>
                      </wps:cNvSpPr>
                      <wps:spPr bwMode="auto">
                        <a:xfrm>
                          <a:off x="2052" y="16101"/>
                          <a:ext cx="1304" cy="2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90371AF" w14:textId="77777777" w:rsidR="00C70526" w:rsidRDefault="00C7052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№ докум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" name="Rectangle 324"/>
                      <wps:cNvSpPr>
                        <a:spLocks noChangeArrowheads="1"/>
                      </wps:cNvSpPr>
                      <wps:spPr bwMode="auto">
                        <a:xfrm>
                          <a:off x="1088" y="16101"/>
                          <a:ext cx="492" cy="2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CD212C6" w14:textId="77777777" w:rsidR="00C70526" w:rsidRDefault="00C7052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Изм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" name="Line 325"/>
                      <wps:cNvCnPr>
                        <a:cxnSpLocks noChangeShapeType="1"/>
                      </wps:cNvCnPr>
                      <wps:spPr bwMode="auto">
                        <a:xfrm>
                          <a:off x="10897" y="15846"/>
                          <a:ext cx="567" cy="1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" name="Rectangle 326"/>
                      <wps:cNvSpPr>
                        <a:spLocks noChangeArrowheads="1"/>
                      </wps:cNvSpPr>
                      <wps:spPr bwMode="auto">
                        <a:xfrm>
                          <a:off x="3356" y="16101"/>
                          <a:ext cx="851" cy="2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F780B87" w14:textId="77777777" w:rsidR="00C70526" w:rsidRDefault="00C7052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Подп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8" name="Line 327"/>
                      <wps:cNvCnPr>
                        <a:cxnSpLocks noChangeShapeType="1"/>
                      </wps:cNvCnPr>
                      <wps:spPr bwMode="auto">
                        <a:xfrm flipH="1">
                          <a:off x="4184" y="15506"/>
                          <a:ext cx="8" cy="825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" name="Line 328"/>
                      <wps:cNvCnPr>
                        <a:cxnSpLocks noChangeShapeType="1"/>
                      </wps:cNvCnPr>
                      <wps:spPr bwMode="auto">
                        <a:xfrm>
                          <a:off x="1088" y="15506"/>
                          <a:ext cx="10376" cy="1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" name="Line 329"/>
                      <wps:cNvCnPr>
                        <a:cxnSpLocks noChangeShapeType="1"/>
                      </wps:cNvCnPr>
                      <wps:spPr bwMode="auto">
                        <a:xfrm>
                          <a:off x="4774" y="15506"/>
                          <a:ext cx="1" cy="851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" name="Rectangle 330"/>
                      <wps:cNvSpPr>
                        <a:spLocks noChangeArrowheads="1"/>
                      </wps:cNvSpPr>
                      <wps:spPr bwMode="auto">
                        <a:xfrm>
                          <a:off x="4207" y="16101"/>
                          <a:ext cx="783" cy="2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FA6507F" w14:textId="77777777" w:rsidR="00C70526" w:rsidRDefault="00C70526">
                            <w:pP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2" name="Line 331"/>
                      <wps:cNvCnPr>
                        <a:cxnSpLocks noChangeShapeType="1"/>
                      </wps:cNvCnPr>
                      <wps:spPr bwMode="auto">
                        <a:xfrm flipH="1">
                          <a:off x="10892" y="15506"/>
                          <a:ext cx="5" cy="843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none" w="sm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" name="Line 332"/>
                      <wps:cNvCnPr>
                        <a:cxnSpLocks noChangeShapeType="1"/>
                      </wps:cNvCnPr>
                      <wps:spPr bwMode="auto">
                        <a:xfrm>
                          <a:off x="1088" y="15789"/>
                          <a:ext cx="3686" cy="1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none" w="sm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" name="Line 333"/>
                      <wps:cNvCnPr>
                        <a:cxnSpLocks noChangeShapeType="1"/>
                      </wps:cNvCnPr>
                      <wps:spPr bwMode="auto">
                        <a:xfrm>
                          <a:off x="1088" y="16073"/>
                          <a:ext cx="3686" cy="1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none" w="sm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" name="Line 334"/>
                      <wps:cNvCnPr>
                        <a:cxnSpLocks noChangeShapeType="1"/>
                      </wps:cNvCnPr>
                      <wps:spPr bwMode="auto">
                        <a:xfrm flipV="1">
                          <a:off x="1485" y="15506"/>
                          <a:ext cx="0" cy="85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" name="Line 335"/>
                      <wps:cNvCnPr>
                        <a:cxnSpLocks noChangeShapeType="1"/>
                      </wps:cNvCnPr>
                      <wps:spPr bwMode="auto">
                        <a:xfrm flipV="1">
                          <a:off x="2052" y="15506"/>
                          <a:ext cx="0" cy="85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Rectangle 336"/>
                      <wps:cNvSpPr>
                        <a:spLocks noChangeArrowheads="1"/>
                      </wps:cNvSpPr>
                      <wps:spPr bwMode="auto">
                        <a:xfrm>
                          <a:off x="10978" y="15884"/>
                          <a:ext cx="360" cy="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2480736" w14:textId="77777777" w:rsidR="00C70526" w:rsidRDefault="00C70526">
                            <w:r>
                              <w:rPr>
                                <w:rStyle w:val="afa"/>
                              </w:rPr>
                              <w:fldChar w:fldCharType="begin"/>
                            </w:r>
                            <w:r>
                              <w:rPr>
                                <w:rStyle w:val="afa"/>
                              </w:rPr>
                              <w:instrText xml:space="preserve"> PAGE </w:instrText>
                            </w:r>
                            <w:r>
                              <w:rPr>
                                <w:rStyle w:val="afa"/>
                              </w:rPr>
                              <w:fldChar w:fldCharType="separate"/>
                            </w:r>
                            <w:r>
                              <w:rPr>
                                <w:rStyle w:val="afa"/>
                                <w:noProof/>
                              </w:rPr>
                              <w:t>2</w:t>
                            </w:r>
                            <w:r>
                              <w:rPr>
                                <w:rStyle w:val="afa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36000" tIns="3600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1241303" id="Group 320" o:spid="_x0000_s1073" style="position:absolute;margin-left:-14.4pt;margin-top:-16pt;width:518.8pt;height:42.55pt;z-index:251658752" coordorigin="1088,15506" coordsize="10376,8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">
              <v:line id="Line 321" o:spid="_x0000_s1074" style="position:absolute;flip:y;visibility:visible;mso-wrap-style:square" from="1088,16356" to="11464,163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" strokeweight="1.25pt">
                <v:stroke startarrowwidth="narrow" startarrowlength="short" endarrowwidth="narrow" endarrowlength="short"/>
              </v:line>
              <v:line id="Line 322" o:spid="_x0000_s1075" style="position:absolute;visibility:visible;mso-wrap-style:square" from="3356,15506" to="3357,163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" strokeweight="1.25pt">
                <v:stroke startarrowwidth="narrow" startarrowlength="short" endarrowwidth="narrow" endarrowlength="short"/>
              </v:line>
              <v:rect id="Rectangle 323" o:spid="_x0000_s1076" style="position:absolute;left:2052;top:16101;width:1304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" filled="f" stroked="f" strokeweight="1.25pt">
                <v:textbox inset="0,0,0,0">
                  <w:txbxContent>
                    <w:p w14:paraId="090371AF" w14:textId="77777777" w:rsidR="00C70526" w:rsidRDefault="00C70526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t>№ докум</w:t>
                      </w:r>
                      <w:r>
                        <w:rPr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rect>
              <v:rect id="Rectangle 324" o:spid="_x0000_s1077" style="position:absolute;left:1088;top:16101;width:492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" filled="f" stroked="f" strokeweight="1.25pt">
                <v:textbox inset="0,0,0,0">
                  <w:txbxContent>
                    <w:p w14:paraId="2CD212C6" w14:textId="77777777" w:rsidR="00C70526" w:rsidRDefault="00C70526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t>Изм</w:t>
                      </w:r>
                      <w:r>
                        <w:rPr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rect>
              <v:line id="Line 325" o:spid="_x0000_s1078" style="position:absolute;visibility:visible;mso-wrap-style:square" from="10897,15846" to="11464,158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" strokeweight="1.25pt">
                <v:stroke startarrowwidth="narrow" startarrowlength="short" endarrowwidth="narrow" endarrowlength="short"/>
              </v:line>
              <v:rect id="Rectangle 326" o:spid="_x0000_s1079" style="position:absolute;left:3356;top:16101;width:851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" filled="f" stroked="f" strokeweight="1.25pt">
                <v:textbox inset="0,0,0,0">
                  <w:txbxContent>
                    <w:p w14:paraId="7F780B87" w14:textId="77777777" w:rsidR="00C70526" w:rsidRDefault="00C70526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t>Подп</w:t>
                      </w:r>
                      <w:r>
                        <w:rPr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rect>
              <v:line id="Line 327" o:spid="_x0000_s1080" style="position:absolute;flip:x;visibility:visible;mso-wrap-style:square" from="4184,15506" to="4192,163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" strokeweight="1.25pt">
                <v:stroke startarrowwidth="narrow" startarrowlength="short" endarrowwidth="narrow" endarrowlength="short"/>
              </v:line>
              <v:line id="Line 328" o:spid="_x0000_s1081" style="position:absolute;visibility:visible;mso-wrap-style:square" from="1088,15506" to="11464,155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" strokeweight="1.25pt">
                <v:stroke startarrowwidth="narrow" startarrowlength="short" endarrowwidth="narrow" endarrowlength="short"/>
              </v:line>
              <v:line id="Line 329" o:spid="_x0000_s1082" style="position:absolute;visibility:visible;mso-wrap-style:square" from="4774,15506" to="4775,163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" strokeweight="1.25pt">
                <v:stroke startarrowwidth="narrow" startarrowlength="short" endarrowwidth="narrow" endarrowlength="short"/>
              </v:line>
              <v:rect id="Rectangle 330" o:spid="_x0000_s1083" style="position:absolute;left:4207;top:16101;width:783;height: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" filled="f" stroked="f" strokeweight="1.25pt">
                <v:textbox inset="0,0,0,0">
                  <w:txbxContent>
                    <w:p w14:paraId="4FA6507F" w14:textId="77777777" w:rsidR="00C70526" w:rsidRDefault="00C70526">
                      <w:pPr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t>Дата</w:t>
                      </w:r>
                    </w:p>
                  </w:txbxContent>
                </v:textbox>
              </v:rect>
              <v:line id="Line 331" o:spid="_x0000_s1084" style="position:absolute;flip:x;visibility:visible;mso-wrap-style:square" from="10892,15506" to="10897,163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" strokeweight="1.25pt">
                <v:stroke startarrowwidth="narrow" endarrowwidth="narrow"/>
              </v:line>
              <v:line id="Line 332" o:spid="_x0000_s1085" style="position:absolute;visibility:visible;mso-wrap-style:square" from="1088,15789" to="4774,157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" strokeweight="1.25pt">
                <v:stroke startarrowwidth="narrow" endarrowwidth="narrow"/>
              </v:line>
              <v:line id="Line 333" o:spid="_x0000_s1086" style="position:absolute;visibility:visible;mso-wrap-style:square" from="1088,16073" to="4774,160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" strokeweight="1.25pt">
                <v:stroke startarrowwidth="narrow" endarrowwidth="narrow"/>
              </v:line>
              <v:line id="Line 334" o:spid="_x0000_s1087" style="position:absolute;flip:y;visibility:visible;mso-wrap-style:square" from="1485,15506" to="1485,163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" strokeweight="1.25pt"/>
              <v:line id="Line 335" o:spid="_x0000_s1088" style="position:absolute;flip:y;visibility:visible;mso-wrap-style:square" from="2052,15506" to="2052,163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" strokeweight="1.25pt"/>
              <v:rect id="Rectangle 336" o:spid="_x0000_s1089" style="position:absolute;left:10978;top:15884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" filled="f" stroked="f" strokeweight="1.25pt">
                <v:textbox inset="1mm,1mm,0,0">
                  <w:txbxContent>
                    <w:p w14:paraId="32480736" w14:textId="77777777" w:rsidR="00C70526" w:rsidRDefault="00C70526">
                      <w:r>
                        <w:rPr>
                          <w:rStyle w:val="afa"/>
                        </w:rPr>
                        <w:fldChar w:fldCharType="begin"/>
                      </w:r>
                      <w:r>
                        <w:rPr>
                          <w:rStyle w:val="afa"/>
                        </w:rPr>
                        <w:instrText xml:space="preserve"> PAGE </w:instrText>
                      </w:r>
                      <w:r>
                        <w:rPr>
                          <w:rStyle w:val="afa"/>
                        </w:rPr>
                        <w:fldChar w:fldCharType="separate"/>
                      </w:r>
                      <w:r>
                        <w:rPr>
                          <w:rStyle w:val="afa"/>
                          <w:noProof/>
                        </w:rPr>
                        <w:t>2</w:t>
                      </w:r>
                      <w:r>
                        <w:rPr>
                          <w:rStyle w:val="afa"/>
                        </w:rPr>
                        <w:fldChar w:fldCharType="end"/>
                      </w:r>
                    </w:p>
                  </w:txbxContent>
                </v:textbox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0CD4D5" w14:textId="77777777" w:rsidR="005F4FA8" w:rsidRDefault="005F4FA8">
      <w:r>
        <w:separator/>
      </w:r>
    </w:p>
  </w:footnote>
  <w:footnote w:type="continuationSeparator" w:id="0">
    <w:p w14:paraId="359D2A76" w14:textId="77777777" w:rsidR="005F4FA8" w:rsidRDefault="005F4F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CF3DEC" w14:textId="77777777" w:rsidR="00C70526" w:rsidRDefault="00C70526"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46447DC5" wp14:editId="6F09255A">
              <wp:simplePos x="0" y="0"/>
              <wp:positionH relativeFrom="column">
                <wp:posOffset>-167640</wp:posOffset>
              </wp:positionH>
              <wp:positionV relativeFrom="paragraph">
                <wp:posOffset>-210820</wp:posOffset>
              </wp:positionV>
              <wp:extent cx="6588125" cy="10172700"/>
              <wp:effectExtent l="0" t="0" r="22225" b="19050"/>
              <wp:wrapNone/>
              <wp:docPr id="63" name="Rectangle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125" cy="101727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222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893073B" id="Rectangle 23" o:spid="_x0000_s1026" style="position:absolute;margin-left:-13.2pt;margin-top:-16.6pt;width:518.75pt;height:801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" strokeweight="1.7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F0DF0"/>
    <w:multiLevelType w:val="hybridMultilevel"/>
    <w:tmpl w:val="F87AF7C6"/>
    <w:lvl w:ilvl="0" w:tplc="FD10F42E">
      <w:start w:val="1"/>
      <w:numFmt w:val="decimal"/>
      <w:pStyle w:val="a"/>
      <w:lvlText w:val="%1."/>
      <w:lvlJc w:val="left"/>
      <w:pPr>
        <w:tabs>
          <w:tab w:val="num" w:pos="1814"/>
        </w:tabs>
        <w:ind w:left="1814" w:hanging="45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20"/>
        </w:tabs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40"/>
        </w:tabs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60"/>
        </w:tabs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80"/>
        </w:tabs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00"/>
        </w:tabs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20"/>
        </w:tabs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40"/>
        </w:tabs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60"/>
        </w:tabs>
        <w:ind w:left="7160" w:hanging="180"/>
      </w:pPr>
    </w:lvl>
  </w:abstractNum>
  <w:abstractNum w:abstractNumId="1" w15:restartNumberingAfterBreak="0">
    <w:nsid w:val="0A1F6D43"/>
    <w:multiLevelType w:val="hybridMultilevel"/>
    <w:tmpl w:val="1F1856A2"/>
    <w:lvl w:ilvl="0" w:tplc="D11A5BD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533032"/>
    <w:multiLevelType w:val="hybridMultilevel"/>
    <w:tmpl w:val="7FC04B4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3A5BC1"/>
    <w:multiLevelType w:val="hybridMultilevel"/>
    <w:tmpl w:val="A808DFD6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9377848"/>
    <w:multiLevelType w:val="hybridMultilevel"/>
    <w:tmpl w:val="479A443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D53FA7"/>
    <w:multiLevelType w:val="multilevel"/>
    <w:tmpl w:val="29AE762A"/>
    <w:lvl w:ilvl="0">
      <w:start w:val="1"/>
      <w:numFmt w:val="decimal"/>
      <w:pStyle w:val="a0"/>
      <w:suff w:val="space"/>
      <w:lvlText w:val="Рисунок %1 – "/>
      <w:lvlJc w:val="left"/>
      <w:pPr>
        <w:ind w:left="1005" w:hanging="1005"/>
      </w:pPr>
      <w:rPr>
        <w:rFonts w:hint="default"/>
        <w:b w:val="0"/>
        <w:i w:val="0"/>
        <w:color w:val="003300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 w15:restartNumberingAfterBreak="0">
    <w:nsid w:val="242D7E52"/>
    <w:multiLevelType w:val="hybridMultilevel"/>
    <w:tmpl w:val="CA22FBBC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69C5D4C"/>
    <w:multiLevelType w:val="hybridMultilevel"/>
    <w:tmpl w:val="0F5804C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5A2012"/>
    <w:multiLevelType w:val="hybridMultilevel"/>
    <w:tmpl w:val="4336C38C"/>
    <w:lvl w:ilvl="0" w:tplc="58867E14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E6F270A"/>
    <w:multiLevelType w:val="multilevel"/>
    <w:tmpl w:val="9910A8D6"/>
    <w:lvl w:ilvl="0">
      <w:start w:val="1"/>
      <w:numFmt w:val="russianLower"/>
      <w:pStyle w:val="a1"/>
      <w:lvlText w:val="%1)"/>
      <w:lvlJc w:val="left"/>
      <w:pPr>
        <w:tabs>
          <w:tab w:val="num" w:pos="1069"/>
        </w:tabs>
        <w:ind w:left="1069" w:hanging="360"/>
      </w:pPr>
      <w:rPr>
        <w:rFonts w:ascii="Times New Roman" w:hAnsi="Times New Roman" w:hint="default"/>
        <w:b w:val="0"/>
        <w:i w:val="0"/>
        <w:color w:val="auto"/>
        <w:sz w:val="28"/>
        <w:szCs w:val="28"/>
      </w:rPr>
    </w:lvl>
    <w:lvl w:ilvl="1">
      <w:start w:val="1"/>
      <w:numFmt w:val="decimal"/>
      <w:pStyle w:val="a2"/>
      <w:lvlText w:val="%2)"/>
      <w:lvlJc w:val="left"/>
      <w:pPr>
        <w:tabs>
          <w:tab w:val="num" w:pos="1789"/>
        </w:tabs>
        <w:ind w:left="1501" w:hanging="432"/>
      </w:pPr>
      <w:rPr>
        <w:rFonts w:ascii="Times New Roman" w:hAnsi="Times New Roman" w:hint="default"/>
        <w:b w:val="0"/>
        <w:i w:val="0"/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num" w:pos="2149"/>
        </w:tabs>
        <w:ind w:left="193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69"/>
        </w:tabs>
        <w:ind w:left="243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589"/>
        </w:tabs>
        <w:ind w:left="294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4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6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2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49"/>
        </w:tabs>
        <w:ind w:left="5029" w:hanging="1440"/>
      </w:pPr>
      <w:rPr>
        <w:rFonts w:hint="default"/>
      </w:rPr>
    </w:lvl>
  </w:abstractNum>
  <w:abstractNum w:abstractNumId="10" w15:restartNumberingAfterBreak="0">
    <w:nsid w:val="2ED14BEE"/>
    <w:multiLevelType w:val="multilevel"/>
    <w:tmpl w:val="9D94C8FC"/>
    <w:lvl w:ilvl="0">
      <w:start w:val="1"/>
      <w:numFmt w:val="decimal"/>
      <w:pStyle w:val="1"/>
      <w:lvlText w:val="%1"/>
      <w:lvlJc w:val="left"/>
      <w:pPr>
        <w:tabs>
          <w:tab w:val="num" w:pos="1283"/>
        </w:tabs>
        <w:ind w:left="1283" w:hanging="432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lvlText w:val="%1.%2"/>
      <w:lvlJc w:val="left"/>
      <w:pPr>
        <w:tabs>
          <w:tab w:val="num" w:pos="1427"/>
        </w:tabs>
        <w:ind w:left="1427" w:hanging="576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pStyle w:val="3"/>
      <w:lvlText w:val="%1.%2.%3"/>
      <w:lvlJc w:val="left"/>
      <w:pPr>
        <w:tabs>
          <w:tab w:val="num" w:pos="1571"/>
        </w:tabs>
        <w:ind w:left="1571" w:hanging="72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1.%2.%3.%4"/>
      <w:lvlJc w:val="left"/>
      <w:pPr>
        <w:tabs>
          <w:tab w:val="num" w:pos="1715"/>
        </w:tabs>
        <w:ind w:left="1715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59"/>
        </w:tabs>
        <w:ind w:left="1859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003"/>
        </w:tabs>
        <w:ind w:left="2003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47"/>
        </w:tabs>
        <w:ind w:left="2147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default"/>
      </w:rPr>
    </w:lvl>
  </w:abstractNum>
  <w:abstractNum w:abstractNumId="11" w15:restartNumberingAfterBreak="0">
    <w:nsid w:val="3BE62DEA"/>
    <w:multiLevelType w:val="multilevel"/>
    <w:tmpl w:val="2BFA7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0AE098C"/>
    <w:multiLevelType w:val="hybridMultilevel"/>
    <w:tmpl w:val="07D6EB0C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46775CB"/>
    <w:multiLevelType w:val="hybridMultilevel"/>
    <w:tmpl w:val="58D8AE9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6CC4CF3"/>
    <w:multiLevelType w:val="multilevel"/>
    <w:tmpl w:val="B4B28724"/>
    <w:lvl w:ilvl="0">
      <w:start w:val="1"/>
      <w:numFmt w:val="decimal"/>
      <w:pStyle w:val="a3"/>
      <w:suff w:val="space"/>
      <w:lvlText w:val="Таблица %1 – "/>
      <w:lvlJc w:val="left"/>
      <w:pPr>
        <w:ind w:left="1005" w:hanging="1005"/>
      </w:pPr>
      <w:rPr>
        <w:rFonts w:hint="default"/>
        <w:b w:val="0"/>
        <w:i w:val="0"/>
        <w:color w:val="003300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 w15:restartNumberingAfterBreak="0">
    <w:nsid w:val="485E04A2"/>
    <w:multiLevelType w:val="multilevel"/>
    <w:tmpl w:val="BEFC4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C03466F"/>
    <w:multiLevelType w:val="hybridMultilevel"/>
    <w:tmpl w:val="840C3680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FE41811"/>
    <w:multiLevelType w:val="hybridMultilevel"/>
    <w:tmpl w:val="9A8A3D24"/>
    <w:lvl w:ilvl="0" w:tplc="1B608222">
      <w:numFmt w:val="bullet"/>
      <w:pStyle w:val="a4"/>
      <w:lvlText w:val="-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 w:tplc="58E496B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962527"/>
    <w:multiLevelType w:val="multilevel"/>
    <w:tmpl w:val="E1FAB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2657E9E"/>
    <w:multiLevelType w:val="hybridMultilevel"/>
    <w:tmpl w:val="1AC695FE"/>
    <w:lvl w:ilvl="0" w:tplc="7EFC25A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3F432B"/>
    <w:multiLevelType w:val="hybridMultilevel"/>
    <w:tmpl w:val="25409440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DC44259"/>
    <w:multiLevelType w:val="multilevel"/>
    <w:tmpl w:val="3918D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5CB4F36"/>
    <w:multiLevelType w:val="hybridMultilevel"/>
    <w:tmpl w:val="1F1E4B02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6501C9A"/>
    <w:multiLevelType w:val="multilevel"/>
    <w:tmpl w:val="F7C6230A"/>
    <w:lvl w:ilvl="0">
      <w:start w:val="1"/>
      <w:numFmt w:val="decimal"/>
      <w:lvlText w:val="%1"/>
      <w:lvlJc w:val="left"/>
      <w:pPr>
        <w:tabs>
          <w:tab w:val="num" w:pos="1278"/>
        </w:tabs>
        <w:ind w:left="1278" w:hanging="432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tabs>
          <w:tab w:val="num" w:pos="1422"/>
        </w:tabs>
        <w:ind w:left="1422" w:hanging="576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566"/>
        </w:tabs>
        <w:ind w:left="1566" w:hanging="72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710"/>
        </w:tabs>
        <w:ind w:left="1710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854"/>
        </w:tabs>
        <w:ind w:left="1854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998"/>
        </w:tabs>
        <w:ind w:left="1998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2142"/>
        </w:tabs>
        <w:ind w:left="2142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2286"/>
        </w:tabs>
        <w:ind w:left="2286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2430"/>
        </w:tabs>
        <w:ind w:left="2430" w:hanging="1584"/>
      </w:pPr>
      <w:rPr>
        <w:rFonts w:hint="default"/>
      </w:rPr>
    </w:lvl>
  </w:abstractNum>
  <w:num w:numId="1">
    <w:abstractNumId w:val="23"/>
  </w:num>
  <w:num w:numId="2">
    <w:abstractNumId w:val="14"/>
  </w:num>
  <w:num w:numId="3">
    <w:abstractNumId w:val="17"/>
  </w:num>
  <w:num w:numId="4">
    <w:abstractNumId w:val="9"/>
  </w:num>
  <w:num w:numId="5">
    <w:abstractNumId w:val="0"/>
  </w:num>
  <w:num w:numId="6">
    <w:abstractNumId w:val="10"/>
  </w:num>
  <w:num w:numId="7">
    <w:abstractNumId w:val="5"/>
  </w:num>
  <w:num w:numId="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0"/>
  </w:num>
  <w:num w:numId="10">
    <w:abstractNumId w:val="3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8"/>
  </w:num>
  <w:num w:numId="13">
    <w:abstractNumId w:val="15"/>
  </w:num>
  <w:num w:numId="14">
    <w:abstractNumId w:val="21"/>
  </w:num>
  <w:num w:numId="15">
    <w:abstractNumId w:val="4"/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3"/>
  </w:num>
  <w:num w:numId="18">
    <w:abstractNumId w:val="8"/>
  </w:num>
  <w:num w:numId="19">
    <w:abstractNumId w:val="22"/>
  </w:num>
  <w:num w:numId="20">
    <w:abstractNumId w:val="16"/>
  </w:num>
  <w:num w:numId="21">
    <w:abstractNumId w:val="11"/>
  </w:num>
  <w:num w:numId="22">
    <w:abstractNumId w:val="12"/>
  </w:num>
  <w:num w:numId="23">
    <w:abstractNumId w:val="6"/>
  </w:num>
  <w:num w:numId="24">
    <w:abstractNumId w:val="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GrammaticalErrors/>
  <w:activeWritingStyle w:appName="MSWord" w:lang="en-US" w:vendorID="64" w:dllVersion="6" w:nlCheck="1" w:checkStyle="1"/>
  <w:activeWritingStyle w:appName="MSWord" w:lang="de-DE" w:vendorID="64" w:dllVersion="6" w:nlCheck="1" w:checkStyle="1"/>
  <w:activeWritingStyle w:appName="MSWord" w:lang="en-US" w:vendorID="64" w:dllVersion="5" w:nlCheck="1" w:checkStyle="1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1" w:dllVersion="512" w:checkStyle="1"/>
  <w:proofState w:spelling="clean" w:grammar="clean"/>
  <w:attachedTemplate r:id="rId1"/>
  <w:linkStyles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dit="readOnly" w:enforcement="0"/>
  <w:autoFormatOverride/>
  <w:defaultTabStop w:val="709"/>
  <w:hyphenationZone w:val="357"/>
  <w:drawingGridHorizontalSpacing w:val="6"/>
  <w:drawingGridVerticalSpacing w:val="6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F57"/>
    <w:rsid w:val="00040CE2"/>
    <w:rsid w:val="00042E07"/>
    <w:rsid w:val="00054572"/>
    <w:rsid w:val="0006315A"/>
    <w:rsid w:val="00067A95"/>
    <w:rsid w:val="00082E9D"/>
    <w:rsid w:val="00096E72"/>
    <w:rsid w:val="000C4847"/>
    <w:rsid w:val="000C5E4C"/>
    <w:rsid w:val="000D7A22"/>
    <w:rsid w:val="0011406F"/>
    <w:rsid w:val="00114E4C"/>
    <w:rsid w:val="0011736D"/>
    <w:rsid w:val="001448C2"/>
    <w:rsid w:val="00144F8F"/>
    <w:rsid w:val="00146EE7"/>
    <w:rsid w:val="0014794A"/>
    <w:rsid w:val="00166AAD"/>
    <w:rsid w:val="001948E2"/>
    <w:rsid w:val="00195168"/>
    <w:rsid w:val="001C2EA9"/>
    <w:rsid w:val="001E3855"/>
    <w:rsid w:val="00212C17"/>
    <w:rsid w:val="0021659B"/>
    <w:rsid w:val="00282ED9"/>
    <w:rsid w:val="00283953"/>
    <w:rsid w:val="002934F3"/>
    <w:rsid w:val="002A7C62"/>
    <w:rsid w:val="002B1603"/>
    <w:rsid w:val="00310DCF"/>
    <w:rsid w:val="00316844"/>
    <w:rsid w:val="00342B62"/>
    <w:rsid w:val="00364BBE"/>
    <w:rsid w:val="00385EA5"/>
    <w:rsid w:val="003A5333"/>
    <w:rsid w:val="003C70FA"/>
    <w:rsid w:val="003F1E09"/>
    <w:rsid w:val="003F3825"/>
    <w:rsid w:val="00412E62"/>
    <w:rsid w:val="00413982"/>
    <w:rsid w:val="00427C81"/>
    <w:rsid w:val="004A5729"/>
    <w:rsid w:val="004C7634"/>
    <w:rsid w:val="004E247F"/>
    <w:rsid w:val="004E27B3"/>
    <w:rsid w:val="004F02C7"/>
    <w:rsid w:val="00520556"/>
    <w:rsid w:val="0053573B"/>
    <w:rsid w:val="0054002E"/>
    <w:rsid w:val="00551476"/>
    <w:rsid w:val="00565652"/>
    <w:rsid w:val="00565EE7"/>
    <w:rsid w:val="0057662D"/>
    <w:rsid w:val="00581693"/>
    <w:rsid w:val="00587BBF"/>
    <w:rsid w:val="005C1D67"/>
    <w:rsid w:val="005C5152"/>
    <w:rsid w:val="005E7FD6"/>
    <w:rsid w:val="005F4FA8"/>
    <w:rsid w:val="006166DB"/>
    <w:rsid w:val="00632E20"/>
    <w:rsid w:val="00633B7D"/>
    <w:rsid w:val="0065313A"/>
    <w:rsid w:val="00670910"/>
    <w:rsid w:val="00673C19"/>
    <w:rsid w:val="00682024"/>
    <w:rsid w:val="006A1401"/>
    <w:rsid w:val="006B57B0"/>
    <w:rsid w:val="006C5912"/>
    <w:rsid w:val="006C7D52"/>
    <w:rsid w:val="006F4B40"/>
    <w:rsid w:val="00703A1F"/>
    <w:rsid w:val="00706CF9"/>
    <w:rsid w:val="0071726D"/>
    <w:rsid w:val="00725725"/>
    <w:rsid w:val="0073052E"/>
    <w:rsid w:val="00752B32"/>
    <w:rsid w:val="00760630"/>
    <w:rsid w:val="00782791"/>
    <w:rsid w:val="0078685F"/>
    <w:rsid w:val="0079203E"/>
    <w:rsid w:val="007A7A96"/>
    <w:rsid w:val="007A7C19"/>
    <w:rsid w:val="007C75C6"/>
    <w:rsid w:val="007D13C6"/>
    <w:rsid w:val="00814B2E"/>
    <w:rsid w:val="00821CF0"/>
    <w:rsid w:val="00857799"/>
    <w:rsid w:val="00871429"/>
    <w:rsid w:val="00883DED"/>
    <w:rsid w:val="00883FB9"/>
    <w:rsid w:val="00896DC1"/>
    <w:rsid w:val="008B6EE6"/>
    <w:rsid w:val="008C30AE"/>
    <w:rsid w:val="008C3BD9"/>
    <w:rsid w:val="008E0DD5"/>
    <w:rsid w:val="008E148D"/>
    <w:rsid w:val="008E3C1B"/>
    <w:rsid w:val="009038A8"/>
    <w:rsid w:val="00907A33"/>
    <w:rsid w:val="009144A7"/>
    <w:rsid w:val="00955242"/>
    <w:rsid w:val="009A64A4"/>
    <w:rsid w:val="00A04043"/>
    <w:rsid w:val="00A13709"/>
    <w:rsid w:val="00A147E5"/>
    <w:rsid w:val="00A16203"/>
    <w:rsid w:val="00A17E57"/>
    <w:rsid w:val="00A22962"/>
    <w:rsid w:val="00A302EE"/>
    <w:rsid w:val="00A32080"/>
    <w:rsid w:val="00A32779"/>
    <w:rsid w:val="00A61437"/>
    <w:rsid w:val="00AB4518"/>
    <w:rsid w:val="00AB4E3A"/>
    <w:rsid w:val="00AD525F"/>
    <w:rsid w:val="00B14935"/>
    <w:rsid w:val="00B16F57"/>
    <w:rsid w:val="00B4086B"/>
    <w:rsid w:val="00B4559B"/>
    <w:rsid w:val="00B63615"/>
    <w:rsid w:val="00BA25D6"/>
    <w:rsid w:val="00BA4779"/>
    <w:rsid w:val="00BD5169"/>
    <w:rsid w:val="00C06C6B"/>
    <w:rsid w:val="00C42B01"/>
    <w:rsid w:val="00C5420C"/>
    <w:rsid w:val="00C63011"/>
    <w:rsid w:val="00C70526"/>
    <w:rsid w:val="00C74F57"/>
    <w:rsid w:val="00C91C85"/>
    <w:rsid w:val="00C93341"/>
    <w:rsid w:val="00CB38EA"/>
    <w:rsid w:val="00CC5AC2"/>
    <w:rsid w:val="00CE5C87"/>
    <w:rsid w:val="00CF7E31"/>
    <w:rsid w:val="00D04266"/>
    <w:rsid w:val="00D075ED"/>
    <w:rsid w:val="00D22504"/>
    <w:rsid w:val="00D318C1"/>
    <w:rsid w:val="00D36C26"/>
    <w:rsid w:val="00D7677E"/>
    <w:rsid w:val="00DA1A8B"/>
    <w:rsid w:val="00E05B71"/>
    <w:rsid w:val="00E13381"/>
    <w:rsid w:val="00E31A68"/>
    <w:rsid w:val="00E327D5"/>
    <w:rsid w:val="00E731BE"/>
    <w:rsid w:val="00E85514"/>
    <w:rsid w:val="00EA5001"/>
    <w:rsid w:val="00EB71CB"/>
    <w:rsid w:val="00EC0139"/>
    <w:rsid w:val="00EF49E5"/>
    <w:rsid w:val="00F05919"/>
    <w:rsid w:val="00F161A4"/>
    <w:rsid w:val="00F7379B"/>
    <w:rsid w:val="00F77026"/>
    <w:rsid w:val="00F861C7"/>
    <w:rsid w:val="00FC0920"/>
    <w:rsid w:val="00FE2F68"/>
    <w:rsid w:val="00FF7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F43C36B"/>
  <w15:chartTrackingRefBased/>
  <w15:docId w15:val="{3923A5B6-AA4E-4830-A554-C0CEDA6CE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able of figures" w:locked="1"/>
    <w:lsdException w:name="envelope address" w:locked="1"/>
    <w:lsdException w:name="Title" w:qFormat="1"/>
    <w:lsdException w:name="Closing" w:locked="1"/>
    <w:lsdException w:name="Signature" w:locked="1"/>
    <w:lsdException w:name="Subtitle" w:qFormat="1"/>
    <w:lsdException w:name="Salutation" w:locked="1"/>
    <w:lsdException w:name="Hyperlink" w:uiPriority="99"/>
    <w:lsdException w:name="Strong" w:uiPriority="22" w:qFormat="1"/>
    <w:lsdException w:name="Emphasis" w:qFormat="1"/>
    <w:lsdException w:name="Normal (Web)" w:uiPriority="99" w:qFormat="1"/>
    <w:lsdException w:name="HTML Acronym" w:locked="1"/>
    <w:lsdException w:name="HTML Keyboard" w:semiHidden="1" w:unhideWhenUsed="1"/>
    <w:lsdException w:name="HTML Preformatted" w:uiPriority="99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locked="1" w:semiHidden="1" w:unhideWhenUsed="1"/>
    <w:lsdException w:name="Table Professional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5">
    <w:name w:val="Normal"/>
    <w:qFormat/>
    <w:rsid w:val="00B4086B"/>
    <w:rPr>
      <w:sz w:val="24"/>
      <w:szCs w:val="24"/>
    </w:rPr>
  </w:style>
  <w:style w:type="paragraph" w:styleId="1">
    <w:name w:val="heading 1"/>
    <w:basedOn w:val="a5"/>
    <w:next w:val="a5"/>
    <w:link w:val="10"/>
    <w:qFormat/>
    <w:rsid w:val="0079203E"/>
    <w:pPr>
      <w:keepNext/>
      <w:pageBreakBefore/>
      <w:numPr>
        <w:numId w:val="6"/>
      </w:numPr>
      <w:suppressAutoHyphens/>
      <w:spacing w:after="400"/>
      <w:outlineLvl w:val="0"/>
    </w:pPr>
    <w:rPr>
      <w:rFonts w:cs="Arial"/>
      <w:b/>
      <w:bCs/>
      <w:kern w:val="32"/>
      <w:sz w:val="28"/>
      <w:szCs w:val="28"/>
    </w:rPr>
  </w:style>
  <w:style w:type="paragraph" w:styleId="2">
    <w:name w:val="heading 2"/>
    <w:basedOn w:val="a5"/>
    <w:next w:val="a5"/>
    <w:link w:val="20"/>
    <w:qFormat/>
    <w:rsid w:val="0079203E"/>
    <w:pPr>
      <w:keepNext/>
      <w:numPr>
        <w:ilvl w:val="1"/>
        <w:numId w:val="6"/>
      </w:numPr>
      <w:suppressAutoHyphens/>
      <w:spacing w:before="200" w:after="100"/>
      <w:outlineLvl w:val="1"/>
    </w:pPr>
    <w:rPr>
      <w:rFonts w:cs="Arial"/>
      <w:b/>
      <w:bCs/>
      <w:iCs/>
      <w:sz w:val="28"/>
      <w:szCs w:val="28"/>
    </w:rPr>
  </w:style>
  <w:style w:type="paragraph" w:styleId="3">
    <w:name w:val="heading 3"/>
    <w:basedOn w:val="a5"/>
    <w:next w:val="a5"/>
    <w:qFormat/>
    <w:rsid w:val="0079203E"/>
    <w:pPr>
      <w:keepNext/>
      <w:numPr>
        <w:ilvl w:val="2"/>
        <w:numId w:val="6"/>
      </w:numPr>
      <w:suppressAutoHyphens/>
      <w:spacing w:before="200" w:after="100"/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basedOn w:val="a5"/>
    <w:next w:val="a5"/>
    <w:qFormat/>
    <w:locked/>
    <w:rsid w:val="007A7C19"/>
    <w:pPr>
      <w:keepNext/>
      <w:numPr>
        <w:ilvl w:val="3"/>
        <w:numId w:val="1"/>
      </w:numPr>
      <w:spacing w:before="200" w:after="100"/>
      <w:outlineLvl w:val="3"/>
    </w:pPr>
    <w:rPr>
      <w:b/>
      <w:bCs/>
      <w:i/>
      <w:szCs w:val="28"/>
    </w:rPr>
  </w:style>
  <w:style w:type="paragraph" w:styleId="5">
    <w:name w:val="heading 5"/>
    <w:basedOn w:val="a5"/>
    <w:next w:val="a5"/>
    <w:qFormat/>
    <w:locked/>
    <w:rsid w:val="007A7C19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5"/>
    <w:next w:val="a5"/>
    <w:qFormat/>
    <w:locked/>
    <w:rsid w:val="007A7C19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5"/>
    <w:next w:val="a5"/>
    <w:qFormat/>
    <w:locked/>
    <w:rsid w:val="007A7C19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5"/>
    <w:next w:val="a5"/>
    <w:qFormat/>
    <w:locked/>
    <w:rsid w:val="007A7C19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5"/>
    <w:next w:val="a5"/>
    <w:qFormat/>
    <w:locked/>
    <w:rsid w:val="007A7C19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a9">
    <w:name w:val="Основной текст ПЗ"/>
    <w:rsid w:val="0079203E"/>
    <w:pPr>
      <w:ind w:firstLine="851"/>
      <w:jc w:val="both"/>
    </w:pPr>
    <w:rPr>
      <w:color w:val="000000"/>
      <w:sz w:val="28"/>
    </w:rPr>
  </w:style>
  <w:style w:type="character" w:customStyle="1" w:styleId="aa">
    <w:name w:val="Основной текст ПЗ Знак"/>
    <w:semiHidden/>
    <w:rPr>
      <w:color w:val="000000"/>
      <w:sz w:val="28"/>
      <w:lang w:val="ru-RU" w:eastAsia="ru-RU" w:bidi="ar-SA"/>
    </w:rPr>
  </w:style>
  <w:style w:type="paragraph" w:customStyle="1" w:styleId="ab">
    <w:name w:val="Формула ПЗ"/>
    <w:next w:val="a5"/>
    <w:pPr>
      <w:tabs>
        <w:tab w:val="center" w:pos="4836"/>
        <w:tab w:val="right" w:pos="9756"/>
      </w:tabs>
    </w:pPr>
    <w:rPr>
      <w:sz w:val="28"/>
    </w:rPr>
  </w:style>
  <w:style w:type="paragraph" w:styleId="11">
    <w:name w:val="toc 1"/>
    <w:basedOn w:val="a5"/>
    <w:next w:val="a5"/>
    <w:autoRedefine/>
    <w:uiPriority w:val="39"/>
    <w:rsid w:val="007A7C19"/>
    <w:pPr>
      <w:tabs>
        <w:tab w:val="left" w:pos="567"/>
        <w:tab w:val="right" w:leader="dot" w:pos="9762"/>
      </w:tabs>
      <w:spacing w:line="360" w:lineRule="auto"/>
      <w:ind w:right="523"/>
    </w:pPr>
    <w:rPr>
      <w:sz w:val="28"/>
    </w:rPr>
  </w:style>
  <w:style w:type="paragraph" w:styleId="ac">
    <w:name w:val="caption"/>
    <w:next w:val="a5"/>
    <w:qFormat/>
    <w:rsid w:val="007A7C19"/>
    <w:pPr>
      <w:spacing w:line="360" w:lineRule="auto"/>
      <w:ind w:firstLine="680"/>
      <w:jc w:val="both"/>
    </w:pPr>
    <w:rPr>
      <w:bCs/>
      <w:sz w:val="28"/>
    </w:rPr>
  </w:style>
  <w:style w:type="paragraph" w:styleId="21">
    <w:name w:val="toc 2"/>
    <w:basedOn w:val="a5"/>
    <w:next w:val="a5"/>
    <w:autoRedefine/>
    <w:uiPriority w:val="39"/>
    <w:rsid w:val="007A7C19"/>
    <w:pPr>
      <w:tabs>
        <w:tab w:val="left" w:pos="680"/>
        <w:tab w:val="right" w:leader="dot" w:pos="9780"/>
      </w:tabs>
      <w:spacing w:line="360" w:lineRule="auto"/>
      <w:ind w:right="691"/>
    </w:pPr>
    <w:rPr>
      <w:sz w:val="28"/>
    </w:rPr>
  </w:style>
  <w:style w:type="paragraph" w:styleId="30">
    <w:name w:val="toc 3"/>
    <w:basedOn w:val="a5"/>
    <w:next w:val="a5"/>
    <w:autoRedefine/>
    <w:uiPriority w:val="39"/>
    <w:rsid w:val="007A7C19"/>
    <w:pPr>
      <w:tabs>
        <w:tab w:val="left" w:pos="794"/>
        <w:tab w:val="right" w:leader="dot" w:pos="9780"/>
      </w:tabs>
      <w:spacing w:line="360" w:lineRule="auto"/>
      <w:ind w:right="673"/>
    </w:pPr>
    <w:rPr>
      <w:sz w:val="28"/>
    </w:rPr>
  </w:style>
  <w:style w:type="paragraph" w:styleId="40">
    <w:name w:val="toc 4"/>
    <w:basedOn w:val="a5"/>
    <w:next w:val="a5"/>
    <w:autoRedefine/>
    <w:semiHidden/>
    <w:rsid w:val="007A7C19"/>
    <w:pPr>
      <w:ind w:left="720"/>
    </w:pPr>
  </w:style>
  <w:style w:type="paragraph" w:styleId="50">
    <w:name w:val="toc 5"/>
    <w:basedOn w:val="a5"/>
    <w:next w:val="a5"/>
    <w:autoRedefine/>
    <w:semiHidden/>
    <w:rsid w:val="007A7C19"/>
    <w:pPr>
      <w:ind w:left="960"/>
    </w:pPr>
  </w:style>
  <w:style w:type="paragraph" w:styleId="60">
    <w:name w:val="toc 6"/>
    <w:basedOn w:val="a5"/>
    <w:next w:val="a5"/>
    <w:autoRedefine/>
    <w:semiHidden/>
    <w:rsid w:val="007A7C19"/>
    <w:pPr>
      <w:ind w:left="1200"/>
    </w:pPr>
  </w:style>
  <w:style w:type="paragraph" w:styleId="70">
    <w:name w:val="toc 7"/>
    <w:basedOn w:val="a5"/>
    <w:next w:val="a5"/>
    <w:autoRedefine/>
    <w:semiHidden/>
    <w:rsid w:val="007A7C19"/>
    <w:pPr>
      <w:ind w:left="1440"/>
    </w:pPr>
  </w:style>
  <w:style w:type="paragraph" w:styleId="80">
    <w:name w:val="toc 8"/>
    <w:basedOn w:val="a5"/>
    <w:next w:val="a5"/>
    <w:autoRedefine/>
    <w:semiHidden/>
    <w:rsid w:val="007A7C19"/>
    <w:pPr>
      <w:ind w:left="1680"/>
    </w:pPr>
  </w:style>
  <w:style w:type="paragraph" w:styleId="90">
    <w:name w:val="toc 9"/>
    <w:basedOn w:val="a5"/>
    <w:next w:val="a5"/>
    <w:autoRedefine/>
    <w:semiHidden/>
    <w:rsid w:val="007A7C19"/>
    <w:pPr>
      <w:ind w:left="1920"/>
    </w:pPr>
  </w:style>
  <w:style w:type="character" w:styleId="ad">
    <w:name w:val="Hyperlink"/>
    <w:uiPriority w:val="99"/>
    <w:rsid w:val="007A7C19"/>
    <w:rPr>
      <w:color w:val="0000FF"/>
      <w:u w:val="single"/>
    </w:rPr>
  </w:style>
  <w:style w:type="paragraph" w:styleId="ae">
    <w:name w:val="Normal (Web)"/>
    <w:basedOn w:val="a5"/>
    <w:uiPriority w:val="99"/>
    <w:semiHidden/>
    <w:qFormat/>
    <w:rsid w:val="007A7C19"/>
    <w:pPr>
      <w:spacing w:before="100" w:beforeAutospacing="1" w:after="100" w:afterAutospacing="1"/>
    </w:pPr>
  </w:style>
  <w:style w:type="character" w:styleId="af">
    <w:name w:val="Strong"/>
    <w:uiPriority w:val="22"/>
    <w:qFormat/>
    <w:rsid w:val="007A7C19"/>
    <w:rPr>
      <w:b/>
      <w:bCs/>
    </w:rPr>
  </w:style>
  <w:style w:type="paragraph" w:customStyle="1" w:styleId="zagl">
    <w:name w:val="zagl"/>
    <w:basedOn w:val="a5"/>
    <w:semiHidden/>
    <w:locked/>
    <w:rsid w:val="00A17E57"/>
    <w:pPr>
      <w:spacing w:before="100" w:beforeAutospacing="1" w:after="100" w:afterAutospacing="1"/>
    </w:pPr>
  </w:style>
  <w:style w:type="paragraph" w:customStyle="1" w:styleId="af0">
    <w:name w:val="Таблица"/>
    <w:basedOn w:val="a5"/>
    <w:next w:val="a5"/>
    <w:semiHidden/>
    <w:pPr>
      <w:tabs>
        <w:tab w:val="num" w:pos="927"/>
      </w:tabs>
      <w:spacing w:before="120" w:after="60"/>
      <w:ind w:firstLine="567"/>
    </w:pPr>
    <w:rPr>
      <w:b/>
      <w:sz w:val="20"/>
      <w:szCs w:val="20"/>
      <w:lang w:val="en-US" w:eastAsia="en-US"/>
    </w:rPr>
  </w:style>
  <w:style w:type="paragraph" w:customStyle="1" w:styleId="a4">
    <w:name w:val="Ненум.список"/>
    <w:rsid w:val="0079203E"/>
    <w:pPr>
      <w:numPr>
        <w:numId w:val="3"/>
      </w:numPr>
      <w:tabs>
        <w:tab w:val="clear" w:pos="1211"/>
        <w:tab w:val="num" w:pos="1074"/>
      </w:tabs>
      <w:ind w:left="1066" w:hanging="204"/>
      <w:jc w:val="both"/>
    </w:pPr>
    <w:rPr>
      <w:sz w:val="28"/>
    </w:rPr>
  </w:style>
  <w:style w:type="paragraph" w:styleId="af1">
    <w:name w:val="Document Map"/>
    <w:basedOn w:val="a5"/>
    <w:semiHidden/>
    <w:rsid w:val="007A7C19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a1">
    <w:name w:val="Нум. список"/>
    <w:rsid w:val="0079203E"/>
    <w:pPr>
      <w:numPr>
        <w:numId w:val="4"/>
      </w:numPr>
      <w:tabs>
        <w:tab w:val="clear" w:pos="1069"/>
        <w:tab w:val="num" w:pos="1260"/>
      </w:tabs>
      <w:ind w:left="1265" w:hanging="414"/>
      <w:jc w:val="both"/>
    </w:pPr>
    <w:rPr>
      <w:sz w:val="28"/>
      <w:szCs w:val="28"/>
    </w:rPr>
  </w:style>
  <w:style w:type="character" w:styleId="af2">
    <w:name w:val="FollowedHyperlink"/>
    <w:semiHidden/>
    <w:rsid w:val="007A7C19"/>
    <w:rPr>
      <w:color w:val="800080"/>
      <w:u w:val="single"/>
    </w:rPr>
  </w:style>
  <w:style w:type="paragraph" w:styleId="af3">
    <w:name w:val="header"/>
    <w:basedOn w:val="a5"/>
    <w:semiHidden/>
    <w:locked/>
    <w:rsid w:val="007A7C19"/>
    <w:pPr>
      <w:tabs>
        <w:tab w:val="center" w:pos="4153"/>
        <w:tab w:val="right" w:pos="8306"/>
      </w:tabs>
      <w:jc w:val="center"/>
    </w:pPr>
    <w:rPr>
      <w:rFonts w:ascii="Arial" w:hAnsi="Arial"/>
      <w:b/>
      <w:spacing w:val="-20"/>
      <w:szCs w:val="20"/>
      <w:lang w:val="en-US"/>
    </w:rPr>
  </w:style>
  <w:style w:type="paragraph" w:styleId="af4">
    <w:name w:val="Title"/>
    <w:next w:val="a5"/>
    <w:qFormat/>
    <w:rsid w:val="007A7C19"/>
    <w:pPr>
      <w:jc w:val="center"/>
    </w:pPr>
    <w:rPr>
      <w:sz w:val="28"/>
    </w:rPr>
  </w:style>
  <w:style w:type="paragraph" w:styleId="af5">
    <w:name w:val="footer"/>
    <w:basedOn w:val="a5"/>
    <w:semiHidden/>
    <w:rsid w:val="007A7C19"/>
    <w:pPr>
      <w:tabs>
        <w:tab w:val="center" w:pos="4677"/>
        <w:tab w:val="right" w:pos="9355"/>
      </w:tabs>
    </w:pPr>
  </w:style>
  <w:style w:type="paragraph" w:customStyle="1" w:styleId="af6">
    <w:name w:val="Таблица. Абзац по центру"/>
    <w:next w:val="af7"/>
    <w:pPr>
      <w:jc w:val="center"/>
    </w:pPr>
    <w:rPr>
      <w:sz w:val="28"/>
    </w:rPr>
  </w:style>
  <w:style w:type="paragraph" w:customStyle="1" w:styleId="af8">
    <w:name w:val="Формула_ПЗ"/>
    <w:aliases w:val="обозначения"/>
    <w:basedOn w:val="a9"/>
    <w:semiHidden/>
    <w:pPr>
      <w:tabs>
        <w:tab w:val="left" w:pos="684"/>
        <w:tab w:val="left" w:pos="1116"/>
      </w:tabs>
      <w:ind w:left="1386" w:hanging="1386"/>
    </w:pPr>
  </w:style>
  <w:style w:type="paragraph" w:customStyle="1" w:styleId="a2">
    <w:name w:val="Нум.список"/>
    <w:basedOn w:val="a5"/>
    <w:rsid w:val="0079203E"/>
    <w:pPr>
      <w:numPr>
        <w:ilvl w:val="1"/>
        <w:numId w:val="4"/>
      </w:numPr>
      <w:tabs>
        <w:tab w:val="clear" w:pos="1789"/>
        <w:tab w:val="num" w:pos="1620"/>
      </w:tabs>
      <w:ind w:left="1616" w:hanging="357"/>
    </w:pPr>
    <w:rPr>
      <w:sz w:val="28"/>
      <w:szCs w:val="28"/>
    </w:rPr>
  </w:style>
  <w:style w:type="paragraph" w:customStyle="1" w:styleId="af7">
    <w:name w:val="Таблица. Абзац без отступа"/>
    <w:basedOn w:val="a9"/>
    <w:next w:val="a9"/>
    <w:pPr>
      <w:ind w:firstLine="0"/>
    </w:pPr>
  </w:style>
  <w:style w:type="paragraph" w:customStyle="1" w:styleId="af9">
    <w:name w:val="Название таблицы"/>
    <w:basedOn w:val="a5"/>
    <w:rsid w:val="0079203E"/>
    <w:pPr>
      <w:suppressAutoHyphens/>
      <w:ind w:firstLine="851"/>
    </w:pPr>
    <w:rPr>
      <w:bCs/>
      <w:sz w:val="28"/>
      <w:szCs w:val="28"/>
    </w:rPr>
  </w:style>
  <w:style w:type="paragraph" w:styleId="a">
    <w:name w:val="Bibliography"/>
    <w:basedOn w:val="a5"/>
    <w:rsid w:val="0079203E"/>
    <w:pPr>
      <w:numPr>
        <w:numId w:val="5"/>
      </w:numPr>
      <w:tabs>
        <w:tab w:val="clear" w:pos="1814"/>
        <w:tab w:val="num" w:pos="1276"/>
      </w:tabs>
      <w:ind w:left="0" w:firstLine="851"/>
      <w:jc w:val="both"/>
    </w:pPr>
    <w:rPr>
      <w:color w:val="000000"/>
      <w:sz w:val="28"/>
      <w:szCs w:val="20"/>
    </w:rPr>
  </w:style>
  <w:style w:type="character" w:styleId="afa">
    <w:name w:val="page number"/>
    <w:basedOn w:val="a6"/>
    <w:semiHidden/>
    <w:rsid w:val="007A7C19"/>
  </w:style>
  <w:style w:type="paragraph" w:customStyle="1" w:styleId="afb">
    <w:name w:val="Подписи"/>
    <w:semiHidden/>
    <w:rPr>
      <w:rFonts w:ascii="Arial" w:hAnsi="Arial"/>
      <w:noProof/>
      <w:sz w:val="18"/>
    </w:rPr>
  </w:style>
  <w:style w:type="paragraph" w:customStyle="1" w:styleId="afc">
    <w:name w:val="Абзац без отступа"/>
    <w:basedOn w:val="a5"/>
    <w:next w:val="a5"/>
    <w:rsid w:val="0079203E"/>
    <w:pPr>
      <w:jc w:val="both"/>
    </w:pPr>
    <w:rPr>
      <w:color w:val="000000"/>
      <w:sz w:val="28"/>
      <w:szCs w:val="20"/>
    </w:rPr>
  </w:style>
  <w:style w:type="paragraph" w:customStyle="1" w:styleId="auth">
    <w:name w:val="auth"/>
    <w:basedOn w:val="a5"/>
    <w:semiHidden/>
    <w:locked/>
    <w:rsid w:val="00A17E57"/>
    <w:pPr>
      <w:spacing w:before="100" w:beforeAutospacing="1" w:after="100" w:afterAutospacing="1"/>
    </w:pPr>
  </w:style>
  <w:style w:type="paragraph" w:customStyle="1" w:styleId="a0">
    <w:name w:val="Название рис."/>
    <w:next w:val="a5"/>
    <w:rsid w:val="0079203E"/>
    <w:pPr>
      <w:numPr>
        <w:numId w:val="7"/>
      </w:numPr>
      <w:suppressAutoHyphens/>
      <w:spacing w:before="120" w:after="120"/>
      <w:ind w:left="0" w:firstLine="0"/>
      <w:jc w:val="center"/>
    </w:pPr>
    <w:rPr>
      <w:bCs/>
      <w:sz w:val="28"/>
      <w:szCs w:val="28"/>
    </w:rPr>
  </w:style>
  <w:style w:type="paragraph" w:customStyle="1" w:styleId="a3">
    <w:name w:val="Название табл."/>
    <w:basedOn w:val="a5"/>
    <w:next w:val="a5"/>
    <w:rsid w:val="007A7C19"/>
    <w:pPr>
      <w:numPr>
        <w:numId w:val="2"/>
      </w:numPr>
      <w:spacing w:before="120" w:after="60"/>
      <w:ind w:left="0" w:firstLine="0"/>
    </w:pPr>
    <w:rPr>
      <w:sz w:val="28"/>
      <w:szCs w:val="20"/>
      <w:lang w:eastAsia="en-US"/>
    </w:rPr>
  </w:style>
  <w:style w:type="table" w:styleId="afd">
    <w:name w:val="Table Grid"/>
    <w:basedOn w:val="a7"/>
    <w:rsid w:val="00D318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e">
    <w:name w:val="Unresolved Mention"/>
    <w:basedOn w:val="a6"/>
    <w:uiPriority w:val="99"/>
    <w:semiHidden/>
    <w:unhideWhenUsed/>
    <w:rsid w:val="00565EE7"/>
    <w:rPr>
      <w:color w:val="605E5C"/>
      <w:shd w:val="clear" w:color="auto" w:fill="E1DFDD"/>
    </w:rPr>
  </w:style>
  <w:style w:type="paragraph" w:styleId="aff">
    <w:name w:val="TOC Heading"/>
    <w:basedOn w:val="1"/>
    <w:next w:val="a5"/>
    <w:uiPriority w:val="39"/>
    <w:unhideWhenUsed/>
    <w:qFormat/>
    <w:rsid w:val="0054002E"/>
    <w:pPr>
      <w:keepLines/>
      <w:pageBreakBefore w:val="0"/>
      <w:numPr>
        <w:numId w:val="0"/>
      </w:numPr>
      <w:suppressAutoHyphens w:val="0"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10">
    <w:name w:val="Заголовок 1 Знак"/>
    <w:basedOn w:val="a6"/>
    <w:link w:val="1"/>
    <w:rsid w:val="00E327D5"/>
    <w:rPr>
      <w:rFonts w:cs="Arial"/>
      <w:b/>
      <w:bCs/>
      <w:kern w:val="32"/>
      <w:sz w:val="28"/>
      <w:szCs w:val="28"/>
    </w:rPr>
  </w:style>
  <w:style w:type="paragraph" w:styleId="aff0">
    <w:name w:val="List Paragraph"/>
    <w:basedOn w:val="a5"/>
    <w:uiPriority w:val="34"/>
    <w:qFormat/>
    <w:rsid w:val="007D13C6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20">
    <w:name w:val="Заголовок 2 Знак"/>
    <w:basedOn w:val="a6"/>
    <w:link w:val="2"/>
    <w:rsid w:val="00A61437"/>
    <w:rPr>
      <w:rFonts w:cs="Arial"/>
      <w:b/>
      <w:bCs/>
      <w:iCs/>
      <w:sz w:val="28"/>
      <w:szCs w:val="28"/>
    </w:rPr>
  </w:style>
  <w:style w:type="paragraph" w:customStyle="1" w:styleId="style17">
    <w:name w:val="style17"/>
    <w:basedOn w:val="a5"/>
    <w:uiPriority w:val="99"/>
    <w:qFormat/>
    <w:rsid w:val="0078685F"/>
    <w:pPr>
      <w:spacing w:before="100" w:beforeAutospacing="1" w:after="100" w:afterAutospacing="1"/>
    </w:pPr>
  </w:style>
  <w:style w:type="paragraph" w:styleId="HTML">
    <w:name w:val="HTML Preformatted"/>
    <w:basedOn w:val="a5"/>
    <w:link w:val="HTML0"/>
    <w:uiPriority w:val="99"/>
    <w:unhideWhenUsed/>
    <w:rsid w:val="000545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6"/>
    <w:link w:val="HTML"/>
    <w:uiPriority w:val="99"/>
    <w:rsid w:val="00054572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87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7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3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7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6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3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00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0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7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59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73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979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4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4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9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29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4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7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61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7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76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6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6546~1\AppData\Local\Temp\Rar$DIa6804.16344\report_template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0B0DBF-E409-41FA-A66E-86D37473F7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report_template.dotx</Template>
  <TotalTime>53</TotalTime>
  <Pages>24</Pages>
  <Words>3381</Words>
  <Characters>19273</Characters>
  <Application>Microsoft Office Word</Application>
  <DocSecurity>0</DocSecurity>
  <Lines>160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 ПЗ к лабораторной работе</vt:lpstr>
    </vt:vector>
  </TitlesOfParts>
  <Company>УГАТУ, каф. информатики</Company>
  <LinksUpToDate>false</LinksUpToDate>
  <CharactersWithSpaces>22609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ПЗ к лабораторной работе</dc:title>
  <dc:subject/>
  <dc:creator>Айгуль</dc:creator>
  <cp:keywords/>
  <dc:description/>
  <cp:lastModifiedBy>Айгуль Халитова</cp:lastModifiedBy>
  <cp:revision>8</cp:revision>
  <cp:lastPrinted>2007-04-19T07:20:00Z</cp:lastPrinted>
  <dcterms:created xsi:type="dcterms:W3CDTF">2024-11-21T14:46:00Z</dcterms:created>
  <dcterms:modified xsi:type="dcterms:W3CDTF">2024-12-13T16:27:00Z</dcterms:modified>
</cp:coreProperties>
</file>